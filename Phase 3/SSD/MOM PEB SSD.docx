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89A9C0" w14:textId="02C44E1B" w:rsidR="009C1790" w:rsidRDefault="00B64169" w:rsidP="009C1790">
      <w:pPr>
        <w:pStyle w:val="Notebodycopy"/>
      </w:pPr>
      <w:r>
        <w:rPr>
          <w:noProof/>
          <w:lang w:val="en-US"/>
        </w:rPr>
        <w:drawing>
          <wp:anchor distT="0" distB="0" distL="114300" distR="114300" simplePos="0" relativeHeight="251698176" behindDoc="0" locked="0" layoutInCell="1" allowOverlap="1" wp14:anchorId="275532DB" wp14:editId="5FE4AD16">
            <wp:simplePos x="0" y="0"/>
            <wp:positionH relativeFrom="margin">
              <wp:posOffset>-5080</wp:posOffset>
            </wp:positionH>
            <wp:positionV relativeFrom="margin">
              <wp:posOffset>5177790</wp:posOffset>
            </wp:positionV>
            <wp:extent cx="1419860" cy="607060"/>
            <wp:effectExtent l="0" t="0" r="8890" b="2540"/>
            <wp:wrapSquare wrapText="bothSides"/>
            <wp:docPr id="26" name="Picture 26" descr="logo new white - Maste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new white - Mastek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9860" cy="60706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7152" behindDoc="0" locked="0" layoutInCell="1" allowOverlap="1" wp14:anchorId="793342E1" wp14:editId="59718BA7">
                <wp:simplePos x="0" y="0"/>
                <wp:positionH relativeFrom="column">
                  <wp:posOffset>-260350</wp:posOffset>
                </wp:positionH>
                <wp:positionV relativeFrom="paragraph">
                  <wp:posOffset>4949190</wp:posOffset>
                </wp:positionV>
                <wp:extent cx="1949450" cy="681990"/>
                <wp:effectExtent l="0" t="0" r="0" b="3810"/>
                <wp:wrapNone/>
                <wp:docPr id="25" name="Rectangle 25"/>
                <wp:cNvGraphicFramePr/>
                <a:graphic xmlns:a="http://schemas.openxmlformats.org/drawingml/2006/main">
                  <a:graphicData uri="http://schemas.microsoft.com/office/word/2010/wordprocessingShape">
                    <wps:wsp>
                      <wps:cNvSpPr/>
                      <wps:spPr>
                        <a:xfrm>
                          <a:off x="0" y="0"/>
                          <a:ext cx="1949450" cy="6819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D9F789" id="Rectangle 25" o:spid="_x0000_s1026" style="position:absolute;margin-left:-20.5pt;margin-top:389.7pt;width:153.5pt;height:53.7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" fillcolor="white [3212]" stroked="f" strokeweight="2pt"/>
            </w:pict>
          </mc:Fallback>
        </mc:AlternateContent>
      </w:r>
    </w:p>
    <w:p w14:paraId="201FE6E0" w14:textId="2826E0C5" w:rsidR="00BE17B1" w:rsidRPr="00EE13D2" w:rsidRDefault="001A0AB2" w:rsidP="00F5222D">
      <w:r>
        <w:rPr>
          <w:noProof/>
          <w:lang w:val="en-US"/>
        </w:rPr>
        <w:drawing>
          <wp:anchor distT="0" distB="0" distL="114300" distR="114300" simplePos="0" relativeHeight="251662336" behindDoc="1" locked="0" layoutInCell="1" allowOverlap="1" wp14:anchorId="1803EAAA" wp14:editId="163CD992">
            <wp:simplePos x="0" y="0"/>
            <wp:positionH relativeFrom="page">
              <wp:posOffset>-495300</wp:posOffset>
            </wp:positionH>
            <wp:positionV relativeFrom="page">
              <wp:posOffset>-704850</wp:posOffset>
            </wp:positionV>
            <wp:extent cx="8562109" cy="1210207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628" t="-6594" r="-6628" b="-6594"/>
                    <a:stretch/>
                  </pic:blipFill>
                  <pic:spPr bwMode="auto">
                    <a:xfrm>
                      <a:off x="0" y="0"/>
                      <a:ext cx="8562109" cy="12102073"/>
                    </a:xfrm>
                    <a:prstGeom prst="rect">
                      <a:avLst/>
                    </a:prstGeom>
                    <a:noFill/>
                  </pic:spPr>
                </pic:pic>
              </a:graphicData>
            </a:graphic>
            <wp14:sizeRelH relativeFrom="page">
              <wp14:pctWidth>0</wp14:pctWidth>
            </wp14:sizeRelH>
            <wp14:sizeRelV relativeFrom="page">
              <wp14:pctHeight>0</wp14:pctHeight>
            </wp14:sizeRelV>
          </wp:anchor>
        </w:drawing>
      </w:r>
    </w:p>
    <w:p w14:paraId="201FE6E3" w14:textId="1CB0FEF5" w:rsidR="00A15E4A" w:rsidRDefault="00A15E4A" w:rsidP="005B071C">
      <w:pPr>
        <w:rPr>
          <w:rFonts w:cs="Arial"/>
          <w:b/>
          <w:caps/>
          <w:sz w:val="32"/>
          <w:szCs w:val="28"/>
        </w:rPr>
      </w:pPr>
    </w:p>
    <w:p w14:paraId="201FE6E4" w14:textId="3748A309" w:rsidR="00A15E4A" w:rsidRDefault="00A15E4A" w:rsidP="00E114CA">
      <w:pPr>
        <w:rPr>
          <w:rFonts w:cs="Arial"/>
          <w:b/>
          <w:caps/>
          <w:sz w:val="32"/>
          <w:szCs w:val="28"/>
        </w:rPr>
      </w:pPr>
    </w:p>
    <w:p w14:paraId="201FE6E5" w14:textId="6778B697" w:rsidR="00A15E4A" w:rsidRDefault="00A15E4A" w:rsidP="00A15E4A">
      <w:pPr>
        <w:jc w:val="center"/>
        <w:rPr>
          <w:rFonts w:cs="Arial"/>
          <w:b/>
          <w:caps/>
          <w:sz w:val="32"/>
          <w:szCs w:val="28"/>
        </w:rPr>
      </w:pPr>
    </w:p>
    <w:p w14:paraId="201FE6F9" w14:textId="07B18109" w:rsidR="00631454" w:rsidRPr="00702DE8" w:rsidRDefault="009D1946" w:rsidP="008A1FC0">
      <w:pPr>
        <w:pStyle w:val="Caption"/>
        <w:sectPr w:rsidR="00631454" w:rsidRPr="00702DE8" w:rsidSect="00371373">
          <w:headerReference w:type="default" r:id="rId13"/>
          <w:footerReference w:type="even" r:id="rId14"/>
          <w:footerReference w:type="default" r:id="rId15"/>
          <w:headerReference w:type="first" r:id="rId16"/>
          <w:pgSz w:w="11909" w:h="16834" w:code="9"/>
          <w:pgMar w:top="1134" w:right="1134" w:bottom="1134" w:left="1701" w:header="709" w:footer="709" w:gutter="0"/>
          <w:cols w:space="720"/>
          <w:docGrid w:linePitch="360"/>
        </w:sectPr>
      </w:pPr>
      <w:r w:rsidRPr="00404D32">
        <w:rPr>
          <w:noProof/>
          <w:lang w:val="en-US" w:eastAsia="en-US"/>
        </w:rPr>
        <mc:AlternateContent>
          <mc:Choice Requires="wps">
            <w:drawing>
              <wp:anchor distT="45720" distB="45720" distL="114300" distR="114300" simplePos="0" relativeHeight="251664384" behindDoc="0" locked="0" layoutInCell="1" allowOverlap="1" wp14:anchorId="27F3FB71" wp14:editId="1E02A1E9">
                <wp:simplePos x="0" y="0"/>
                <wp:positionH relativeFrom="column">
                  <wp:posOffset>97155</wp:posOffset>
                </wp:positionH>
                <wp:positionV relativeFrom="paragraph">
                  <wp:posOffset>6518910</wp:posOffset>
                </wp:positionV>
                <wp:extent cx="2438400" cy="588645"/>
                <wp:effectExtent l="0" t="0" r="0" b="190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88645"/>
                        </a:xfrm>
                        <a:prstGeom prst="rect">
                          <a:avLst/>
                        </a:prstGeom>
                        <a:noFill/>
                        <a:ln w="9525">
                          <a:noFill/>
                          <a:miter lim="800000"/>
                          <a:headEnd/>
                          <a:tailEnd/>
                        </a:ln>
                      </wps:spPr>
                      <wps:txbx>
                        <w:txbxContent>
                          <w:p w14:paraId="4F2364A8" w14:textId="1F37B545" w:rsidR="0030140D" w:rsidRDefault="00D40235" w:rsidP="008B3931">
                            <w:pPr>
                              <w:pStyle w:val="Covercontactdetails"/>
                              <w:rPr>
                                <w:lang w:val="en-US"/>
                              </w:rPr>
                            </w:pPr>
                            <w:r>
                              <w:rPr>
                                <w:lang w:val="en-US"/>
                              </w:rPr>
                              <w:t xml:space="preserve">Date: </w:t>
                            </w:r>
                            <w:r w:rsidR="00CE227F">
                              <w:rPr>
                                <w:lang w:val="en-US"/>
                              </w:rPr>
                              <w:t>22nd</w:t>
                            </w:r>
                            <w:r w:rsidR="00B84669">
                              <w:rPr>
                                <w:lang w:val="en-US"/>
                              </w:rPr>
                              <w:t xml:space="preserve"> </w:t>
                            </w:r>
                            <w:r w:rsidR="0084512B">
                              <w:rPr>
                                <w:lang w:val="en-US"/>
                              </w:rPr>
                              <w:t>Jan</w:t>
                            </w:r>
                            <w:r w:rsidR="00AC0979">
                              <w:rPr>
                                <w:lang w:val="en-US"/>
                              </w:rPr>
                              <w:t xml:space="preserve"> 202</w:t>
                            </w:r>
                            <w:r w:rsidR="0084512B">
                              <w:rPr>
                                <w:lang w:val="en-US"/>
                              </w:rPr>
                              <w:t>4</w:t>
                            </w:r>
                          </w:p>
                          <w:p w14:paraId="2A55EAD8" w14:textId="3B38D2AB" w:rsidR="0030140D" w:rsidRPr="00BB0388" w:rsidRDefault="00CE227F" w:rsidP="008B3931">
                            <w:pPr>
                              <w:pStyle w:val="Covercontactdetails"/>
                              <w:rPr>
                                <w:lang w:val="en-US"/>
                              </w:rPr>
                            </w:pPr>
                            <w:r>
                              <w:rPr>
                                <w:lang w:val="en-US"/>
                              </w:rPr>
                              <w:t>Paresh Kumar Nayak</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F3FB71" id="_x0000_t202" coordsize="21600,21600" o:spt="202" path="m,l,21600r21600,l21600,xe">
                <v:stroke joinstyle="miter"/>
                <v:path gradientshapeok="t" o:connecttype="rect"/>
              </v:shapetype>
              <v:shape id="Text Box 2" o:spid="_x0000_s1026" type="#_x0000_t202" style="position:absolute;margin-left:7.65pt;margin-top:513.3pt;width:192pt;height:46.3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" filled="f" stroked="f">
                <v:textbox inset="0,0,0,0">
                  <w:txbxContent>
                    <w:p w14:paraId="4F2364A8" w14:textId="1F37B545" w:rsidR="0030140D" w:rsidRDefault="00D40235" w:rsidP="008B3931">
                      <w:pPr>
                        <w:pStyle w:val="Covercontactdetails"/>
                        <w:rPr>
                          <w:lang w:val="en-US"/>
                        </w:rPr>
                      </w:pPr>
                      <w:r>
                        <w:rPr>
                          <w:lang w:val="en-US"/>
                        </w:rPr>
                        <w:t xml:space="preserve">Date: </w:t>
                      </w:r>
                      <w:r w:rsidR="00CE227F">
                        <w:rPr>
                          <w:lang w:val="en-US"/>
                        </w:rPr>
                        <w:t>22nd</w:t>
                      </w:r>
                      <w:r w:rsidR="00B84669">
                        <w:rPr>
                          <w:lang w:val="en-US"/>
                        </w:rPr>
                        <w:t xml:space="preserve"> </w:t>
                      </w:r>
                      <w:r w:rsidR="0084512B">
                        <w:rPr>
                          <w:lang w:val="en-US"/>
                        </w:rPr>
                        <w:t>Jan</w:t>
                      </w:r>
                      <w:r w:rsidR="00AC0979">
                        <w:rPr>
                          <w:lang w:val="en-US"/>
                        </w:rPr>
                        <w:t xml:space="preserve"> 202</w:t>
                      </w:r>
                      <w:r w:rsidR="0084512B">
                        <w:rPr>
                          <w:lang w:val="en-US"/>
                        </w:rPr>
                        <w:t>4</w:t>
                      </w:r>
                    </w:p>
                    <w:p w14:paraId="2A55EAD8" w14:textId="3B38D2AB" w:rsidR="0030140D" w:rsidRPr="00BB0388" w:rsidRDefault="00CE227F" w:rsidP="008B3931">
                      <w:pPr>
                        <w:pStyle w:val="Covercontactdetails"/>
                        <w:rPr>
                          <w:lang w:val="en-US"/>
                        </w:rPr>
                      </w:pPr>
                      <w:r>
                        <w:rPr>
                          <w:lang w:val="en-US"/>
                        </w:rPr>
                        <w:t>Paresh Kumar Nayak</w:t>
                      </w:r>
                    </w:p>
                  </w:txbxContent>
                </v:textbox>
                <w10:wrap type="square"/>
              </v:shape>
            </w:pict>
          </mc:Fallback>
        </mc:AlternateContent>
      </w:r>
      <w:r w:rsidR="003C78BA">
        <w:rPr>
          <w:noProof/>
          <w:color w:val="0015C4" w:themeColor="accent1"/>
          <w:lang w:val="en-US"/>
        </w:rPr>
        <w:drawing>
          <wp:anchor distT="0" distB="0" distL="114300" distR="114300" simplePos="0" relativeHeight="251700224" behindDoc="0" locked="0" layoutInCell="1" allowOverlap="1" wp14:anchorId="2949E812" wp14:editId="5D8086A5">
            <wp:simplePos x="0" y="0"/>
            <wp:positionH relativeFrom="margin">
              <wp:posOffset>1905</wp:posOffset>
            </wp:positionH>
            <wp:positionV relativeFrom="margin">
              <wp:posOffset>5179060</wp:posOffset>
            </wp:positionV>
            <wp:extent cx="1419860" cy="607060"/>
            <wp:effectExtent l="0" t="0" r="8890" b="2540"/>
            <wp:wrapSquare wrapText="bothSides"/>
            <wp:docPr id="27" name="Picture 27" descr="C:\Users\Premcha15493\AppData\Local\Microsoft\Windows\INetCache\Content.Word\logo-new_O- Mastek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emcha15493\AppData\Local\Microsoft\Windows\INetCache\Content.Word\logo-new_O- Mastek log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19860" cy="60706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169">
        <w:rPr>
          <w:noProof/>
          <w:lang w:val="en-US" w:eastAsia="en-US"/>
        </w:rPr>
        <w:drawing>
          <wp:anchor distT="0" distB="0" distL="114300" distR="114300" simplePos="0" relativeHeight="251703296" behindDoc="0" locked="0" layoutInCell="1" allowOverlap="1" wp14:anchorId="094C4392" wp14:editId="2C7EA084">
            <wp:simplePos x="0" y="0"/>
            <wp:positionH relativeFrom="margin">
              <wp:posOffset>4492800</wp:posOffset>
            </wp:positionH>
            <wp:positionV relativeFrom="margin">
              <wp:posOffset>8836944</wp:posOffset>
            </wp:positionV>
            <wp:extent cx="1419860" cy="607060"/>
            <wp:effectExtent l="0" t="0" r="8890" b="2540"/>
            <wp:wrapSquare wrapText="bothSides"/>
            <wp:docPr id="31" name="Picture 31" descr="logo new white - Maste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new white - Mastek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9860" cy="607060"/>
                    </a:xfrm>
                    <a:prstGeom prst="rect">
                      <a:avLst/>
                    </a:prstGeom>
                    <a:noFill/>
                  </pic:spPr>
                </pic:pic>
              </a:graphicData>
            </a:graphic>
            <wp14:sizeRelH relativeFrom="page">
              <wp14:pctWidth>0</wp14:pctWidth>
            </wp14:sizeRelH>
            <wp14:sizeRelV relativeFrom="page">
              <wp14:pctHeight>0</wp14:pctHeight>
            </wp14:sizeRelV>
          </wp:anchor>
        </w:drawing>
      </w:r>
      <w:r w:rsidR="00B64169">
        <w:rPr>
          <w:noProof/>
          <w:lang w:val="en-US" w:eastAsia="en-US"/>
        </w:rPr>
        <mc:AlternateContent>
          <mc:Choice Requires="wps">
            <w:drawing>
              <wp:anchor distT="0" distB="0" distL="114300" distR="114300" simplePos="0" relativeHeight="251701248" behindDoc="0" locked="0" layoutInCell="1" allowOverlap="1" wp14:anchorId="5553319F" wp14:editId="07F2196D">
                <wp:simplePos x="0" y="0"/>
                <wp:positionH relativeFrom="column">
                  <wp:posOffset>4788090</wp:posOffset>
                </wp:positionH>
                <wp:positionV relativeFrom="paragraph">
                  <wp:posOffset>6431851</wp:posOffset>
                </wp:positionV>
                <wp:extent cx="913765" cy="2477618"/>
                <wp:effectExtent l="0" t="635" r="0" b="0"/>
                <wp:wrapNone/>
                <wp:docPr id="29" name="Round Same Side Corner Rectangle 29"/>
                <wp:cNvGraphicFramePr/>
                <a:graphic xmlns:a="http://schemas.openxmlformats.org/drawingml/2006/main">
                  <a:graphicData uri="http://schemas.microsoft.com/office/word/2010/wordprocessingShape">
                    <wps:wsp>
                      <wps:cNvSpPr/>
                      <wps:spPr>
                        <a:xfrm rot="16200000">
                          <a:off x="0" y="0"/>
                          <a:ext cx="913765" cy="2477618"/>
                        </a:xfrm>
                        <a:prstGeom prst="round2SameRect">
                          <a:avLst>
                            <a:gd name="adj1" fmla="val 50000"/>
                            <a:gd name="adj2" fmla="val 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3A15B" id="Round Same Side Corner Rectangle 29" o:spid="_x0000_s1026" style="position:absolute;margin-left:377pt;margin-top:506.45pt;width:71.95pt;height:195.1pt;rotation:-9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3765,2477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" path="m456883,r,c709213,,913766,204553,913766,456883v,673578,-1,1347157,-1,2020735l913765,2477618,,2477618r,l,456883c,204553,204553,,456883,xe" fillcolor="black [3213]" stroked="f" strokeweight="2pt">
                <v:path arrowok="t" o:connecttype="custom" o:connectlocs="456883,0;456883,0;913766,456883;913765,2477618;913765,2477618;0,2477618;0,2477618;0,456883;456883,0" o:connectangles="0,0,0,0,0,0,0,0,0"/>
              </v:shape>
            </w:pict>
          </mc:Fallback>
        </mc:AlternateContent>
      </w:r>
      <w:r w:rsidR="00E5165D" w:rsidRPr="00404D32">
        <w:rPr>
          <w:noProof/>
          <w:lang w:val="en-US" w:eastAsia="en-US"/>
        </w:rPr>
        <mc:AlternateContent>
          <mc:Choice Requires="wps">
            <w:drawing>
              <wp:anchor distT="45720" distB="45720" distL="114300" distR="114300" simplePos="0" relativeHeight="251657216" behindDoc="0" locked="0" layoutInCell="1" allowOverlap="1" wp14:anchorId="04432C63" wp14:editId="45A912B4">
                <wp:simplePos x="0" y="0"/>
                <wp:positionH relativeFrom="column">
                  <wp:posOffset>-31750</wp:posOffset>
                </wp:positionH>
                <wp:positionV relativeFrom="paragraph">
                  <wp:posOffset>4458453</wp:posOffset>
                </wp:positionV>
                <wp:extent cx="5062220" cy="1428750"/>
                <wp:effectExtent l="0" t="0" r="508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2220" cy="1428750"/>
                        </a:xfrm>
                        <a:prstGeom prst="rect">
                          <a:avLst/>
                        </a:prstGeom>
                        <a:noFill/>
                        <a:ln w="9525">
                          <a:noFill/>
                          <a:miter lim="800000"/>
                          <a:headEnd/>
                          <a:tailEnd/>
                        </a:ln>
                      </wps:spPr>
                      <wps:txbx>
                        <w:txbxContent>
                          <w:p w14:paraId="01FD3C7E" w14:textId="4276B499" w:rsidR="000D05BA" w:rsidRDefault="00C14A6C" w:rsidP="000D05BA">
                            <w:pPr>
                              <w:jc w:val="left"/>
                              <w:rPr>
                                <w:color w:val="FFFFFF" w:themeColor="background1"/>
                                <w:sz w:val="52"/>
                                <w:szCs w:val="52"/>
                              </w:rPr>
                            </w:pPr>
                            <w:r>
                              <w:rPr>
                                <w:color w:val="FFFFFF" w:themeColor="background1"/>
                                <w:sz w:val="52"/>
                                <w:szCs w:val="52"/>
                              </w:rPr>
                              <w:t>Minutes of Meeting</w:t>
                            </w:r>
                          </w:p>
                          <w:p w14:paraId="3AD6AE63" w14:textId="424D1FBA" w:rsidR="00C25C1F" w:rsidRPr="00885CFD" w:rsidRDefault="00C25C1F" w:rsidP="004D3722">
                            <w:pPr>
                              <w:pStyle w:val="Documentsubheading"/>
                              <w:rPr>
                                <w:sz w:val="52"/>
                                <w:szCs w:val="52"/>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32C63" id="_x0000_s1027" type="#_x0000_t202" style="position:absolute;margin-left:-2.5pt;margin-top:351.05pt;width:398.6pt;height:11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" filled="f" stroked="f">
                <v:textbox inset="0,0,0,0">
                  <w:txbxContent>
                    <w:p w14:paraId="01FD3C7E" w14:textId="4276B499" w:rsidR="000D05BA" w:rsidRDefault="00C14A6C" w:rsidP="000D05BA">
                      <w:pPr>
                        <w:jc w:val="left"/>
                        <w:rPr>
                          <w:color w:val="FFFFFF" w:themeColor="background1"/>
                          <w:sz w:val="52"/>
                          <w:szCs w:val="52"/>
                        </w:rPr>
                      </w:pPr>
                      <w:r>
                        <w:rPr>
                          <w:color w:val="FFFFFF" w:themeColor="background1"/>
                          <w:sz w:val="52"/>
                          <w:szCs w:val="52"/>
                        </w:rPr>
                        <w:t>Minutes of Meeting</w:t>
                      </w:r>
                    </w:p>
                    <w:p w14:paraId="3AD6AE63" w14:textId="424D1FBA" w:rsidR="00C25C1F" w:rsidRPr="00885CFD" w:rsidRDefault="00C25C1F" w:rsidP="004D3722">
                      <w:pPr>
                        <w:pStyle w:val="Documentsubheading"/>
                        <w:rPr>
                          <w:sz w:val="52"/>
                          <w:szCs w:val="52"/>
                        </w:rPr>
                      </w:pPr>
                    </w:p>
                  </w:txbxContent>
                </v:textbox>
              </v:shape>
            </w:pict>
          </mc:Fallback>
        </mc:AlternateContent>
      </w:r>
    </w:p>
    <w:p w14:paraId="6EF14382" w14:textId="68B0FAF8" w:rsidR="007D6D1C" w:rsidRDefault="007D6D1C" w:rsidP="007D6D1C">
      <w:pPr>
        <w:pStyle w:val="Heading2"/>
        <w:spacing w:before="240"/>
      </w:pPr>
      <w:r w:rsidRPr="007D6D1C">
        <w:rPr>
          <w:color w:val="548DD4"/>
        </w:rPr>
        <w:lastRenderedPageBreak/>
        <w:t xml:space="preserve"> </w:t>
      </w:r>
      <w:r>
        <w:rPr>
          <w:color w:val="548DD4"/>
        </w:rPr>
        <w:t>Meeting Information</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1473"/>
        <w:gridCol w:w="720"/>
        <w:gridCol w:w="1530"/>
        <w:gridCol w:w="1080"/>
        <w:gridCol w:w="2160"/>
      </w:tblGrid>
      <w:tr w:rsidR="007D6D1C" w14:paraId="7DA05552" w14:textId="77777777" w:rsidTr="00AA25D0">
        <w:trPr>
          <w:trHeight w:val="58"/>
        </w:trPr>
        <w:tc>
          <w:tcPr>
            <w:tcW w:w="2127" w:type="dxa"/>
            <w:shd w:val="clear" w:color="auto" w:fill="C6D9F1"/>
            <w:vAlign w:val="center"/>
          </w:tcPr>
          <w:p w14:paraId="38B7D61A" w14:textId="77777777" w:rsidR="007D6D1C" w:rsidRPr="00887D31" w:rsidRDefault="007D6D1C" w:rsidP="005C6B9C">
            <w:pPr>
              <w:spacing w:before="40" w:after="40"/>
              <w:rPr>
                <w:sz w:val="22"/>
                <w:szCs w:val="22"/>
              </w:rPr>
            </w:pPr>
            <w:r w:rsidRPr="00887D31">
              <w:rPr>
                <w:b/>
                <w:sz w:val="22"/>
                <w:szCs w:val="22"/>
              </w:rPr>
              <w:t>Meeting Name</w:t>
            </w:r>
          </w:p>
        </w:tc>
        <w:tc>
          <w:tcPr>
            <w:tcW w:w="3723" w:type="dxa"/>
            <w:gridSpan w:val="3"/>
            <w:shd w:val="clear" w:color="auto" w:fill="FFFFFF"/>
            <w:vAlign w:val="center"/>
          </w:tcPr>
          <w:p w14:paraId="7F9D714B" w14:textId="57FFBB8D" w:rsidR="007D6D1C" w:rsidRPr="0009530F" w:rsidRDefault="0019537F" w:rsidP="00964ECF">
            <w:pPr>
              <w:spacing w:before="120" w:line="288" w:lineRule="auto"/>
              <w:jc w:val="left"/>
              <w:rPr>
                <w:color w:val="222222"/>
                <w:sz w:val="22"/>
                <w:szCs w:val="22"/>
              </w:rPr>
            </w:pPr>
            <w:r>
              <w:rPr>
                <w:color w:val="222222"/>
                <w:sz w:val="22"/>
                <w:szCs w:val="22"/>
              </w:rPr>
              <w:t>PEB</w:t>
            </w:r>
            <w:r w:rsidRPr="004974D4">
              <w:rPr>
                <w:color w:val="222222"/>
                <w:sz w:val="22"/>
                <w:szCs w:val="22"/>
              </w:rPr>
              <w:t xml:space="preserve"> Session on </w:t>
            </w:r>
            <w:r>
              <w:rPr>
                <w:color w:val="222222"/>
                <w:sz w:val="22"/>
                <w:szCs w:val="22"/>
              </w:rPr>
              <w:t xml:space="preserve">PIS, </w:t>
            </w:r>
            <w:proofErr w:type="gramStart"/>
            <w:r>
              <w:rPr>
                <w:color w:val="222222"/>
                <w:sz w:val="22"/>
                <w:szCs w:val="22"/>
              </w:rPr>
              <w:t>PES,QIF</w:t>
            </w:r>
            <w:proofErr w:type="gramEnd"/>
            <w:r>
              <w:rPr>
                <w:color w:val="222222"/>
                <w:sz w:val="22"/>
                <w:szCs w:val="22"/>
              </w:rPr>
              <w:t xml:space="preserve"> &amp; CIF</w:t>
            </w:r>
            <w:r w:rsidRPr="004974D4">
              <w:rPr>
                <w:color w:val="222222"/>
                <w:sz w:val="22"/>
                <w:szCs w:val="22"/>
              </w:rPr>
              <w:t xml:space="preserve"> - Understanding Current Processes and System Functionality</w:t>
            </w:r>
          </w:p>
        </w:tc>
        <w:tc>
          <w:tcPr>
            <w:tcW w:w="1080" w:type="dxa"/>
            <w:shd w:val="clear" w:color="auto" w:fill="C6D9F1"/>
            <w:vAlign w:val="center"/>
          </w:tcPr>
          <w:p w14:paraId="56103FE2" w14:textId="77777777" w:rsidR="007D6D1C" w:rsidRDefault="007D6D1C" w:rsidP="005C6B9C">
            <w:pPr>
              <w:spacing w:before="40" w:after="40"/>
            </w:pPr>
            <w:r>
              <w:rPr>
                <w:b/>
                <w:sz w:val="20"/>
                <w:szCs w:val="20"/>
              </w:rPr>
              <w:t>Prepared</w:t>
            </w:r>
            <w:r>
              <w:rPr>
                <w:sz w:val="20"/>
                <w:szCs w:val="20"/>
              </w:rPr>
              <w:t xml:space="preserve"> </w:t>
            </w:r>
            <w:r>
              <w:rPr>
                <w:b/>
                <w:sz w:val="20"/>
                <w:szCs w:val="20"/>
              </w:rPr>
              <w:t>By</w:t>
            </w:r>
          </w:p>
        </w:tc>
        <w:tc>
          <w:tcPr>
            <w:tcW w:w="2160" w:type="dxa"/>
            <w:vAlign w:val="center"/>
          </w:tcPr>
          <w:p w14:paraId="486FA1D5" w14:textId="0287F33B" w:rsidR="007D6D1C" w:rsidRPr="009B7ED6" w:rsidRDefault="007E426C" w:rsidP="005C6B9C">
            <w:pPr>
              <w:spacing w:before="120" w:line="288" w:lineRule="auto"/>
              <w:rPr>
                <w:sz w:val="20"/>
                <w:szCs w:val="20"/>
              </w:rPr>
            </w:pPr>
            <w:r>
              <w:rPr>
                <w:sz w:val="20"/>
                <w:szCs w:val="20"/>
              </w:rPr>
              <w:t xml:space="preserve">Mastek </w:t>
            </w:r>
            <w:r w:rsidR="007D6D1C">
              <w:rPr>
                <w:sz w:val="20"/>
                <w:szCs w:val="20"/>
              </w:rPr>
              <w:t>Team</w:t>
            </w:r>
          </w:p>
        </w:tc>
      </w:tr>
      <w:tr w:rsidR="007D6D1C" w14:paraId="2BCED031" w14:textId="77777777" w:rsidTr="00AA25D0">
        <w:trPr>
          <w:trHeight w:val="232"/>
        </w:trPr>
        <w:tc>
          <w:tcPr>
            <w:tcW w:w="2127" w:type="dxa"/>
            <w:tcBorders>
              <w:bottom w:val="single" w:sz="4" w:space="0" w:color="000000"/>
            </w:tcBorders>
            <w:shd w:val="clear" w:color="auto" w:fill="C6D9F1"/>
            <w:vAlign w:val="center"/>
          </w:tcPr>
          <w:p w14:paraId="0AF62F0B" w14:textId="77777777" w:rsidR="007D6D1C" w:rsidRPr="00887D31" w:rsidRDefault="007D6D1C" w:rsidP="005C6B9C">
            <w:pPr>
              <w:spacing w:before="40" w:after="40"/>
              <w:rPr>
                <w:sz w:val="22"/>
                <w:szCs w:val="22"/>
              </w:rPr>
            </w:pPr>
            <w:r w:rsidRPr="00887D31">
              <w:rPr>
                <w:b/>
                <w:sz w:val="22"/>
                <w:szCs w:val="22"/>
              </w:rPr>
              <w:t>Date of the Meeting</w:t>
            </w:r>
          </w:p>
        </w:tc>
        <w:tc>
          <w:tcPr>
            <w:tcW w:w="1473" w:type="dxa"/>
            <w:tcBorders>
              <w:bottom w:val="single" w:sz="4" w:space="0" w:color="000000"/>
            </w:tcBorders>
            <w:shd w:val="clear" w:color="auto" w:fill="FFFFFF"/>
            <w:vAlign w:val="center"/>
          </w:tcPr>
          <w:p w14:paraId="21775D0A" w14:textId="2555B4DD" w:rsidR="007D6D1C" w:rsidRPr="00887D31" w:rsidRDefault="00E56C0A" w:rsidP="00964ECF">
            <w:pPr>
              <w:spacing w:before="120" w:line="288" w:lineRule="auto"/>
              <w:jc w:val="left"/>
              <w:rPr>
                <w:sz w:val="22"/>
                <w:szCs w:val="22"/>
              </w:rPr>
            </w:pPr>
            <w:r>
              <w:rPr>
                <w:sz w:val="22"/>
                <w:szCs w:val="22"/>
              </w:rPr>
              <w:t>22</w:t>
            </w:r>
            <w:r w:rsidR="0019537F">
              <w:rPr>
                <w:sz w:val="22"/>
                <w:szCs w:val="22"/>
              </w:rPr>
              <w:t xml:space="preserve"> &amp; 23</w:t>
            </w:r>
            <w:r w:rsidR="004974D4">
              <w:rPr>
                <w:sz w:val="22"/>
                <w:szCs w:val="22"/>
              </w:rPr>
              <w:t xml:space="preserve"> Jan 2024</w:t>
            </w:r>
          </w:p>
        </w:tc>
        <w:tc>
          <w:tcPr>
            <w:tcW w:w="720" w:type="dxa"/>
            <w:tcBorders>
              <w:bottom w:val="single" w:sz="4" w:space="0" w:color="000000"/>
            </w:tcBorders>
            <w:shd w:val="clear" w:color="auto" w:fill="C6D9F1"/>
            <w:vAlign w:val="center"/>
          </w:tcPr>
          <w:p w14:paraId="7B390A44" w14:textId="77777777" w:rsidR="007D6D1C" w:rsidRDefault="007D6D1C" w:rsidP="00964ECF">
            <w:pPr>
              <w:spacing w:before="40" w:after="40"/>
              <w:jc w:val="left"/>
            </w:pPr>
            <w:r>
              <w:rPr>
                <w:b/>
                <w:sz w:val="20"/>
                <w:szCs w:val="20"/>
              </w:rPr>
              <w:t>Time</w:t>
            </w:r>
          </w:p>
        </w:tc>
        <w:tc>
          <w:tcPr>
            <w:tcW w:w="1530" w:type="dxa"/>
            <w:tcBorders>
              <w:bottom w:val="single" w:sz="4" w:space="0" w:color="000000"/>
            </w:tcBorders>
            <w:shd w:val="clear" w:color="auto" w:fill="FFFFFF"/>
            <w:vAlign w:val="center"/>
          </w:tcPr>
          <w:p w14:paraId="564BD766" w14:textId="21C0D699" w:rsidR="00730175" w:rsidRPr="00CB1FD2" w:rsidRDefault="00CB1FD2" w:rsidP="00CB1FD2">
            <w:pPr>
              <w:spacing w:before="120" w:line="288" w:lineRule="auto"/>
              <w:jc w:val="left"/>
              <w:rPr>
                <w:sz w:val="20"/>
                <w:szCs w:val="20"/>
              </w:rPr>
            </w:pPr>
            <w:r>
              <w:rPr>
                <w:sz w:val="20"/>
                <w:szCs w:val="20"/>
              </w:rPr>
              <w:t>3</w:t>
            </w:r>
            <w:r w:rsidR="006A38EE">
              <w:rPr>
                <w:sz w:val="20"/>
                <w:szCs w:val="20"/>
              </w:rPr>
              <w:t>:</w:t>
            </w:r>
            <w:r w:rsidR="000A4F56">
              <w:rPr>
                <w:sz w:val="20"/>
                <w:szCs w:val="20"/>
              </w:rPr>
              <w:t>0</w:t>
            </w:r>
            <w:r w:rsidR="006A38EE">
              <w:rPr>
                <w:sz w:val="20"/>
                <w:szCs w:val="20"/>
              </w:rPr>
              <w:t>0</w:t>
            </w:r>
            <w:r>
              <w:rPr>
                <w:sz w:val="20"/>
                <w:szCs w:val="20"/>
              </w:rPr>
              <w:t>P</w:t>
            </w:r>
            <w:r w:rsidR="00AA25D0">
              <w:rPr>
                <w:sz w:val="20"/>
                <w:szCs w:val="20"/>
              </w:rPr>
              <w:t>M</w:t>
            </w:r>
            <w:r w:rsidR="006A38EE">
              <w:rPr>
                <w:sz w:val="20"/>
                <w:szCs w:val="20"/>
              </w:rPr>
              <w:t xml:space="preserve"> to </w:t>
            </w:r>
            <w:r>
              <w:rPr>
                <w:sz w:val="20"/>
                <w:szCs w:val="20"/>
              </w:rPr>
              <w:t>5</w:t>
            </w:r>
            <w:r w:rsidR="00AA25D0">
              <w:rPr>
                <w:sz w:val="20"/>
                <w:szCs w:val="20"/>
              </w:rPr>
              <w:t>:00PM KSA</w:t>
            </w:r>
          </w:p>
        </w:tc>
        <w:tc>
          <w:tcPr>
            <w:tcW w:w="1080" w:type="dxa"/>
            <w:tcBorders>
              <w:bottom w:val="single" w:sz="4" w:space="0" w:color="000000"/>
            </w:tcBorders>
            <w:shd w:val="clear" w:color="auto" w:fill="C6D9F1"/>
            <w:vAlign w:val="center"/>
          </w:tcPr>
          <w:p w14:paraId="36935845" w14:textId="77777777" w:rsidR="007D6D1C" w:rsidRDefault="007D6D1C" w:rsidP="005C6B9C">
            <w:pPr>
              <w:spacing w:before="40" w:after="40"/>
            </w:pPr>
            <w:r>
              <w:rPr>
                <w:b/>
                <w:sz w:val="20"/>
                <w:szCs w:val="20"/>
              </w:rPr>
              <w:t>Location</w:t>
            </w:r>
          </w:p>
        </w:tc>
        <w:tc>
          <w:tcPr>
            <w:tcW w:w="2160" w:type="dxa"/>
            <w:tcBorders>
              <w:bottom w:val="single" w:sz="4" w:space="0" w:color="000000"/>
            </w:tcBorders>
            <w:vAlign w:val="center"/>
          </w:tcPr>
          <w:p w14:paraId="4DAE1E57" w14:textId="4F4A8B1E" w:rsidR="007D6D1C" w:rsidRDefault="00CB1FD2" w:rsidP="00392FBD">
            <w:pPr>
              <w:spacing w:before="120" w:line="288" w:lineRule="auto"/>
              <w:jc w:val="left"/>
            </w:pPr>
            <w:r>
              <w:rPr>
                <w:sz w:val="20"/>
                <w:szCs w:val="20"/>
              </w:rPr>
              <w:t>PEB</w:t>
            </w:r>
            <w:r w:rsidR="00392FBD">
              <w:rPr>
                <w:sz w:val="20"/>
                <w:szCs w:val="20"/>
              </w:rPr>
              <w:t xml:space="preserve"> Site Sales</w:t>
            </w:r>
            <w:r w:rsidR="00683B12">
              <w:rPr>
                <w:sz w:val="20"/>
                <w:szCs w:val="20"/>
              </w:rPr>
              <w:t xml:space="preserve"> </w:t>
            </w:r>
            <w:r w:rsidR="009B281D">
              <w:rPr>
                <w:sz w:val="20"/>
                <w:szCs w:val="20"/>
              </w:rPr>
              <w:t>Conference Room</w:t>
            </w:r>
          </w:p>
        </w:tc>
      </w:tr>
      <w:tr w:rsidR="006E5119" w14:paraId="48626D13" w14:textId="77777777" w:rsidTr="007D6D1C">
        <w:trPr>
          <w:trHeight w:val="697"/>
        </w:trPr>
        <w:tc>
          <w:tcPr>
            <w:tcW w:w="2127"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3815A073" w14:textId="77777777" w:rsidR="006E5119" w:rsidRPr="00887D31" w:rsidRDefault="006E5119" w:rsidP="006E5119">
            <w:pPr>
              <w:spacing w:before="40" w:after="40"/>
              <w:rPr>
                <w:sz w:val="22"/>
                <w:szCs w:val="22"/>
              </w:rPr>
            </w:pPr>
            <w:r w:rsidRPr="00887D31">
              <w:rPr>
                <w:b/>
                <w:sz w:val="22"/>
                <w:szCs w:val="22"/>
              </w:rPr>
              <w:t>Meeting Purpose</w:t>
            </w:r>
          </w:p>
        </w:tc>
        <w:tc>
          <w:tcPr>
            <w:tcW w:w="6963" w:type="dxa"/>
            <w:gridSpan w:val="5"/>
            <w:tcBorders>
              <w:top w:val="single" w:sz="4" w:space="0" w:color="000000"/>
              <w:left w:val="single" w:sz="4" w:space="0" w:color="000000"/>
              <w:bottom w:val="single" w:sz="4" w:space="0" w:color="000000"/>
              <w:right w:val="single" w:sz="4" w:space="0" w:color="000000"/>
            </w:tcBorders>
            <w:vAlign w:val="center"/>
          </w:tcPr>
          <w:p w14:paraId="30B91B8B" w14:textId="36842647" w:rsidR="006E5119" w:rsidRPr="002A3DD7" w:rsidRDefault="00CB1FD2" w:rsidP="00964ECF">
            <w:pPr>
              <w:spacing w:before="120" w:line="288" w:lineRule="auto"/>
              <w:jc w:val="left"/>
              <w:rPr>
                <w:sz w:val="22"/>
                <w:szCs w:val="22"/>
              </w:rPr>
            </w:pPr>
            <w:r>
              <w:rPr>
                <w:color w:val="222222"/>
                <w:sz w:val="22"/>
                <w:szCs w:val="22"/>
              </w:rPr>
              <w:t>PEB</w:t>
            </w:r>
            <w:r w:rsidR="00AA25D0" w:rsidRPr="004974D4">
              <w:rPr>
                <w:color w:val="222222"/>
                <w:sz w:val="22"/>
                <w:szCs w:val="22"/>
              </w:rPr>
              <w:t xml:space="preserve"> Session on </w:t>
            </w:r>
            <w:r w:rsidR="0019537F">
              <w:rPr>
                <w:color w:val="222222"/>
                <w:sz w:val="22"/>
                <w:szCs w:val="22"/>
              </w:rPr>
              <w:t xml:space="preserve">PIS, </w:t>
            </w:r>
            <w:proofErr w:type="gramStart"/>
            <w:r w:rsidR="0019537F">
              <w:rPr>
                <w:color w:val="222222"/>
                <w:sz w:val="22"/>
                <w:szCs w:val="22"/>
              </w:rPr>
              <w:t>PES,QIF</w:t>
            </w:r>
            <w:proofErr w:type="gramEnd"/>
            <w:r w:rsidR="0019537F">
              <w:rPr>
                <w:color w:val="222222"/>
                <w:sz w:val="22"/>
                <w:szCs w:val="22"/>
              </w:rPr>
              <w:t xml:space="preserve"> &amp; CIF</w:t>
            </w:r>
            <w:r w:rsidR="00AA25D0" w:rsidRPr="004974D4">
              <w:rPr>
                <w:color w:val="222222"/>
                <w:sz w:val="22"/>
                <w:szCs w:val="22"/>
              </w:rPr>
              <w:t xml:space="preserve"> - Understanding Current Processes and System Functionality</w:t>
            </w:r>
          </w:p>
        </w:tc>
      </w:tr>
      <w:tr w:rsidR="007D6D1C" w14:paraId="3C36E248" w14:textId="77777777" w:rsidTr="007D6D1C">
        <w:trPr>
          <w:trHeight w:val="697"/>
        </w:trPr>
        <w:tc>
          <w:tcPr>
            <w:tcW w:w="2127"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02FF59FB" w14:textId="7FE5632B" w:rsidR="007D6D1C" w:rsidRPr="00887D31" w:rsidRDefault="007D6D1C" w:rsidP="005C6B9C">
            <w:pPr>
              <w:spacing w:before="40" w:after="40"/>
              <w:rPr>
                <w:sz w:val="22"/>
                <w:szCs w:val="22"/>
              </w:rPr>
            </w:pPr>
            <w:r w:rsidRPr="00887D31">
              <w:rPr>
                <w:b/>
                <w:sz w:val="22"/>
                <w:szCs w:val="22"/>
              </w:rPr>
              <w:t>Meeting Leader</w:t>
            </w:r>
          </w:p>
        </w:tc>
        <w:tc>
          <w:tcPr>
            <w:tcW w:w="6963" w:type="dxa"/>
            <w:gridSpan w:val="5"/>
            <w:tcBorders>
              <w:top w:val="single" w:sz="4" w:space="0" w:color="000000"/>
              <w:left w:val="single" w:sz="4" w:space="0" w:color="000000"/>
              <w:bottom w:val="single" w:sz="4" w:space="0" w:color="000000"/>
              <w:right w:val="single" w:sz="4" w:space="0" w:color="000000"/>
            </w:tcBorders>
            <w:vAlign w:val="center"/>
          </w:tcPr>
          <w:p w14:paraId="192BB120" w14:textId="14ABEADA" w:rsidR="007D6D1C" w:rsidRPr="00887D31" w:rsidRDefault="00CB1FD2" w:rsidP="00964ECF">
            <w:pPr>
              <w:spacing w:before="40" w:after="40"/>
              <w:jc w:val="left"/>
              <w:rPr>
                <w:sz w:val="22"/>
                <w:szCs w:val="22"/>
              </w:rPr>
            </w:pPr>
            <w:r>
              <w:rPr>
                <w:sz w:val="22"/>
                <w:szCs w:val="22"/>
              </w:rPr>
              <w:t>Paresh Kumar Nayak</w:t>
            </w:r>
          </w:p>
        </w:tc>
      </w:tr>
    </w:tbl>
    <w:p w14:paraId="2093C3D8" w14:textId="7F714F8C" w:rsidR="007D6D1C" w:rsidRDefault="007D6D1C" w:rsidP="007D6D1C">
      <w:pPr>
        <w:pStyle w:val="Heading2"/>
        <w:spacing w:before="240"/>
        <w:rPr>
          <w:b w:val="0"/>
          <w:color w:val="548DD4"/>
        </w:rPr>
      </w:pPr>
      <w:r>
        <w:rPr>
          <w:color w:val="548DD4"/>
        </w:rPr>
        <w:t>Attendees</w:t>
      </w:r>
    </w:p>
    <w:tbl>
      <w:tblPr>
        <w:tblStyle w:val="TableGrid"/>
        <w:tblW w:w="5000" w:type="pct"/>
        <w:shd w:val="clear" w:color="auto" w:fill="FFFFFF" w:themeFill="background1"/>
        <w:tblLook w:val="04A0" w:firstRow="1" w:lastRow="0" w:firstColumn="1" w:lastColumn="0" w:noHBand="0" w:noVBand="1"/>
      </w:tblPr>
      <w:tblGrid>
        <w:gridCol w:w="1236"/>
        <w:gridCol w:w="2103"/>
        <w:gridCol w:w="5725"/>
      </w:tblGrid>
      <w:tr w:rsidR="00E06A4E" w:rsidRPr="005B66AF" w14:paraId="772480DA" w14:textId="77777777" w:rsidTr="000B50C7">
        <w:trPr>
          <w:trHeight w:val="662"/>
        </w:trPr>
        <w:tc>
          <w:tcPr>
            <w:tcW w:w="682" w:type="pct"/>
            <w:shd w:val="clear" w:color="auto" w:fill="FFFFFF" w:themeFill="background1"/>
            <w:vAlign w:val="center"/>
          </w:tcPr>
          <w:p w14:paraId="5FCCE738" w14:textId="77777777" w:rsidR="00E06A4E" w:rsidRPr="00D55933" w:rsidRDefault="00E06A4E" w:rsidP="005C6B9C">
            <w:pPr>
              <w:rPr>
                <w:rFonts w:cs="Arial"/>
                <w:b/>
                <w:bCs/>
                <w:iCs/>
                <w:color w:val="548DD4"/>
                <w:kern w:val="32"/>
                <w:sz w:val="28"/>
                <w:szCs w:val="28"/>
              </w:rPr>
            </w:pPr>
            <w:r w:rsidRPr="00D55933">
              <w:rPr>
                <w:rFonts w:cs="Arial"/>
                <w:b/>
                <w:bCs/>
                <w:iCs/>
                <w:color w:val="548DD4"/>
                <w:kern w:val="32"/>
                <w:sz w:val="28"/>
                <w:szCs w:val="28"/>
              </w:rPr>
              <w:t>Sr No</w:t>
            </w:r>
          </w:p>
        </w:tc>
        <w:tc>
          <w:tcPr>
            <w:tcW w:w="1160" w:type="pct"/>
            <w:tcBorders>
              <w:bottom w:val="single" w:sz="4" w:space="0" w:color="auto"/>
            </w:tcBorders>
            <w:shd w:val="clear" w:color="auto" w:fill="FFFFFF" w:themeFill="background1"/>
            <w:vAlign w:val="center"/>
          </w:tcPr>
          <w:p w14:paraId="52CF408F" w14:textId="6970EFC4" w:rsidR="00E06A4E" w:rsidRPr="00D55933" w:rsidRDefault="00E06A4E" w:rsidP="005C6B9C">
            <w:pPr>
              <w:rPr>
                <w:rFonts w:cs="Arial"/>
                <w:b/>
                <w:bCs/>
                <w:iCs/>
                <w:color w:val="548DD4"/>
                <w:kern w:val="32"/>
                <w:sz w:val="28"/>
                <w:szCs w:val="28"/>
              </w:rPr>
            </w:pPr>
            <w:r w:rsidRPr="00D55933">
              <w:rPr>
                <w:rFonts w:cs="Arial"/>
                <w:b/>
                <w:bCs/>
                <w:iCs/>
                <w:color w:val="548DD4"/>
                <w:kern w:val="32"/>
                <w:sz w:val="28"/>
                <w:szCs w:val="28"/>
              </w:rPr>
              <w:t>Company</w:t>
            </w:r>
          </w:p>
        </w:tc>
        <w:tc>
          <w:tcPr>
            <w:tcW w:w="3158" w:type="pct"/>
            <w:tcBorders>
              <w:bottom w:val="single" w:sz="4" w:space="0" w:color="auto"/>
            </w:tcBorders>
            <w:shd w:val="clear" w:color="auto" w:fill="FFFFFF" w:themeFill="background1"/>
            <w:vAlign w:val="center"/>
          </w:tcPr>
          <w:p w14:paraId="73EC9965" w14:textId="77777777" w:rsidR="00E06A4E" w:rsidRPr="00D55933" w:rsidRDefault="00E06A4E" w:rsidP="005C6B9C">
            <w:pPr>
              <w:rPr>
                <w:rFonts w:cs="Arial"/>
                <w:b/>
                <w:bCs/>
                <w:iCs/>
                <w:color w:val="548DD4"/>
                <w:kern w:val="32"/>
                <w:sz w:val="28"/>
                <w:szCs w:val="28"/>
              </w:rPr>
            </w:pPr>
            <w:r w:rsidRPr="00D55933">
              <w:rPr>
                <w:rFonts w:cs="Arial"/>
                <w:b/>
                <w:bCs/>
                <w:iCs/>
                <w:color w:val="548DD4"/>
                <w:kern w:val="32"/>
                <w:sz w:val="28"/>
                <w:szCs w:val="28"/>
              </w:rPr>
              <w:t>Name</w:t>
            </w:r>
          </w:p>
        </w:tc>
      </w:tr>
      <w:tr w:rsidR="0019537F" w:rsidRPr="00191F8B" w14:paraId="0F779D9F" w14:textId="77777777" w:rsidTr="000B50C7">
        <w:trPr>
          <w:trHeight w:val="340"/>
        </w:trPr>
        <w:tc>
          <w:tcPr>
            <w:tcW w:w="682" w:type="pct"/>
            <w:tcBorders>
              <w:right w:val="single" w:sz="4" w:space="0" w:color="auto"/>
            </w:tcBorders>
            <w:shd w:val="clear" w:color="auto" w:fill="FFFFFF" w:themeFill="background1"/>
            <w:vAlign w:val="bottom"/>
          </w:tcPr>
          <w:p w14:paraId="7E55C287" w14:textId="5E2642CC" w:rsidR="0019537F" w:rsidRDefault="0019537F" w:rsidP="0019537F">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1</w:t>
            </w:r>
          </w:p>
        </w:tc>
        <w:tc>
          <w:tcPr>
            <w:tcW w:w="1160" w:type="pct"/>
            <w:tcBorders>
              <w:top w:val="single" w:sz="4" w:space="0" w:color="auto"/>
              <w:left w:val="single" w:sz="4" w:space="0" w:color="auto"/>
              <w:bottom w:val="single" w:sz="4" w:space="0" w:color="auto"/>
              <w:right w:val="single" w:sz="4" w:space="0" w:color="auto"/>
            </w:tcBorders>
            <w:shd w:val="clear" w:color="auto" w:fill="FFFFFF" w:themeFill="background1"/>
          </w:tcPr>
          <w:p w14:paraId="3B14B865" w14:textId="265F5661" w:rsidR="0019537F" w:rsidRPr="00241A50" w:rsidRDefault="0019537F" w:rsidP="0019537F">
            <w:pPr>
              <w:pStyle w:val="NoSpacing"/>
              <w:rPr>
                <w:rFonts w:ascii="Trebuchet MS" w:eastAsia="Times New Roman" w:hAnsi="Trebuchet MS" w:cs="Times New Roman"/>
                <w:bCs/>
                <w:smallCaps/>
                <w:color w:val="5C5454" w:themeColor="accent4"/>
                <w:lang w:val="en-GB"/>
              </w:rPr>
            </w:pPr>
            <w:r w:rsidRPr="00253AB7">
              <w:rPr>
                <w:rFonts w:ascii="Trebuchet MS" w:eastAsia="Times New Roman" w:hAnsi="Trebuchet MS" w:cs="Times New Roman"/>
                <w:bCs/>
                <w:smallCaps/>
                <w:color w:val="5C5454" w:themeColor="accent4"/>
                <w:lang w:val="en-GB"/>
              </w:rPr>
              <w:t>Zamil</w:t>
            </w:r>
          </w:p>
        </w:tc>
        <w:tc>
          <w:tcPr>
            <w:tcW w:w="3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4F2BE34" w14:textId="21F5473C" w:rsidR="0019537F" w:rsidRPr="007D0112" w:rsidRDefault="0019537F" w:rsidP="0019537F">
            <w:pPr>
              <w:pStyle w:val="NoSpacing"/>
              <w:rPr>
                <w:rFonts w:ascii="Trebuchet MS" w:eastAsia="Times New Roman" w:hAnsi="Trebuchet MS" w:cs="Times New Roman"/>
                <w:bCs/>
                <w:smallCaps/>
                <w:color w:val="5C5454" w:themeColor="accent4"/>
                <w:lang w:val="en-GB"/>
              </w:rPr>
            </w:pPr>
            <w:r w:rsidRPr="0019537F">
              <w:rPr>
                <w:rFonts w:ascii="Trebuchet MS" w:eastAsia="Times New Roman" w:hAnsi="Trebuchet MS" w:cs="Times New Roman"/>
                <w:bCs/>
                <w:smallCaps/>
                <w:color w:val="5C5454" w:themeColor="accent4"/>
                <w:lang w:val="en-GB"/>
              </w:rPr>
              <w:t>Edison Garvida / ZSS Dammam Sales</w:t>
            </w:r>
          </w:p>
        </w:tc>
      </w:tr>
      <w:tr w:rsidR="0019537F" w:rsidRPr="00191F8B" w14:paraId="58A1EC72" w14:textId="77777777" w:rsidTr="000B50C7">
        <w:trPr>
          <w:trHeight w:val="340"/>
        </w:trPr>
        <w:tc>
          <w:tcPr>
            <w:tcW w:w="682" w:type="pct"/>
            <w:tcBorders>
              <w:right w:val="single" w:sz="4" w:space="0" w:color="auto"/>
            </w:tcBorders>
            <w:shd w:val="clear" w:color="auto" w:fill="FFFFFF" w:themeFill="background1"/>
            <w:vAlign w:val="bottom"/>
          </w:tcPr>
          <w:p w14:paraId="7DE3CEBD" w14:textId="585D01C1" w:rsidR="0019537F" w:rsidRDefault="0019537F" w:rsidP="0019537F">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2</w:t>
            </w:r>
          </w:p>
        </w:tc>
        <w:tc>
          <w:tcPr>
            <w:tcW w:w="1160" w:type="pct"/>
            <w:tcBorders>
              <w:top w:val="single" w:sz="4" w:space="0" w:color="auto"/>
              <w:left w:val="single" w:sz="4" w:space="0" w:color="auto"/>
              <w:bottom w:val="single" w:sz="4" w:space="0" w:color="auto"/>
              <w:right w:val="single" w:sz="4" w:space="0" w:color="auto"/>
            </w:tcBorders>
            <w:shd w:val="clear" w:color="auto" w:fill="FFFFFF" w:themeFill="background1"/>
          </w:tcPr>
          <w:p w14:paraId="277F2292" w14:textId="474B7C0A" w:rsidR="0019537F" w:rsidRPr="00253AB7" w:rsidRDefault="0019537F" w:rsidP="0019537F">
            <w:pPr>
              <w:pStyle w:val="NoSpacing"/>
              <w:rPr>
                <w:rFonts w:ascii="Trebuchet MS" w:eastAsia="Times New Roman" w:hAnsi="Trebuchet MS" w:cs="Times New Roman"/>
                <w:bCs/>
                <w:smallCaps/>
                <w:color w:val="5C5454" w:themeColor="accent4"/>
                <w:lang w:val="en-GB"/>
              </w:rPr>
            </w:pPr>
            <w:r>
              <w:rPr>
                <w:rFonts w:ascii="Trebuchet MS" w:eastAsia="Times New Roman" w:hAnsi="Trebuchet MS" w:cs="Times New Roman"/>
                <w:bCs/>
                <w:smallCaps/>
                <w:color w:val="5C5454" w:themeColor="accent4"/>
                <w:lang w:val="en-GB"/>
              </w:rPr>
              <w:t>zamil</w:t>
            </w:r>
          </w:p>
        </w:tc>
        <w:tc>
          <w:tcPr>
            <w:tcW w:w="3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35E02E5" w14:textId="59BA7AB3" w:rsidR="0019537F" w:rsidRPr="0019537F" w:rsidRDefault="0019537F" w:rsidP="0019537F">
            <w:pPr>
              <w:pStyle w:val="NoSpacing"/>
              <w:rPr>
                <w:rFonts w:ascii="Trebuchet MS" w:eastAsia="Times New Roman" w:hAnsi="Trebuchet MS" w:cs="Times New Roman"/>
                <w:bCs/>
                <w:smallCaps/>
                <w:color w:val="5C5454" w:themeColor="accent4"/>
                <w:lang w:val="en-GB"/>
              </w:rPr>
            </w:pPr>
            <w:r w:rsidRPr="0019537F">
              <w:rPr>
                <w:rFonts w:ascii="Trebuchet MS" w:eastAsia="Times New Roman" w:hAnsi="Trebuchet MS" w:cs="Times New Roman"/>
                <w:bCs/>
                <w:smallCaps/>
                <w:color w:val="5C5454" w:themeColor="accent4"/>
                <w:lang w:val="en-GB"/>
              </w:rPr>
              <w:t>Yunus Nasser / ZS Saudi PEB Engineering</w:t>
            </w:r>
          </w:p>
        </w:tc>
      </w:tr>
      <w:tr w:rsidR="0019537F" w:rsidRPr="00191F8B" w14:paraId="292846E3" w14:textId="77777777" w:rsidTr="000B50C7">
        <w:trPr>
          <w:trHeight w:val="340"/>
        </w:trPr>
        <w:tc>
          <w:tcPr>
            <w:tcW w:w="682" w:type="pct"/>
            <w:tcBorders>
              <w:right w:val="single" w:sz="4" w:space="0" w:color="auto"/>
            </w:tcBorders>
            <w:shd w:val="clear" w:color="auto" w:fill="FFFFFF" w:themeFill="background1"/>
            <w:vAlign w:val="bottom"/>
          </w:tcPr>
          <w:p w14:paraId="3A573DC6" w14:textId="4AD24C55" w:rsidR="0019537F" w:rsidRDefault="0019537F" w:rsidP="0019537F">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3</w:t>
            </w:r>
          </w:p>
        </w:tc>
        <w:tc>
          <w:tcPr>
            <w:tcW w:w="1160" w:type="pct"/>
            <w:tcBorders>
              <w:top w:val="single" w:sz="4" w:space="0" w:color="auto"/>
              <w:left w:val="single" w:sz="4" w:space="0" w:color="auto"/>
              <w:bottom w:val="single" w:sz="4" w:space="0" w:color="auto"/>
              <w:right w:val="single" w:sz="4" w:space="0" w:color="auto"/>
            </w:tcBorders>
            <w:shd w:val="clear" w:color="auto" w:fill="FFFFFF" w:themeFill="background1"/>
          </w:tcPr>
          <w:p w14:paraId="3FE9A0D5" w14:textId="7E6C9991" w:rsidR="0019537F" w:rsidRDefault="0019537F" w:rsidP="0019537F">
            <w:pPr>
              <w:pStyle w:val="NoSpacing"/>
              <w:rPr>
                <w:rFonts w:ascii="Trebuchet MS" w:eastAsia="Times New Roman" w:hAnsi="Trebuchet MS" w:cs="Times New Roman"/>
                <w:bCs/>
                <w:smallCaps/>
                <w:color w:val="5C5454" w:themeColor="accent4"/>
                <w:lang w:val="en-GB"/>
              </w:rPr>
            </w:pPr>
            <w:proofErr w:type="spellStart"/>
            <w:r>
              <w:rPr>
                <w:rFonts w:ascii="Trebuchet MS" w:eastAsia="Times New Roman" w:hAnsi="Trebuchet MS" w:cs="Times New Roman"/>
                <w:bCs/>
                <w:smallCaps/>
                <w:color w:val="5C5454" w:themeColor="accent4"/>
                <w:lang w:val="en-GB"/>
              </w:rPr>
              <w:t>zamil</w:t>
            </w:r>
            <w:proofErr w:type="spellEnd"/>
          </w:p>
        </w:tc>
        <w:tc>
          <w:tcPr>
            <w:tcW w:w="3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0CBE54C" w14:textId="6201FDD1" w:rsidR="0019537F" w:rsidRPr="0019537F" w:rsidRDefault="0019537F" w:rsidP="0019537F">
            <w:pPr>
              <w:pStyle w:val="NoSpacing"/>
              <w:rPr>
                <w:rFonts w:ascii="Trebuchet MS" w:eastAsia="Times New Roman" w:hAnsi="Trebuchet MS" w:cs="Times New Roman"/>
                <w:bCs/>
                <w:smallCaps/>
                <w:color w:val="5C5454" w:themeColor="accent4"/>
                <w:lang w:val="en-GB"/>
              </w:rPr>
            </w:pPr>
            <w:r w:rsidRPr="0019537F">
              <w:rPr>
                <w:rFonts w:ascii="Trebuchet MS" w:eastAsia="Times New Roman" w:hAnsi="Trebuchet MS" w:cs="Times New Roman"/>
                <w:bCs/>
                <w:smallCaps/>
                <w:color w:val="5C5454" w:themeColor="accent4"/>
                <w:lang w:val="en-GB"/>
              </w:rPr>
              <w:t>Mohammed Towailib</w:t>
            </w:r>
          </w:p>
        </w:tc>
      </w:tr>
      <w:tr w:rsidR="0019537F" w:rsidRPr="00191F8B" w14:paraId="2B26290E" w14:textId="77777777" w:rsidTr="000B50C7">
        <w:trPr>
          <w:trHeight w:val="340"/>
        </w:trPr>
        <w:tc>
          <w:tcPr>
            <w:tcW w:w="682" w:type="pct"/>
            <w:tcBorders>
              <w:right w:val="single" w:sz="4" w:space="0" w:color="auto"/>
            </w:tcBorders>
            <w:shd w:val="clear" w:color="auto" w:fill="FFFFFF" w:themeFill="background1"/>
            <w:vAlign w:val="bottom"/>
          </w:tcPr>
          <w:p w14:paraId="40849CCD" w14:textId="7BF42016" w:rsidR="0019537F" w:rsidRDefault="0019537F" w:rsidP="0019537F">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4</w:t>
            </w:r>
          </w:p>
        </w:tc>
        <w:tc>
          <w:tcPr>
            <w:tcW w:w="1160" w:type="pct"/>
            <w:tcBorders>
              <w:top w:val="single" w:sz="4" w:space="0" w:color="auto"/>
              <w:left w:val="single" w:sz="4" w:space="0" w:color="auto"/>
              <w:bottom w:val="single" w:sz="4" w:space="0" w:color="auto"/>
              <w:right w:val="single" w:sz="4" w:space="0" w:color="auto"/>
            </w:tcBorders>
            <w:shd w:val="clear" w:color="auto" w:fill="FFFFFF" w:themeFill="background1"/>
          </w:tcPr>
          <w:p w14:paraId="3A804DD3" w14:textId="274C4B16" w:rsidR="0019537F" w:rsidRDefault="0019537F" w:rsidP="0019537F">
            <w:pPr>
              <w:pStyle w:val="NoSpacing"/>
              <w:rPr>
                <w:rFonts w:ascii="Trebuchet MS" w:eastAsia="Times New Roman" w:hAnsi="Trebuchet MS" w:cs="Times New Roman"/>
                <w:bCs/>
                <w:smallCaps/>
                <w:color w:val="5C5454" w:themeColor="accent4"/>
                <w:lang w:val="en-GB"/>
              </w:rPr>
            </w:pPr>
            <w:proofErr w:type="spellStart"/>
            <w:r>
              <w:rPr>
                <w:rFonts w:ascii="Trebuchet MS" w:eastAsia="Times New Roman" w:hAnsi="Trebuchet MS" w:cs="Times New Roman"/>
                <w:bCs/>
                <w:smallCaps/>
                <w:color w:val="5C5454" w:themeColor="accent4"/>
                <w:lang w:val="en-GB"/>
              </w:rPr>
              <w:t>zamil</w:t>
            </w:r>
            <w:proofErr w:type="spellEnd"/>
          </w:p>
        </w:tc>
        <w:tc>
          <w:tcPr>
            <w:tcW w:w="3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673659F6" w14:textId="01731E23" w:rsidR="0019537F" w:rsidRPr="0019537F" w:rsidRDefault="0019537F" w:rsidP="0019537F">
            <w:pPr>
              <w:pStyle w:val="NoSpacing"/>
              <w:rPr>
                <w:rFonts w:ascii="Trebuchet MS" w:eastAsia="Times New Roman" w:hAnsi="Trebuchet MS" w:cs="Times New Roman"/>
                <w:bCs/>
                <w:smallCaps/>
                <w:color w:val="5C5454" w:themeColor="accent4"/>
                <w:lang w:val="en-GB"/>
              </w:rPr>
            </w:pPr>
            <w:r w:rsidRPr="0019537F">
              <w:rPr>
                <w:rFonts w:ascii="Trebuchet MS" w:eastAsia="Times New Roman" w:hAnsi="Trebuchet MS" w:cs="Times New Roman"/>
                <w:bCs/>
                <w:smallCaps/>
                <w:color w:val="5C5454" w:themeColor="accent4"/>
                <w:lang w:val="en-GB"/>
              </w:rPr>
              <w:t>Mohammed Fayazuddin</w:t>
            </w:r>
          </w:p>
        </w:tc>
      </w:tr>
      <w:tr w:rsidR="0019537F" w:rsidRPr="00191F8B" w14:paraId="67B57A0C" w14:textId="77777777" w:rsidTr="000B50C7">
        <w:trPr>
          <w:trHeight w:val="340"/>
        </w:trPr>
        <w:tc>
          <w:tcPr>
            <w:tcW w:w="682" w:type="pct"/>
            <w:tcBorders>
              <w:right w:val="single" w:sz="4" w:space="0" w:color="auto"/>
            </w:tcBorders>
            <w:shd w:val="clear" w:color="auto" w:fill="FFFFFF" w:themeFill="background1"/>
            <w:vAlign w:val="bottom"/>
          </w:tcPr>
          <w:p w14:paraId="38B819C0" w14:textId="34C51DC2" w:rsidR="0019537F" w:rsidRDefault="0019537F" w:rsidP="008A19E2">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5</w:t>
            </w:r>
          </w:p>
        </w:tc>
        <w:tc>
          <w:tcPr>
            <w:tcW w:w="1160" w:type="pct"/>
            <w:tcBorders>
              <w:top w:val="single" w:sz="4" w:space="0" w:color="auto"/>
              <w:left w:val="single" w:sz="4" w:space="0" w:color="auto"/>
              <w:bottom w:val="single" w:sz="4" w:space="0" w:color="auto"/>
              <w:right w:val="single" w:sz="4" w:space="0" w:color="auto"/>
            </w:tcBorders>
            <w:shd w:val="clear" w:color="auto" w:fill="FFFFFF" w:themeFill="background1"/>
          </w:tcPr>
          <w:p w14:paraId="09C0A468" w14:textId="5E918454" w:rsidR="0019537F" w:rsidRDefault="0019537F" w:rsidP="008A19E2">
            <w:pPr>
              <w:pStyle w:val="NoSpacing"/>
              <w:rPr>
                <w:rFonts w:ascii="Trebuchet MS" w:eastAsia="Times New Roman" w:hAnsi="Trebuchet MS" w:cs="Times New Roman"/>
                <w:bCs/>
                <w:smallCaps/>
                <w:color w:val="5C5454" w:themeColor="accent4"/>
                <w:lang w:val="en-GB"/>
              </w:rPr>
            </w:pPr>
            <w:r>
              <w:rPr>
                <w:rFonts w:ascii="Trebuchet MS" w:eastAsia="Times New Roman" w:hAnsi="Trebuchet MS" w:cs="Times New Roman"/>
                <w:bCs/>
                <w:smallCaps/>
                <w:color w:val="5C5454" w:themeColor="accent4"/>
                <w:lang w:val="en-GB"/>
              </w:rPr>
              <w:t>Mastek</w:t>
            </w:r>
          </w:p>
        </w:tc>
        <w:tc>
          <w:tcPr>
            <w:tcW w:w="3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E6FF276" w14:textId="225DAA3B" w:rsidR="0019537F" w:rsidRPr="0019537F" w:rsidRDefault="0019537F" w:rsidP="0019537F">
            <w:pPr>
              <w:pStyle w:val="NoSpacing"/>
              <w:rPr>
                <w:rFonts w:ascii="Trebuchet MS" w:eastAsia="Times New Roman" w:hAnsi="Trebuchet MS" w:cs="Times New Roman"/>
                <w:bCs/>
                <w:smallCaps/>
                <w:color w:val="5C5454" w:themeColor="accent4"/>
                <w:lang w:val="en-GB"/>
              </w:rPr>
            </w:pPr>
            <w:r>
              <w:rPr>
                <w:rFonts w:ascii="Trebuchet MS" w:eastAsia="Times New Roman" w:hAnsi="Trebuchet MS" w:cs="Times New Roman"/>
                <w:bCs/>
                <w:smallCaps/>
                <w:color w:val="5C5454" w:themeColor="accent4"/>
                <w:lang w:val="en-GB"/>
              </w:rPr>
              <w:t>Satish Chauhan</w:t>
            </w:r>
          </w:p>
        </w:tc>
      </w:tr>
      <w:tr w:rsidR="000B50C7" w:rsidRPr="00191F8B" w14:paraId="0D485476" w14:textId="77777777" w:rsidTr="000B50C7">
        <w:trPr>
          <w:trHeight w:val="340"/>
        </w:trPr>
        <w:tc>
          <w:tcPr>
            <w:tcW w:w="682" w:type="pct"/>
            <w:tcBorders>
              <w:right w:val="single" w:sz="4" w:space="0" w:color="auto"/>
            </w:tcBorders>
            <w:shd w:val="clear" w:color="auto" w:fill="FFFFFF" w:themeFill="background1"/>
            <w:vAlign w:val="bottom"/>
          </w:tcPr>
          <w:p w14:paraId="25AB1F2D" w14:textId="27987430" w:rsidR="000B50C7" w:rsidRPr="00D55933" w:rsidRDefault="0019537F" w:rsidP="008A19E2">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6</w:t>
            </w:r>
          </w:p>
        </w:tc>
        <w:tc>
          <w:tcPr>
            <w:tcW w:w="116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D7C8C1" w14:textId="40B9B83C" w:rsidR="000B50C7" w:rsidRPr="00D55933" w:rsidRDefault="000B50C7" w:rsidP="008A19E2">
            <w:pPr>
              <w:pStyle w:val="NoSpacing"/>
              <w:rPr>
                <w:rFonts w:ascii="Trebuchet MS" w:eastAsia="Times New Roman" w:hAnsi="Trebuchet MS" w:cs="Times New Roman"/>
                <w:bCs/>
                <w:smallCaps/>
                <w:color w:val="5C5454" w:themeColor="accent4"/>
                <w:lang w:val="en-GB"/>
              </w:rPr>
            </w:pPr>
            <w:r>
              <w:rPr>
                <w:rFonts w:ascii="Trebuchet MS" w:eastAsia="Times New Roman" w:hAnsi="Trebuchet MS" w:cs="Times New Roman"/>
                <w:color w:val="5C5454" w:themeColor="accent4"/>
                <w:sz w:val="22"/>
                <w:szCs w:val="22"/>
                <w:lang w:val="en-GB"/>
              </w:rPr>
              <w:t>Mastek</w:t>
            </w:r>
          </w:p>
        </w:tc>
        <w:tc>
          <w:tcPr>
            <w:tcW w:w="3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613D71EC" w14:textId="46CA0C85" w:rsidR="000B50C7" w:rsidRPr="006E4764" w:rsidRDefault="0019537F" w:rsidP="008A19E2">
            <w:pPr>
              <w:pStyle w:val="NoSpacing"/>
              <w:rPr>
                <w:rFonts w:ascii="Trebuchet MS" w:eastAsia="Times New Roman" w:hAnsi="Trebuchet MS" w:cs="Times New Roman"/>
                <w:bCs/>
                <w:smallCaps/>
                <w:color w:val="5C5454" w:themeColor="accent4"/>
                <w:lang w:val="en-GB"/>
              </w:rPr>
            </w:pPr>
            <w:r>
              <w:rPr>
                <w:rFonts w:ascii="Trebuchet MS" w:eastAsia="Times New Roman" w:hAnsi="Trebuchet MS" w:cs="Times New Roman"/>
                <w:bCs/>
                <w:smallCaps/>
                <w:color w:val="5C5454" w:themeColor="accent4"/>
                <w:lang w:val="en-GB"/>
              </w:rPr>
              <w:t>Mohit Sahni</w:t>
            </w:r>
          </w:p>
        </w:tc>
      </w:tr>
      <w:tr w:rsidR="000B50C7" w:rsidRPr="00191F8B" w14:paraId="0E639C2E" w14:textId="77777777" w:rsidTr="000B50C7">
        <w:trPr>
          <w:trHeight w:val="340"/>
        </w:trPr>
        <w:tc>
          <w:tcPr>
            <w:tcW w:w="682" w:type="pct"/>
            <w:tcBorders>
              <w:right w:val="single" w:sz="4" w:space="0" w:color="auto"/>
            </w:tcBorders>
            <w:shd w:val="clear" w:color="auto" w:fill="FFFFFF" w:themeFill="background1"/>
            <w:vAlign w:val="bottom"/>
          </w:tcPr>
          <w:p w14:paraId="7A76A272" w14:textId="0BDEB627" w:rsidR="000B50C7" w:rsidRPr="00D55933" w:rsidRDefault="0019537F" w:rsidP="008A19E2">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7</w:t>
            </w:r>
          </w:p>
        </w:tc>
        <w:tc>
          <w:tcPr>
            <w:tcW w:w="116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42F636" w14:textId="64186F5F" w:rsidR="000B50C7" w:rsidRPr="00D55933" w:rsidRDefault="000B50C7" w:rsidP="008A19E2">
            <w:pPr>
              <w:pStyle w:val="NoSpacing"/>
              <w:rPr>
                <w:rFonts w:ascii="Trebuchet MS" w:eastAsia="Times New Roman" w:hAnsi="Trebuchet MS" w:cs="Times New Roman"/>
                <w:bCs/>
                <w:smallCaps/>
                <w:color w:val="5C5454" w:themeColor="accent4"/>
                <w:lang w:val="en-GB"/>
              </w:rPr>
            </w:pPr>
            <w:r>
              <w:rPr>
                <w:rFonts w:ascii="Trebuchet MS" w:eastAsia="Times New Roman" w:hAnsi="Trebuchet MS" w:cs="Times New Roman"/>
                <w:color w:val="5C5454" w:themeColor="accent4"/>
                <w:sz w:val="22"/>
                <w:szCs w:val="22"/>
                <w:lang w:val="en-GB"/>
              </w:rPr>
              <w:t>Mastek</w:t>
            </w:r>
          </w:p>
        </w:tc>
        <w:tc>
          <w:tcPr>
            <w:tcW w:w="3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7EC46C5" w14:textId="61B47B4B" w:rsidR="000B50C7" w:rsidRPr="006E4764" w:rsidRDefault="00547D7F" w:rsidP="008A19E2">
            <w:pPr>
              <w:pStyle w:val="NoSpacing"/>
              <w:rPr>
                <w:rFonts w:ascii="Trebuchet MS" w:eastAsia="Times New Roman" w:hAnsi="Trebuchet MS" w:cs="Times New Roman"/>
                <w:bCs/>
                <w:smallCaps/>
                <w:color w:val="5C5454" w:themeColor="accent4"/>
                <w:lang w:val="en-GB"/>
              </w:rPr>
            </w:pPr>
            <w:r>
              <w:rPr>
                <w:rFonts w:ascii="Trebuchet MS" w:eastAsia="Times New Roman" w:hAnsi="Trebuchet MS" w:cs="Times New Roman"/>
                <w:bCs/>
                <w:smallCaps/>
                <w:color w:val="5C5454" w:themeColor="accent4"/>
                <w:lang w:val="en-GB"/>
              </w:rPr>
              <w:t>Vivek Mishra</w:t>
            </w:r>
          </w:p>
        </w:tc>
      </w:tr>
      <w:tr w:rsidR="000B50C7" w:rsidRPr="00191F8B" w14:paraId="6E484D2B" w14:textId="77777777" w:rsidTr="000B50C7">
        <w:trPr>
          <w:trHeight w:val="340"/>
        </w:trPr>
        <w:tc>
          <w:tcPr>
            <w:tcW w:w="682" w:type="pct"/>
            <w:tcBorders>
              <w:right w:val="single" w:sz="4" w:space="0" w:color="auto"/>
            </w:tcBorders>
            <w:shd w:val="clear" w:color="auto" w:fill="FFFFFF" w:themeFill="background1"/>
            <w:vAlign w:val="bottom"/>
          </w:tcPr>
          <w:p w14:paraId="67CB83B6" w14:textId="3BA37945" w:rsidR="000B50C7" w:rsidRPr="00D55933" w:rsidRDefault="0019537F" w:rsidP="008A19E2">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8</w:t>
            </w:r>
          </w:p>
        </w:tc>
        <w:tc>
          <w:tcPr>
            <w:tcW w:w="116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D05C" w14:textId="4349AC50" w:rsidR="000B50C7" w:rsidRPr="00D55933" w:rsidRDefault="000B50C7" w:rsidP="008A19E2">
            <w:pPr>
              <w:pStyle w:val="NoSpacing"/>
              <w:rPr>
                <w:rFonts w:ascii="Trebuchet MS" w:eastAsia="Times New Roman" w:hAnsi="Trebuchet MS" w:cs="Times New Roman"/>
                <w:bCs/>
                <w:smallCaps/>
                <w:color w:val="5C5454" w:themeColor="accent4"/>
                <w:lang w:val="en-GB"/>
              </w:rPr>
            </w:pPr>
            <w:r>
              <w:rPr>
                <w:rFonts w:ascii="Trebuchet MS" w:eastAsia="Times New Roman" w:hAnsi="Trebuchet MS" w:cs="Times New Roman"/>
                <w:color w:val="5C5454" w:themeColor="accent4"/>
                <w:sz w:val="22"/>
                <w:szCs w:val="22"/>
                <w:lang w:val="en-GB"/>
              </w:rPr>
              <w:t>Mastek</w:t>
            </w:r>
          </w:p>
        </w:tc>
        <w:tc>
          <w:tcPr>
            <w:tcW w:w="3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6CAE1AD5" w14:textId="1FB643EA" w:rsidR="000B50C7" w:rsidRPr="006E4764" w:rsidRDefault="000B50C7" w:rsidP="008A19E2">
            <w:pPr>
              <w:pStyle w:val="NoSpacing"/>
              <w:rPr>
                <w:rFonts w:ascii="Trebuchet MS" w:eastAsia="Times New Roman" w:hAnsi="Trebuchet MS" w:cs="Times New Roman"/>
                <w:bCs/>
                <w:smallCaps/>
                <w:color w:val="5C5454" w:themeColor="accent4"/>
                <w:lang w:val="en-GB"/>
              </w:rPr>
            </w:pPr>
            <w:r>
              <w:rPr>
                <w:rFonts w:ascii="Trebuchet MS" w:eastAsia="Times New Roman" w:hAnsi="Trebuchet MS" w:cs="Times New Roman"/>
                <w:bCs/>
                <w:smallCaps/>
                <w:color w:val="5C5454" w:themeColor="accent4"/>
                <w:lang w:val="en-GB"/>
              </w:rPr>
              <w:t>Kushal Rami</w:t>
            </w:r>
          </w:p>
        </w:tc>
      </w:tr>
      <w:tr w:rsidR="000B50C7" w:rsidRPr="00191F8B" w14:paraId="1EA97DAC" w14:textId="77777777" w:rsidTr="000B50C7">
        <w:trPr>
          <w:trHeight w:val="340"/>
        </w:trPr>
        <w:tc>
          <w:tcPr>
            <w:tcW w:w="682" w:type="pct"/>
            <w:tcBorders>
              <w:right w:val="single" w:sz="4" w:space="0" w:color="auto"/>
            </w:tcBorders>
            <w:shd w:val="clear" w:color="auto" w:fill="FFFFFF" w:themeFill="background1"/>
            <w:vAlign w:val="bottom"/>
          </w:tcPr>
          <w:p w14:paraId="4F94D4B1" w14:textId="245F6611" w:rsidR="000B50C7" w:rsidRPr="00D55933" w:rsidRDefault="0019537F" w:rsidP="008A19E2">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9</w:t>
            </w:r>
          </w:p>
        </w:tc>
        <w:tc>
          <w:tcPr>
            <w:tcW w:w="116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B05E4C" w14:textId="31234A34" w:rsidR="000B50C7" w:rsidRPr="00D55933" w:rsidRDefault="000B50C7" w:rsidP="008A19E2">
            <w:pPr>
              <w:pStyle w:val="NoSpacing"/>
              <w:rPr>
                <w:rFonts w:ascii="Trebuchet MS" w:eastAsia="Times New Roman" w:hAnsi="Trebuchet MS" w:cs="Times New Roman"/>
                <w:bCs/>
                <w:smallCaps/>
                <w:color w:val="5C5454" w:themeColor="accent4"/>
                <w:lang w:val="en-GB"/>
              </w:rPr>
            </w:pPr>
            <w:r>
              <w:rPr>
                <w:rFonts w:ascii="Trebuchet MS" w:eastAsia="Times New Roman" w:hAnsi="Trebuchet MS" w:cs="Times New Roman"/>
                <w:color w:val="5C5454" w:themeColor="accent4"/>
                <w:sz w:val="22"/>
                <w:szCs w:val="22"/>
                <w:lang w:val="en-GB"/>
              </w:rPr>
              <w:t>Mastek</w:t>
            </w:r>
          </w:p>
        </w:tc>
        <w:tc>
          <w:tcPr>
            <w:tcW w:w="3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81E54D6" w14:textId="585DFA00" w:rsidR="000B50C7" w:rsidRPr="006E4764" w:rsidRDefault="00547D7F" w:rsidP="008A19E2">
            <w:pPr>
              <w:pStyle w:val="NoSpacing"/>
              <w:rPr>
                <w:rFonts w:ascii="Trebuchet MS" w:eastAsia="Times New Roman" w:hAnsi="Trebuchet MS" w:cs="Times New Roman"/>
                <w:bCs/>
                <w:smallCaps/>
                <w:color w:val="5C5454" w:themeColor="accent4"/>
                <w:lang w:val="en-GB"/>
              </w:rPr>
            </w:pPr>
            <w:r>
              <w:rPr>
                <w:rFonts w:ascii="Trebuchet MS" w:eastAsia="Times New Roman" w:hAnsi="Trebuchet MS" w:cs="Times New Roman"/>
                <w:bCs/>
                <w:smallCaps/>
                <w:color w:val="5C5454" w:themeColor="accent4"/>
                <w:lang w:val="en-GB"/>
              </w:rPr>
              <w:t>A</w:t>
            </w:r>
            <w:r w:rsidR="00E56C0A">
              <w:rPr>
                <w:rFonts w:ascii="Trebuchet MS" w:eastAsia="Times New Roman" w:hAnsi="Trebuchet MS" w:cs="Times New Roman"/>
                <w:bCs/>
                <w:smallCaps/>
                <w:color w:val="5C5454" w:themeColor="accent4"/>
                <w:lang w:val="en-GB"/>
              </w:rPr>
              <w:t xml:space="preserve">khilesh </w:t>
            </w:r>
            <w:proofErr w:type="spellStart"/>
            <w:r w:rsidR="00E56C0A">
              <w:rPr>
                <w:rFonts w:ascii="Trebuchet MS" w:eastAsia="Times New Roman" w:hAnsi="Trebuchet MS" w:cs="Times New Roman"/>
                <w:bCs/>
                <w:smallCaps/>
                <w:color w:val="5C5454" w:themeColor="accent4"/>
                <w:lang w:val="en-GB"/>
              </w:rPr>
              <w:t>arun</w:t>
            </w:r>
            <w:proofErr w:type="spellEnd"/>
          </w:p>
        </w:tc>
      </w:tr>
      <w:tr w:rsidR="00547D7F" w:rsidRPr="00191F8B" w14:paraId="104A9D21" w14:textId="77777777" w:rsidTr="0019537F">
        <w:trPr>
          <w:trHeight w:val="305"/>
        </w:trPr>
        <w:tc>
          <w:tcPr>
            <w:tcW w:w="682" w:type="pct"/>
            <w:tcBorders>
              <w:right w:val="single" w:sz="4" w:space="0" w:color="auto"/>
            </w:tcBorders>
            <w:shd w:val="clear" w:color="auto" w:fill="FFFFFF" w:themeFill="background1"/>
            <w:vAlign w:val="bottom"/>
          </w:tcPr>
          <w:p w14:paraId="418AC587" w14:textId="69610E63" w:rsidR="00547D7F" w:rsidRDefault="0019537F" w:rsidP="008A19E2">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10</w:t>
            </w:r>
          </w:p>
        </w:tc>
        <w:tc>
          <w:tcPr>
            <w:tcW w:w="116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8B519" w14:textId="6F92D8D1" w:rsidR="00547D7F" w:rsidRDefault="00547D7F" w:rsidP="008A19E2">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Mastek</w:t>
            </w:r>
          </w:p>
        </w:tc>
        <w:tc>
          <w:tcPr>
            <w:tcW w:w="3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5D82685" w14:textId="67647A7E" w:rsidR="00547D7F" w:rsidRPr="0019537F" w:rsidRDefault="0019537F" w:rsidP="0019537F">
            <w:pPr>
              <w:pStyle w:val="NoSpacing"/>
              <w:rPr>
                <w:rFonts w:ascii="Aptos Narrow" w:eastAsia="Times New Roman" w:hAnsi="Aptos Narrow" w:cs="Times New Roman"/>
                <w:sz w:val="22"/>
                <w:szCs w:val="22"/>
              </w:rPr>
            </w:pPr>
            <w:r w:rsidRPr="0019537F">
              <w:rPr>
                <w:rFonts w:ascii="Trebuchet MS" w:eastAsia="Times New Roman" w:hAnsi="Trebuchet MS" w:cs="Times New Roman"/>
                <w:bCs/>
                <w:smallCaps/>
                <w:color w:val="5C5454" w:themeColor="accent4"/>
                <w:lang w:val="en-GB"/>
              </w:rPr>
              <w:t>Nirmal Choudhary</w:t>
            </w:r>
          </w:p>
        </w:tc>
      </w:tr>
      <w:tr w:rsidR="00547D7F" w:rsidRPr="00191F8B" w14:paraId="0B910C72" w14:textId="77777777" w:rsidTr="000B50C7">
        <w:trPr>
          <w:trHeight w:val="340"/>
        </w:trPr>
        <w:tc>
          <w:tcPr>
            <w:tcW w:w="682" w:type="pct"/>
            <w:tcBorders>
              <w:right w:val="single" w:sz="4" w:space="0" w:color="auto"/>
            </w:tcBorders>
            <w:shd w:val="clear" w:color="auto" w:fill="FFFFFF" w:themeFill="background1"/>
            <w:vAlign w:val="bottom"/>
          </w:tcPr>
          <w:p w14:paraId="4357051C" w14:textId="677BF8F8" w:rsidR="00547D7F" w:rsidRDefault="00547D7F" w:rsidP="008A19E2">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1</w:t>
            </w:r>
            <w:r w:rsidR="0019537F">
              <w:rPr>
                <w:rFonts w:ascii="Trebuchet MS" w:eastAsia="Times New Roman" w:hAnsi="Trebuchet MS" w:cs="Times New Roman"/>
                <w:color w:val="5C5454" w:themeColor="accent4"/>
                <w:sz w:val="22"/>
                <w:szCs w:val="22"/>
                <w:lang w:val="en-GB"/>
              </w:rPr>
              <w:t>1</w:t>
            </w:r>
          </w:p>
        </w:tc>
        <w:tc>
          <w:tcPr>
            <w:tcW w:w="116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6BCE79" w14:textId="0479C616" w:rsidR="00547D7F" w:rsidRDefault="00547D7F" w:rsidP="008A19E2">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Mastek</w:t>
            </w:r>
          </w:p>
        </w:tc>
        <w:tc>
          <w:tcPr>
            <w:tcW w:w="3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EDCE6DA" w14:textId="4326C0B7" w:rsidR="00547D7F" w:rsidRDefault="00547D7F" w:rsidP="008A19E2">
            <w:pPr>
              <w:pStyle w:val="NoSpacing"/>
              <w:rPr>
                <w:rFonts w:ascii="Trebuchet MS" w:eastAsia="Times New Roman" w:hAnsi="Trebuchet MS" w:cs="Times New Roman"/>
                <w:bCs/>
                <w:smallCaps/>
                <w:color w:val="5C5454" w:themeColor="accent4"/>
                <w:lang w:val="en-GB"/>
              </w:rPr>
            </w:pPr>
            <w:r w:rsidRPr="00547D7F">
              <w:rPr>
                <w:rFonts w:ascii="Trebuchet MS" w:eastAsia="Times New Roman" w:hAnsi="Trebuchet MS" w:cs="Times New Roman"/>
                <w:bCs/>
                <w:smallCaps/>
                <w:color w:val="5C5454" w:themeColor="accent4"/>
                <w:lang w:val="en-GB"/>
              </w:rPr>
              <w:t>Uday Maguluri</w:t>
            </w:r>
          </w:p>
        </w:tc>
      </w:tr>
      <w:tr w:rsidR="00B1233E" w:rsidRPr="00191F8B" w14:paraId="1C3C3FF2" w14:textId="77777777" w:rsidTr="000B50C7">
        <w:trPr>
          <w:trHeight w:val="340"/>
        </w:trPr>
        <w:tc>
          <w:tcPr>
            <w:tcW w:w="682" w:type="pct"/>
            <w:tcBorders>
              <w:right w:val="single" w:sz="4" w:space="0" w:color="auto"/>
            </w:tcBorders>
            <w:shd w:val="clear" w:color="auto" w:fill="FFFFFF" w:themeFill="background1"/>
            <w:vAlign w:val="bottom"/>
          </w:tcPr>
          <w:p w14:paraId="556FB06A" w14:textId="3C65B602" w:rsidR="00B1233E" w:rsidRDefault="00B1233E" w:rsidP="008A19E2">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1</w:t>
            </w:r>
            <w:r w:rsidR="0019537F">
              <w:rPr>
                <w:rFonts w:ascii="Trebuchet MS" w:eastAsia="Times New Roman" w:hAnsi="Trebuchet MS" w:cs="Times New Roman"/>
                <w:color w:val="5C5454" w:themeColor="accent4"/>
                <w:sz w:val="22"/>
                <w:szCs w:val="22"/>
                <w:lang w:val="en-GB"/>
              </w:rPr>
              <w:t>2</w:t>
            </w:r>
          </w:p>
        </w:tc>
        <w:tc>
          <w:tcPr>
            <w:tcW w:w="116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FB471" w14:textId="08715AD9" w:rsidR="00B1233E" w:rsidRDefault="00B1233E" w:rsidP="008A19E2">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Mastek</w:t>
            </w:r>
          </w:p>
        </w:tc>
        <w:tc>
          <w:tcPr>
            <w:tcW w:w="3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34A160A" w14:textId="16C09208" w:rsidR="00B1233E" w:rsidRPr="00547D7F" w:rsidRDefault="00B1233E" w:rsidP="008A19E2">
            <w:pPr>
              <w:pStyle w:val="NoSpacing"/>
              <w:rPr>
                <w:rFonts w:ascii="Trebuchet MS" w:eastAsia="Times New Roman" w:hAnsi="Trebuchet MS" w:cs="Times New Roman"/>
                <w:bCs/>
                <w:smallCaps/>
                <w:color w:val="5C5454" w:themeColor="accent4"/>
                <w:lang w:val="en-GB"/>
              </w:rPr>
            </w:pPr>
            <w:r>
              <w:rPr>
                <w:rFonts w:ascii="Trebuchet MS" w:eastAsia="Times New Roman" w:hAnsi="Trebuchet MS" w:cs="Times New Roman"/>
                <w:bCs/>
                <w:smallCaps/>
                <w:color w:val="5C5454" w:themeColor="accent4"/>
                <w:lang w:val="en-GB"/>
              </w:rPr>
              <w:t>Paresh Kumar</w:t>
            </w:r>
            <w:r w:rsidR="00E56C0A">
              <w:rPr>
                <w:rFonts w:ascii="Trebuchet MS" w:eastAsia="Times New Roman" w:hAnsi="Trebuchet MS" w:cs="Times New Roman"/>
                <w:bCs/>
                <w:smallCaps/>
                <w:color w:val="5C5454" w:themeColor="accent4"/>
                <w:lang w:val="en-GB"/>
              </w:rPr>
              <w:t xml:space="preserve"> Nayak</w:t>
            </w:r>
          </w:p>
        </w:tc>
      </w:tr>
      <w:tr w:rsidR="00B1233E" w:rsidRPr="00191F8B" w14:paraId="6105D0B8" w14:textId="77777777" w:rsidTr="000B50C7">
        <w:trPr>
          <w:trHeight w:val="340"/>
        </w:trPr>
        <w:tc>
          <w:tcPr>
            <w:tcW w:w="682" w:type="pct"/>
            <w:tcBorders>
              <w:right w:val="single" w:sz="4" w:space="0" w:color="auto"/>
            </w:tcBorders>
            <w:shd w:val="clear" w:color="auto" w:fill="FFFFFF" w:themeFill="background1"/>
            <w:vAlign w:val="bottom"/>
          </w:tcPr>
          <w:p w14:paraId="00D9B7C3" w14:textId="655A8E3A" w:rsidR="00B1233E" w:rsidRDefault="0019537F" w:rsidP="008A19E2">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13</w:t>
            </w:r>
          </w:p>
        </w:tc>
        <w:tc>
          <w:tcPr>
            <w:tcW w:w="116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6B6C43" w14:textId="189CD79C" w:rsidR="00B1233E" w:rsidRDefault="00B1233E" w:rsidP="008A19E2">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Mastek</w:t>
            </w:r>
          </w:p>
        </w:tc>
        <w:tc>
          <w:tcPr>
            <w:tcW w:w="3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3251791" w14:textId="48039551" w:rsidR="00B1233E" w:rsidRDefault="00B1233E" w:rsidP="008A19E2">
            <w:pPr>
              <w:pStyle w:val="NoSpacing"/>
              <w:rPr>
                <w:rFonts w:ascii="Trebuchet MS" w:eastAsia="Times New Roman" w:hAnsi="Trebuchet MS" w:cs="Times New Roman"/>
                <w:bCs/>
                <w:smallCaps/>
                <w:color w:val="5C5454" w:themeColor="accent4"/>
                <w:lang w:val="en-GB"/>
              </w:rPr>
            </w:pPr>
            <w:r>
              <w:rPr>
                <w:rFonts w:ascii="Trebuchet MS" w:eastAsia="Times New Roman" w:hAnsi="Trebuchet MS" w:cs="Times New Roman"/>
                <w:bCs/>
                <w:smallCaps/>
                <w:color w:val="5C5454" w:themeColor="accent4"/>
                <w:lang w:val="en-GB"/>
              </w:rPr>
              <w:t>Avesh Gonodwala</w:t>
            </w:r>
          </w:p>
        </w:tc>
      </w:tr>
      <w:tr w:rsidR="0019537F" w:rsidRPr="00191F8B" w14:paraId="2742C666" w14:textId="77777777" w:rsidTr="000B50C7">
        <w:trPr>
          <w:trHeight w:val="340"/>
        </w:trPr>
        <w:tc>
          <w:tcPr>
            <w:tcW w:w="682" w:type="pct"/>
            <w:tcBorders>
              <w:right w:val="single" w:sz="4" w:space="0" w:color="auto"/>
            </w:tcBorders>
            <w:shd w:val="clear" w:color="auto" w:fill="FFFFFF" w:themeFill="background1"/>
            <w:vAlign w:val="bottom"/>
          </w:tcPr>
          <w:p w14:paraId="550EA547" w14:textId="4A994B10" w:rsidR="0019537F" w:rsidRDefault="0019537F" w:rsidP="008A19E2">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14</w:t>
            </w:r>
          </w:p>
        </w:tc>
        <w:tc>
          <w:tcPr>
            <w:tcW w:w="116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E76E69" w14:textId="20FB616B" w:rsidR="0019537F" w:rsidRDefault="0019537F" w:rsidP="008A19E2">
            <w:pPr>
              <w:pStyle w:val="NoSpacing"/>
              <w:rPr>
                <w:rFonts w:ascii="Trebuchet MS" w:eastAsia="Times New Roman" w:hAnsi="Trebuchet MS" w:cs="Times New Roman"/>
                <w:color w:val="5C5454" w:themeColor="accent4"/>
                <w:sz w:val="22"/>
                <w:szCs w:val="22"/>
                <w:lang w:val="en-GB"/>
              </w:rPr>
            </w:pPr>
            <w:r>
              <w:rPr>
                <w:rFonts w:ascii="Trebuchet MS" w:eastAsia="Times New Roman" w:hAnsi="Trebuchet MS" w:cs="Times New Roman"/>
                <w:color w:val="5C5454" w:themeColor="accent4"/>
                <w:sz w:val="22"/>
                <w:szCs w:val="22"/>
                <w:lang w:val="en-GB"/>
              </w:rPr>
              <w:t>Mastek</w:t>
            </w:r>
          </w:p>
        </w:tc>
        <w:tc>
          <w:tcPr>
            <w:tcW w:w="3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2836EEA" w14:textId="169B313C" w:rsidR="0019537F" w:rsidRDefault="0019537F" w:rsidP="008A19E2">
            <w:pPr>
              <w:pStyle w:val="NoSpacing"/>
              <w:rPr>
                <w:rFonts w:ascii="Trebuchet MS" w:eastAsia="Times New Roman" w:hAnsi="Trebuchet MS" w:cs="Times New Roman"/>
                <w:bCs/>
                <w:smallCaps/>
                <w:color w:val="5C5454" w:themeColor="accent4"/>
                <w:lang w:val="en-GB"/>
              </w:rPr>
            </w:pPr>
            <w:r>
              <w:rPr>
                <w:rFonts w:ascii="Trebuchet MS" w:eastAsia="Times New Roman" w:hAnsi="Trebuchet MS" w:cs="Times New Roman"/>
                <w:bCs/>
                <w:smallCaps/>
                <w:color w:val="5C5454" w:themeColor="accent4"/>
                <w:lang w:val="en-GB"/>
              </w:rPr>
              <w:t>Rupesh Kulkarni</w:t>
            </w:r>
          </w:p>
        </w:tc>
      </w:tr>
    </w:tbl>
    <w:p w14:paraId="34F7E904" w14:textId="77777777" w:rsidR="007D6D1C" w:rsidRPr="001C25C9" w:rsidRDefault="007D6D1C" w:rsidP="007D6D1C">
      <w:pPr>
        <w:pStyle w:val="Heading2"/>
        <w:spacing w:before="240"/>
        <w:rPr>
          <w:b w:val="0"/>
          <w:color w:val="548DD4"/>
        </w:rPr>
      </w:pPr>
      <w:r>
        <w:rPr>
          <w:color w:val="548DD4"/>
        </w:rPr>
        <w:lastRenderedPageBreak/>
        <w:t>Objective of Meeting</w:t>
      </w:r>
    </w:p>
    <w:p w14:paraId="09EC794E" w14:textId="03FBBD6A" w:rsidR="00980981" w:rsidRPr="00980981" w:rsidRDefault="007D6D1C" w:rsidP="00267370">
      <w:pPr>
        <w:pStyle w:val="Heading3"/>
        <w:shd w:val="clear" w:color="auto" w:fill="FFFFFF"/>
        <w:suppressAutoHyphens w:val="0"/>
        <w:spacing w:before="0" w:after="0"/>
      </w:pPr>
      <w:r>
        <w:t xml:space="preserve">The objective of this meeting was to discuss </w:t>
      </w:r>
      <w:r w:rsidR="006800AA">
        <w:t xml:space="preserve">and system demo </w:t>
      </w:r>
      <w:r>
        <w:t xml:space="preserve">for </w:t>
      </w:r>
      <w:r w:rsidR="00CB1FD2">
        <w:t>PEB</w:t>
      </w:r>
      <w:r>
        <w:t xml:space="preserve"> </w:t>
      </w:r>
      <w:r w:rsidR="006800AA">
        <w:t xml:space="preserve">Sales Systems </w:t>
      </w:r>
      <w:r w:rsidR="0019537F" w:rsidRPr="0019537F">
        <w:t>PIS, PES, QIF &amp; CIF.</w:t>
      </w:r>
    </w:p>
    <w:p w14:paraId="7D4D6B98" w14:textId="332F8906" w:rsidR="008829E7" w:rsidRPr="0085116C" w:rsidRDefault="007D6D1C" w:rsidP="0085116C">
      <w:pPr>
        <w:pStyle w:val="Heading2"/>
        <w:spacing w:before="240"/>
        <w:rPr>
          <w:color w:val="548DD4"/>
        </w:rPr>
      </w:pPr>
      <w:r>
        <w:rPr>
          <w:color w:val="548DD4"/>
        </w:rPr>
        <w:t xml:space="preserve">Discussion </w:t>
      </w:r>
      <w:r w:rsidR="00F41D2A">
        <w:rPr>
          <w:color w:val="548DD4"/>
        </w:rPr>
        <w:t>points and Business process understanding</w:t>
      </w:r>
      <w:bookmarkStart w:id="0" w:name="_Toc374263634"/>
      <w:bookmarkStart w:id="1" w:name="_Toc374313374"/>
      <w:bookmarkStart w:id="2" w:name="_Toc374263635"/>
      <w:bookmarkStart w:id="3" w:name="_Toc374313375"/>
      <w:bookmarkStart w:id="4" w:name="_Toc374263636"/>
      <w:bookmarkStart w:id="5" w:name="_Toc374313376"/>
      <w:bookmarkStart w:id="6" w:name="_Toc374263637"/>
      <w:bookmarkStart w:id="7" w:name="_Toc374313377"/>
      <w:bookmarkStart w:id="8" w:name="_Toc374263639"/>
      <w:bookmarkStart w:id="9" w:name="_Toc374313379"/>
      <w:bookmarkStart w:id="10" w:name="_Toc374263640"/>
      <w:bookmarkStart w:id="11" w:name="_Toc374313380"/>
      <w:bookmarkStart w:id="12" w:name="_Toc374263642"/>
      <w:bookmarkStart w:id="13" w:name="_Toc374313382"/>
      <w:bookmarkStart w:id="14" w:name="_Toc374263643"/>
      <w:bookmarkStart w:id="15" w:name="_Toc374313383"/>
      <w:bookmarkStart w:id="16" w:name="_Toc374263645"/>
      <w:bookmarkStart w:id="17" w:name="_Toc374313385"/>
      <w:bookmarkStart w:id="18" w:name="_Toc374263646"/>
      <w:bookmarkStart w:id="19" w:name="_Toc374313386"/>
      <w:bookmarkStart w:id="20" w:name="_Toc374263647"/>
      <w:bookmarkStart w:id="21" w:name="_Toc374313387"/>
      <w:bookmarkStart w:id="22" w:name="_Toc374263648"/>
      <w:bookmarkStart w:id="23" w:name="_Toc374313388"/>
      <w:bookmarkStart w:id="24" w:name="_Toc374263649"/>
      <w:bookmarkStart w:id="25" w:name="_Toc374313389"/>
      <w:bookmarkStart w:id="26" w:name="_Toc374263650"/>
      <w:bookmarkStart w:id="27" w:name="_Toc374313390"/>
      <w:bookmarkStart w:id="28" w:name="_Toc374263651"/>
      <w:bookmarkStart w:id="29" w:name="_Toc374313391"/>
      <w:bookmarkStart w:id="30" w:name="_Toc374263652"/>
      <w:bookmarkStart w:id="31" w:name="_Toc374313392"/>
      <w:bookmarkStart w:id="32" w:name="_Toc374263653"/>
      <w:bookmarkStart w:id="33" w:name="_Toc374313393"/>
      <w:bookmarkStart w:id="34" w:name="_Toc374263654"/>
      <w:bookmarkStart w:id="35" w:name="_Toc374313394"/>
      <w:bookmarkStart w:id="36" w:name="_Toc374263655"/>
      <w:bookmarkStart w:id="37" w:name="_Toc374313395"/>
      <w:bookmarkStart w:id="38" w:name="_Toc374263656"/>
      <w:bookmarkStart w:id="39" w:name="_Toc374313396"/>
      <w:bookmarkStart w:id="40" w:name="_Toc374263657"/>
      <w:bookmarkStart w:id="41" w:name="_Toc374313397"/>
      <w:bookmarkStart w:id="42" w:name="_Toc374263670"/>
      <w:bookmarkStart w:id="43" w:name="_Toc374313410"/>
      <w:bookmarkStart w:id="44" w:name="_Toc374263686"/>
      <w:bookmarkStart w:id="45" w:name="_Toc37431342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310C5409" w14:textId="6A034855" w:rsidR="005C2DC1" w:rsidRDefault="005C2DC1" w:rsidP="005C2DC1">
      <w:pPr>
        <w:pStyle w:val="ListParagraph"/>
        <w:numPr>
          <w:ilvl w:val="0"/>
          <w:numId w:val="4"/>
        </w:numPr>
        <w:spacing w:after="200" w:line="276" w:lineRule="auto"/>
        <w:ind w:left="250" w:hanging="250"/>
        <w:rPr>
          <w:rFonts w:asciiTheme="minorHAnsi" w:hAnsiTheme="minorHAnsi" w:cstheme="minorHAnsi"/>
          <w:color w:val="auto"/>
          <w:sz w:val="22"/>
          <w:szCs w:val="22"/>
        </w:rPr>
      </w:pPr>
      <w:r>
        <w:rPr>
          <w:rFonts w:asciiTheme="minorHAnsi" w:hAnsiTheme="minorHAnsi" w:cstheme="minorHAnsi"/>
          <w:color w:val="auto"/>
          <w:sz w:val="22"/>
          <w:szCs w:val="22"/>
        </w:rPr>
        <w:t>The first step of QIF is with account tab</w:t>
      </w:r>
      <w:r w:rsidR="00621742">
        <w:rPr>
          <w:rFonts w:asciiTheme="minorHAnsi" w:hAnsiTheme="minorHAnsi" w:cstheme="minorHAnsi"/>
          <w:color w:val="auto"/>
          <w:sz w:val="22"/>
          <w:szCs w:val="22"/>
        </w:rPr>
        <w:t>.</w:t>
      </w:r>
      <w:r>
        <w:rPr>
          <w:rFonts w:asciiTheme="minorHAnsi" w:hAnsiTheme="minorHAnsi" w:cstheme="minorHAnsi"/>
          <w:color w:val="auto"/>
          <w:sz w:val="22"/>
          <w:szCs w:val="22"/>
        </w:rPr>
        <w:t xml:space="preserve"> Sales team will create the account.</w:t>
      </w:r>
      <w:r>
        <w:rPr>
          <w:noProof/>
        </w:rPr>
        <w:drawing>
          <wp:inline distT="0" distB="0" distL="0" distR="0" wp14:anchorId="1AD345A4" wp14:editId="741B7F7C">
            <wp:extent cx="5761990" cy="2679065"/>
            <wp:effectExtent l="0" t="0" r="0" b="6985"/>
            <wp:docPr id="20986051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5186" name="Picture 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990" cy="2679065"/>
                    </a:xfrm>
                    <a:prstGeom prst="rect">
                      <a:avLst/>
                    </a:prstGeom>
                    <a:noFill/>
                    <a:ln>
                      <a:noFill/>
                    </a:ln>
                  </pic:spPr>
                </pic:pic>
              </a:graphicData>
            </a:graphic>
          </wp:inline>
        </w:drawing>
      </w:r>
    </w:p>
    <w:p w14:paraId="2489BB71" w14:textId="568F9F51" w:rsidR="005C2DC1" w:rsidRDefault="005C2DC1" w:rsidP="005C2DC1">
      <w:pPr>
        <w:pStyle w:val="ListParagraph"/>
        <w:numPr>
          <w:ilvl w:val="0"/>
          <w:numId w:val="4"/>
        </w:numPr>
        <w:spacing w:after="200" w:line="276" w:lineRule="auto"/>
        <w:ind w:left="250" w:hanging="250"/>
        <w:rPr>
          <w:rFonts w:asciiTheme="minorHAnsi" w:hAnsiTheme="minorHAnsi" w:cstheme="minorHAnsi"/>
          <w:color w:val="auto"/>
          <w:sz w:val="22"/>
          <w:szCs w:val="22"/>
        </w:rPr>
      </w:pPr>
      <w:r>
        <w:rPr>
          <w:rFonts w:asciiTheme="minorHAnsi" w:hAnsiTheme="minorHAnsi" w:cstheme="minorHAnsi"/>
          <w:color w:val="auto"/>
          <w:sz w:val="22"/>
          <w:szCs w:val="22"/>
        </w:rPr>
        <w:t>Customer information is filled in the account tab.</w:t>
      </w:r>
    </w:p>
    <w:p w14:paraId="479DD0DC" w14:textId="77777777" w:rsidR="005C2DC1" w:rsidRPr="005C2DC1" w:rsidRDefault="005C2DC1" w:rsidP="005C2DC1">
      <w:pPr>
        <w:spacing w:after="200" w:line="276" w:lineRule="auto"/>
        <w:rPr>
          <w:rFonts w:asciiTheme="minorHAnsi" w:hAnsiTheme="minorHAnsi" w:cstheme="minorHAnsi"/>
          <w:color w:val="auto"/>
          <w:sz w:val="22"/>
          <w:szCs w:val="22"/>
        </w:rPr>
      </w:pPr>
    </w:p>
    <w:p w14:paraId="27840961" w14:textId="55044281" w:rsidR="005C2DC1" w:rsidRDefault="005C2DC1" w:rsidP="005C2DC1">
      <w:pPr>
        <w:pStyle w:val="ListParagraph"/>
        <w:spacing w:after="200" w:line="276" w:lineRule="auto"/>
        <w:ind w:left="250"/>
        <w:rPr>
          <w:rFonts w:asciiTheme="minorHAnsi" w:hAnsiTheme="minorHAnsi" w:cstheme="minorHAnsi"/>
          <w:color w:val="auto"/>
          <w:sz w:val="22"/>
          <w:szCs w:val="22"/>
        </w:rPr>
      </w:pPr>
      <w:r>
        <w:rPr>
          <w:noProof/>
        </w:rPr>
        <w:drawing>
          <wp:inline distT="0" distB="0" distL="0" distR="0" wp14:anchorId="1F783598" wp14:editId="7820C7D1">
            <wp:extent cx="5761990" cy="2639060"/>
            <wp:effectExtent l="0" t="0" r="0" b="8890"/>
            <wp:docPr id="170828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87566" name=""/>
                    <pic:cNvPicPr/>
                  </pic:nvPicPr>
                  <pic:blipFill>
                    <a:blip r:embed="rId19"/>
                    <a:stretch>
                      <a:fillRect/>
                    </a:stretch>
                  </pic:blipFill>
                  <pic:spPr>
                    <a:xfrm>
                      <a:off x="0" y="0"/>
                      <a:ext cx="5761990" cy="2639060"/>
                    </a:xfrm>
                    <a:prstGeom prst="rect">
                      <a:avLst/>
                    </a:prstGeom>
                  </pic:spPr>
                </pic:pic>
              </a:graphicData>
            </a:graphic>
          </wp:inline>
        </w:drawing>
      </w:r>
    </w:p>
    <w:p w14:paraId="7B6AD5A4" w14:textId="77777777" w:rsidR="005C2DC1" w:rsidRDefault="005C2DC1" w:rsidP="005C2DC1">
      <w:pPr>
        <w:pStyle w:val="ListParagraph"/>
        <w:spacing w:after="200" w:line="276" w:lineRule="auto"/>
        <w:ind w:left="250"/>
        <w:rPr>
          <w:rFonts w:asciiTheme="minorHAnsi" w:hAnsiTheme="minorHAnsi" w:cstheme="minorHAnsi"/>
          <w:color w:val="auto"/>
          <w:sz w:val="22"/>
          <w:szCs w:val="22"/>
        </w:rPr>
      </w:pPr>
    </w:p>
    <w:p w14:paraId="3D15EAC8" w14:textId="77777777" w:rsidR="005C2DC1" w:rsidRPr="005C2DC1" w:rsidRDefault="005C2DC1" w:rsidP="005C2DC1">
      <w:pPr>
        <w:pStyle w:val="ListParagraph"/>
        <w:spacing w:after="200" w:line="276" w:lineRule="auto"/>
        <w:ind w:left="250"/>
        <w:rPr>
          <w:rFonts w:asciiTheme="minorHAnsi" w:hAnsiTheme="minorHAnsi" w:cstheme="minorHAnsi"/>
          <w:color w:val="auto"/>
          <w:sz w:val="22"/>
          <w:szCs w:val="22"/>
        </w:rPr>
      </w:pPr>
    </w:p>
    <w:p w14:paraId="6EA79BAE" w14:textId="77777777" w:rsidR="009D1138" w:rsidRDefault="005C2DC1" w:rsidP="005C2DC1">
      <w:pPr>
        <w:pStyle w:val="ListParagraph"/>
        <w:numPr>
          <w:ilvl w:val="0"/>
          <w:numId w:val="4"/>
        </w:numPr>
        <w:spacing w:after="200" w:line="276" w:lineRule="auto"/>
        <w:ind w:left="250" w:hanging="250"/>
        <w:rPr>
          <w:rFonts w:asciiTheme="minorHAnsi" w:hAnsiTheme="minorHAnsi" w:cstheme="minorHAnsi"/>
          <w:color w:val="auto"/>
          <w:sz w:val="22"/>
          <w:szCs w:val="22"/>
        </w:rPr>
      </w:pPr>
      <w:r>
        <w:rPr>
          <w:rFonts w:asciiTheme="minorHAnsi" w:hAnsiTheme="minorHAnsi" w:cstheme="minorHAnsi"/>
          <w:color w:val="auto"/>
          <w:sz w:val="22"/>
          <w:szCs w:val="22"/>
        </w:rPr>
        <w:lastRenderedPageBreak/>
        <w:t>After Account, then the Opportunity is created</w:t>
      </w:r>
      <w:r w:rsidR="009D1138">
        <w:rPr>
          <w:rFonts w:asciiTheme="minorHAnsi" w:hAnsiTheme="minorHAnsi" w:cstheme="minorHAnsi"/>
          <w:color w:val="auto"/>
          <w:sz w:val="22"/>
          <w:szCs w:val="22"/>
        </w:rPr>
        <w:t>. Here the Proposal Number is auto generated by system.</w:t>
      </w:r>
      <w:r>
        <w:rPr>
          <w:noProof/>
        </w:rPr>
        <w:drawing>
          <wp:inline distT="0" distB="0" distL="0" distR="0" wp14:anchorId="5CEF079C" wp14:editId="19CD78A2">
            <wp:extent cx="5761990" cy="2644140"/>
            <wp:effectExtent l="0" t="0" r="0" b="3810"/>
            <wp:docPr id="2068037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990" cy="2644140"/>
                    </a:xfrm>
                    <a:prstGeom prst="rect">
                      <a:avLst/>
                    </a:prstGeom>
                    <a:noFill/>
                    <a:ln>
                      <a:noFill/>
                    </a:ln>
                  </pic:spPr>
                </pic:pic>
              </a:graphicData>
            </a:graphic>
          </wp:inline>
        </w:drawing>
      </w:r>
    </w:p>
    <w:p w14:paraId="09EF6CB9" w14:textId="77777777" w:rsidR="009D1138" w:rsidRPr="009D1138" w:rsidRDefault="009D1138" w:rsidP="005C2DC1">
      <w:pPr>
        <w:pStyle w:val="ListParagraph"/>
        <w:numPr>
          <w:ilvl w:val="0"/>
          <w:numId w:val="4"/>
        </w:numPr>
        <w:spacing w:after="200" w:line="276" w:lineRule="auto"/>
        <w:ind w:left="250" w:hanging="250"/>
        <w:rPr>
          <w:rFonts w:asciiTheme="minorHAnsi" w:hAnsiTheme="minorHAnsi" w:cstheme="minorHAnsi"/>
          <w:color w:val="auto"/>
          <w:sz w:val="22"/>
          <w:szCs w:val="22"/>
        </w:rPr>
      </w:pPr>
      <w:r>
        <w:rPr>
          <w:rFonts w:asciiTheme="minorHAnsi" w:hAnsiTheme="minorHAnsi" w:cstheme="minorHAnsi"/>
          <w:color w:val="auto"/>
          <w:sz w:val="22"/>
          <w:szCs w:val="22"/>
        </w:rPr>
        <w:t>Once the Opportunity is created then A job number will be generated by system.</w:t>
      </w:r>
      <w:r w:rsidRPr="009D1138">
        <w:rPr>
          <w:noProof/>
        </w:rPr>
        <w:t xml:space="preserve"> </w:t>
      </w:r>
      <w:r>
        <w:rPr>
          <w:noProof/>
        </w:rPr>
        <w:t>This is How a Quation looks after the opportunity is created.</w:t>
      </w:r>
      <w:r>
        <w:rPr>
          <w:noProof/>
        </w:rPr>
        <w:drawing>
          <wp:inline distT="0" distB="0" distL="0" distR="0" wp14:anchorId="1E4B6A80" wp14:editId="6EEFE796">
            <wp:extent cx="5761990" cy="2329815"/>
            <wp:effectExtent l="0" t="0" r="0" b="0"/>
            <wp:docPr id="115596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65933" name=""/>
                    <pic:cNvPicPr/>
                  </pic:nvPicPr>
                  <pic:blipFill>
                    <a:blip r:embed="rId21"/>
                    <a:stretch>
                      <a:fillRect/>
                    </a:stretch>
                  </pic:blipFill>
                  <pic:spPr>
                    <a:xfrm>
                      <a:off x="0" y="0"/>
                      <a:ext cx="5761990" cy="2329815"/>
                    </a:xfrm>
                    <a:prstGeom prst="rect">
                      <a:avLst/>
                    </a:prstGeom>
                  </pic:spPr>
                </pic:pic>
              </a:graphicData>
            </a:graphic>
          </wp:inline>
        </w:drawing>
      </w:r>
    </w:p>
    <w:p w14:paraId="17B1E4EA" w14:textId="77777777" w:rsidR="009D1138" w:rsidRPr="009D1138" w:rsidRDefault="009D1138" w:rsidP="009D1138">
      <w:pPr>
        <w:spacing w:after="200" w:line="276" w:lineRule="auto"/>
        <w:rPr>
          <w:rFonts w:asciiTheme="minorHAnsi" w:hAnsiTheme="minorHAnsi" w:cstheme="minorHAnsi"/>
          <w:color w:val="auto"/>
          <w:sz w:val="22"/>
          <w:szCs w:val="22"/>
        </w:rPr>
      </w:pPr>
    </w:p>
    <w:p w14:paraId="72FC7C05" w14:textId="77777777" w:rsidR="009D1138" w:rsidRPr="009D1138" w:rsidRDefault="009D1138" w:rsidP="005C2DC1">
      <w:pPr>
        <w:pStyle w:val="ListParagraph"/>
        <w:numPr>
          <w:ilvl w:val="0"/>
          <w:numId w:val="4"/>
        </w:numPr>
        <w:spacing w:after="200" w:line="276" w:lineRule="auto"/>
        <w:ind w:left="250" w:hanging="250"/>
        <w:rPr>
          <w:rFonts w:asciiTheme="minorHAnsi" w:hAnsiTheme="minorHAnsi" w:cstheme="minorHAnsi"/>
          <w:color w:val="auto"/>
          <w:sz w:val="22"/>
          <w:szCs w:val="22"/>
        </w:rPr>
      </w:pPr>
      <w:r>
        <w:rPr>
          <w:noProof/>
        </w:rPr>
        <w:t>In the Buildings section by click in the new record the output of PIS(X) is attached.</w:t>
      </w:r>
      <w:r w:rsidRPr="009D1138">
        <w:rPr>
          <w:noProof/>
        </w:rPr>
        <w:t xml:space="preserve"> </w:t>
      </w:r>
      <w:r>
        <w:rPr>
          <w:noProof/>
        </w:rPr>
        <w:drawing>
          <wp:inline distT="0" distB="0" distL="0" distR="0" wp14:anchorId="795043CE" wp14:editId="4DBD7CA9">
            <wp:extent cx="5761990" cy="1853565"/>
            <wp:effectExtent l="0" t="0" r="0" b="0"/>
            <wp:docPr id="150995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56997" name=""/>
                    <pic:cNvPicPr/>
                  </pic:nvPicPr>
                  <pic:blipFill>
                    <a:blip r:embed="rId22"/>
                    <a:stretch>
                      <a:fillRect/>
                    </a:stretch>
                  </pic:blipFill>
                  <pic:spPr>
                    <a:xfrm>
                      <a:off x="0" y="0"/>
                      <a:ext cx="5761990" cy="1853565"/>
                    </a:xfrm>
                    <a:prstGeom prst="rect">
                      <a:avLst/>
                    </a:prstGeom>
                  </pic:spPr>
                </pic:pic>
              </a:graphicData>
            </a:graphic>
          </wp:inline>
        </w:drawing>
      </w:r>
    </w:p>
    <w:p w14:paraId="5B2ECA12" w14:textId="77777777" w:rsidR="009D1138" w:rsidRPr="009D1138" w:rsidRDefault="009D1138" w:rsidP="009D1138">
      <w:pPr>
        <w:pStyle w:val="ListParagraph"/>
        <w:rPr>
          <w:rFonts w:asciiTheme="minorHAnsi" w:hAnsiTheme="minorHAnsi" w:cstheme="minorHAnsi"/>
          <w:color w:val="auto"/>
          <w:sz w:val="22"/>
          <w:szCs w:val="22"/>
        </w:rPr>
      </w:pPr>
    </w:p>
    <w:p w14:paraId="7481B1B3" w14:textId="37B8B9CF" w:rsidR="00AF4597" w:rsidRPr="00AF4597" w:rsidRDefault="009D1138" w:rsidP="005C2DC1">
      <w:pPr>
        <w:pStyle w:val="ListParagraph"/>
        <w:numPr>
          <w:ilvl w:val="0"/>
          <w:numId w:val="4"/>
        </w:numPr>
        <w:spacing w:after="200" w:line="276" w:lineRule="auto"/>
        <w:ind w:left="250" w:hanging="250"/>
        <w:rPr>
          <w:rFonts w:asciiTheme="minorHAnsi" w:hAnsiTheme="minorHAnsi" w:cstheme="minorHAnsi"/>
          <w:color w:val="auto"/>
          <w:sz w:val="22"/>
          <w:szCs w:val="22"/>
        </w:rPr>
      </w:pPr>
      <w:r>
        <w:rPr>
          <w:rFonts w:asciiTheme="minorHAnsi" w:hAnsiTheme="minorHAnsi" w:cstheme="minorHAnsi"/>
          <w:color w:val="auto"/>
          <w:sz w:val="22"/>
          <w:szCs w:val="22"/>
        </w:rPr>
        <w:lastRenderedPageBreak/>
        <w:t xml:space="preserve">This is the PIS(X) screen which </w:t>
      </w:r>
      <w:r w:rsidR="00AF4597">
        <w:rPr>
          <w:rFonts w:asciiTheme="minorHAnsi" w:hAnsiTheme="minorHAnsi" w:cstheme="minorHAnsi"/>
          <w:color w:val="auto"/>
          <w:sz w:val="22"/>
          <w:szCs w:val="22"/>
        </w:rPr>
        <w:t>contains</w:t>
      </w:r>
      <w:r>
        <w:rPr>
          <w:rFonts w:asciiTheme="minorHAnsi" w:hAnsiTheme="minorHAnsi" w:cstheme="minorHAnsi"/>
          <w:color w:val="auto"/>
          <w:sz w:val="22"/>
          <w:szCs w:val="22"/>
        </w:rPr>
        <w:t xml:space="preserve"> all the technical informatio</w:t>
      </w:r>
      <w:r w:rsidR="00AF4597">
        <w:rPr>
          <w:rFonts w:asciiTheme="minorHAnsi" w:hAnsiTheme="minorHAnsi" w:cstheme="minorHAnsi"/>
          <w:color w:val="auto"/>
          <w:sz w:val="22"/>
          <w:szCs w:val="22"/>
        </w:rPr>
        <w:t xml:space="preserve">n </w:t>
      </w:r>
      <w:r w:rsidR="007967B4">
        <w:rPr>
          <w:rFonts w:asciiTheme="minorHAnsi" w:hAnsiTheme="minorHAnsi" w:cstheme="minorHAnsi"/>
          <w:color w:val="auto"/>
          <w:sz w:val="22"/>
          <w:szCs w:val="22"/>
        </w:rPr>
        <w:t>about</w:t>
      </w:r>
      <w:r w:rsidR="00AF4597">
        <w:rPr>
          <w:rFonts w:asciiTheme="minorHAnsi" w:hAnsiTheme="minorHAnsi" w:cstheme="minorHAnsi"/>
          <w:color w:val="auto"/>
          <w:sz w:val="22"/>
          <w:szCs w:val="22"/>
        </w:rPr>
        <w:t xml:space="preserve"> the building.</w:t>
      </w:r>
      <w:r w:rsidR="00AF4597" w:rsidRPr="00AF4597">
        <w:rPr>
          <w:noProof/>
        </w:rPr>
        <w:t xml:space="preserve"> </w:t>
      </w:r>
      <w:r w:rsidR="00AF4597">
        <w:rPr>
          <w:noProof/>
        </w:rPr>
        <w:drawing>
          <wp:inline distT="0" distB="0" distL="0" distR="0" wp14:anchorId="68498BC1" wp14:editId="31FC99CC">
            <wp:extent cx="5761990" cy="2924810"/>
            <wp:effectExtent l="0" t="0" r="0" b="8890"/>
            <wp:docPr id="194642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22936" name=""/>
                    <pic:cNvPicPr/>
                  </pic:nvPicPr>
                  <pic:blipFill>
                    <a:blip r:embed="rId23"/>
                    <a:stretch>
                      <a:fillRect/>
                    </a:stretch>
                  </pic:blipFill>
                  <pic:spPr>
                    <a:xfrm>
                      <a:off x="0" y="0"/>
                      <a:ext cx="5761990" cy="2924810"/>
                    </a:xfrm>
                    <a:prstGeom prst="rect">
                      <a:avLst/>
                    </a:prstGeom>
                  </pic:spPr>
                </pic:pic>
              </a:graphicData>
            </a:graphic>
          </wp:inline>
        </w:drawing>
      </w:r>
    </w:p>
    <w:p w14:paraId="3522DA64" w14:textId="77777777" w:rsidR="00AF4597" w:rsidRDefault="00AF4597" w:rsidP="00AF4597">
      <w:pPr>
        <w:rPr>
          <w:rFonts w:asciiTheme="minorHAnsi" w:hAnsiTheme="minorHAnsi" w:cstheme="minorHAnsi"/>
          <w:color w:val="auto"/>
          <w:sz w:val="22"/>
          <w:szCs w:val="22"/>
        </w:rPr>
      </w:pPr>
      <w:r>
        <w:rPr>
          <w:noProof/>
        </w:rPr>
        <w:lastRenderedPageBreak/>
        <w:drawing>
          <wp:inline distT="0" distB="0" distL="0" distR="0" wp14:anchorId="342E2D78" wp14:editId="5E02B6FC">
            <wp:extent cx="5962650" cy="2995782"/>
            <wp:effectExtent l="0" t="0" r="0" b="0"/>
            <wp:docPr id="1219822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2767" name="Picture 1" descr="A screenshot of a computer&#10;&#10;Description automatically generated"/>
                    <pic:cNvPicPr/>
                  </pic:nvPicPr>
                  <pic:blipFill>
                    <a:blip r:embed="rId24"/>
                    <a:stretch>
                      <a:fillRect/>
                    </a:stretch>
                  </pic:blipFill>
                  <pic:spPr>
                    <a:xfrm>
                      <a:off x="0" y="0"/>
                      <a:ext cx="5971944" cy="3000452"/>
                    </a:xfrm>
                    <a:prstGeom prst="rect">
                      <a:avLst/>
                    </a:prstGeom>
                  </pic:spPr>
                </pic:pic>
              </a:graphicData>
            </a:graphic>
          </wp:inline>
        </w:drawing>
      </w:r>
      <w:r>
        <w:rPr>
          <w:noProof/>
        </w:rPr>
        <w:drawing>
          <wp:inline distT="0" distB="0" distL="0" distR="0" wp14:anchorId="50117E23" wp14:editId="3ACECFF3">
            <wp:extent cx="5761990" cy="2894965"/>
            <wp:effectExtent l="0" t="0" r="0" b="635"/>
            <wp:docPr id="1487580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0973" name="Picture 1" descr="A screenshot of a computer&#10;&#10;Description automatically generated"/>
                    <pic:cNvPicPr/>
                  </pic:nvPicPr>
                  <pic:blipFill>
                    <a:blip r:embed="rId24"/>
                    <a:stretch>
                      <a:fillRect/>
                    </a:stretch>
                  </pic:blipFill>
                  <pic:spPr>
                    <a:xfrm>
                      <a:off x="0" y="0"/>
                      <a:ext cx="5761990" cy="2894965"/>
                    </a:xfrm>
                    <a:prstGeom prst="rect">
                      <a:avLst/>
                    </a:prstGeom>
                  </pic:spPr>
                </pic:pic>
              </a:graphicData>
            </a:graphic>
          </wp:inline>
        </w:drawing>
      </w:r>
    </w:p>
    <w:p w14:paraId="2D8B5F15" w14:textId="77777777" w:rsidR="00AF4597" w:rsidRPr="00E56C0A" w:rsidRDefault="00AF4597" w:rsidP="00E56C0A">
      <w:pPr>
        <w:pStyle w:val="ListParagraph"/>
        <w:rPr>
          <w:rFonts w:asciiTheme="minorHAnsi" w:hAnsiTheme="minorHAnsi" w:cstheme="minorHAnsi"/>
          <w:color w:val="auto"/>
          <w:sz w:val="22"/>
          <w:szCs w:val="22"/>
        </w:rPr>
      </w:pPr>
    </w:p>
    <w:p w14:paraId="55090D6A" w14:textId="119E44D1" w:rsidR="00AF4597" w:rsidRDefault="00AF4597" w:rsidP="00E56C0A">
      <w:pPr>
        <w:pStyle w:val="ListParagraph"/>
        <w:numPr>
          <w:ilvl w:val="0"/>
          <w:numId w:val="7"/>
        </w:numPr>
        <w:rPr>
          <w:rFonts w:asciiTheme="minorHAnsi" w:hAnsiTheme="minorHAnsi" w:cstheme="minorHAnsi"/>
          <w:color w:val="auto"/>
          <w:sz w:val="22"/>
          <w:szCs w:val="22"/>
        </w:rPr>
      </w:pPr>
      <w:r>
        <w:rPr>
          <w:rFonts w:asciiTheme="minorHAnsi" w:hAnsiTheme="minorHAnsi" w:cstheme="minorHAnsi"/>
          <w:color w:val="auto"/>
          <w:sz w:val="22"/>
          <w:szCs w:val="22"/>
        </w:rPr>
        <w:t xml:space="preserve">After Uploading the PIS(X) output in PIS web then they save the form and sends a pdf of this form to Engineer team. </w:t>
      </w:r>
    </w:p>
    <w:p w14:paraId="15900016" w14:textId="032F8770" w:rsidR="00AF4597" w:rsidRDefault="00AF4597" w:rsidP="00E56C0A">
      <w:pPr>
        <w:pStyle w:val="ListParagraph"/>
        <w:numPr>
          <w:ilvl w:val="0"/>
          <w:numId w:val="7"/>
        </w:numPr>
        <w:rPr>
          <w:rFonts w:asciiTheme="minorHAnsi" w:hAnsiTheme="minorHAnsi" w:cstheme="minorHAnsi"/>
          <w:color w:val="auto"/>
          <w:sz w:val="22"/>
          <w:szCs w:val="22"/>
        </w:rPr>
      </w:pPr>
      <w:r>
        <w:rPr>
          <w:rFonts w:asciiTheme="minorHAnsi" w:hAnsiTheme="minorHAnsi" w:cstheme="minorHAnsi"/>
          <w:color w:val="auto"/>
          <w:sz w:val="22"/>
          <w:szCs w:val="22"/>
        </w:rPr>
        <w:t xml:space="preserve">Then the engineering team will </w:t>
      </w:r>
      <w:r w:rsidR="000D76FA">
        <w:rPr>
          <w:rFonts w:asciiTheme="minorHAnsi" w:hAnsiTheme="minorHAnsi" w:cstheme="minorHAnsi"/>
          <w:color w:val="auto"/>
          <w:sz w:val="22"/>
          <w:szCs w:val="22"/>
        </w:rPr>
        <w:t>receive a QIF through email notification.</w:t>
      </w:r>
    </w:p>
    <w:p w14:paraId="30DBACDB" w14:textId="52AC293B" w:rsidR="00621742" w:rsidRPr="00E56C0A" w:rsidRDefault="000D76FA" w:rsidP="00ED20B6">
      <w:pPr>
        <w:pStyle w:val="ListParagraph"/>
        <w:numPr>
          <w:ilvl w:val="0"/>
          <w:numId w:val="7"/>
        </w:numPr>
        <w:ind w:left="270"/>
        <w:rPr>
          <w:rFonts w:asciiTheme="minorHAnsi" w:hAnsiTheme="minorHAnsi" w:cstheme="minorHAnsi"/>
          <w:color w:val="auto"/>
          <w:sz w:val="22"/>
          <w:szCs w:val="22"/>
        </w:rPr>
      </w:pPr>
      <w:r>
        <w:rPr>
          <w:rFonts w:asciiTheme="minorHAnsi" w:hAnsiTheme="minorHAnsi" w:cstheme="minorHAnsi"/>
          <w:color w:val="auto"/>
          <w:sz w:val="22"/>
          <w:szCs w:val="22"/>
        </w:rPr>
        <w:lastRenderedPageBreak/>
        <w:t>Engineering team start working on the Quotation module</w:t>
      </w:r>
      <w:r w:rsidR="00E56C0A">
        <w:rPr>
          <w:rFonts w:asciiTheme="minorHAnsi" w:hAnsiTheme="minorHAnsi" w:cstheme="minorHAnsi"/>
          <w:color w:val="auto"/>
          <w:sz w:val="22"/>
          <w:szCs w:val="22"/>
        </w:rPr>
        <w:t>.</w:t>
      </w:r>
      <w:r>
        <w:rPr>
          <w:noProof/>
        </w:rPr>
        <w:drawing>
          <wp:inline distT="0" distB="0" distL="0" distR="0" wp14:anchorId="1AA75398" wp14:editId="5F75B214">
            <wp:extent cx="5159245" cy="3147060"/>
            <wp:effectExtent l="0" t="0" r="3810" b="0"/>
            <wp:docPr id="186301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6102" name=""/>
                    <pic:cNvPicPr/>
                  </pic:nvPicPr>
                  <pic:blipFill>
                    <a:blip r:embed="rId25"/>
                    <a:stretch>
                      <a:fillRect/>
                    </a:stretch>
                  </pic:blipFill>
                  <pic:spPr>
                    <a:xfrm>
                      <a:off x="0" y="0"/>
                      <a:ext cx="5161471" cy="3148418"/>
                    </a:xfrm>
                    <a:prstGeom prst="rect">
                      <a:avLst/>
                    </a:prstGeom>
                  </pic:spPr>
                </pic:pic>
              </a:graphicData>
            </a:graphic>
          </wp:inline>
        </w:drawing>
      </w:r>
      <w:r w:rsidR="00E56C0A">
        <w:rPr>
          <w:noProof/>
        </w:rPr>
        <w:drawing>
          <wp:inline distT="0" distB="0" distL="0" distR="0" wp14:anchorId="239F38D3" wp14:editId="17055DD9">
            <wp:extent cx="5159035" cy="2607945"/>
            <wp:effectExtent l="0" t="0" r="3810" b="1905"/>
            <wp:docPr id="151570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7695" name=""/>
                    <pic:cNvPicPr/>
                  </pic:nvPicPr>
                  <pic:blipFill>
                    <a:blip r:embed="rId26"/>
                    <a:stretch>
                      <a:fillRect/>
                    </a:stretch>
                  </pic:blipFill>
                  <pic:spPr>
                    <a:xfrm>
                      <a:off x="0" y="0"/>
                      <a:ext cx="5167523" cy="2612236"/>
                    </a:xfrm>
                    <a:prstGeom prst="rect">
                      <a:avLst/>
                    </a:prstGeom>
                  </pic:spPr>
                </pic:pic>
              </a:graphicData>
            </a:graphic>
          </wp:inline>
        </w:drawing>
      </w:r>
    </w:p>
    <w:p w14:paraId="09F268FC" w14:textId="17D6375B" w:rsidR="00621742" w:rsidRPr="00621742" w:rsidRDefault="00E56C0A" w:rsidP="00CB1FD2">
      <w:pPr>
        <w:pStyle w:val="ListParagraph"/>
        <w:spacing w:after="200" w:line="276" w:lineRule="auto"/>
        <w:ind w:left="250"/>
        <w:rPr>
          <w:rFonts w:asciiTheme="minorHAnsi" w:hAnsiTheme="minorHAnsi" w:cstheme="minorHAnsi"/>
          <w:color w:val="auto"/>
          <w:sz w:val="22"/>
          <w:szCs w:val="22"/>
        </w:rPr>
      </w:pPr>
      <w:r>
        <w:rPr>
          <w:noProof/>
        </w:rPr>
        <w:drawing>
          <wp:inline distT="0" distB="0" distL="0" distR="0" wp14:anchorId="6C47DAF3" wp14:editId="440043C9">
            <wp:extent cx="5151120" cy="2555692"/>
            <wp:effectExtent l="0" t="0" r="0" b="0"/>
            <wp:docPr id="158675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53623" name=""/>
                    <pic:cNvPicPr/>
                  </pic:nvPicPr>
                  <pic:blipFill>
                    <a:blip r:embed="rId27"/>
                    <a:stretch>
                      <a:fillRect/>
                    </a:stretch>
                  </pic:blipFill>
                  <pic:spPr>
                    <a:xfrm>
                      <a:off x="0" y="0"/>
                      <a:ext cx="5158871" cy="2559538"/>
                    </a:xfrm>
                    <a:prstGeom prst="rect">
                      <a:avLst/>
                    </a:prstGeom>
                  </pic:spPr>
                </pic:pic>
              </a:graphicData>
            </a:graphic>
          </wp:inline>
        </w:drawing>
      </w:r>
    </w:p>
    <w:p w14:paraId="45D11449" w14:textId="235859DC" w:rsidR="00ED20B6" w:rsidRDefault="00ED20B6">
      <w:pPr>
        <w:suppressAutoHyphens w:val="0"/>
        <w:spacing w:after="0" w:line="240" w:lineRule="auto"/>
        <w:jc w:val="left"/>
        <w:rPr>
          <w:rFonts w:asciiTheme="minorHAnsi" w:eastAsia="Arial" w:hAnsiTheme="minorHAnsi" w:cstheme="minorHAnsi"/>
          <w:color w:val="auto"/>
          <w:sz w:val="22"/>
          <w:szCs w:val="22"/>
          <w:lang w:val="en-US"/>
        </w:rPr>
      </w:pPr>
      <w:r>
        <w:rPr>
          <w:rFonts w:asciiTheme="minorHAnsi" w:hAnsiTheme="minorHAnsi" w:cstheme="minorHAnsi"/>
          <w:color w:val="auto"/>
          <w:sz w:val="22"/>
          <w:szCs w:val="22"/>
        </w:rPr>
        <w:br w:type="page"/>
      </w:r>
    </w:p>
    <w:p w14:paraId="7D2360FF" w14:textId="65937537" w:rsidR="009A1232" w:rsidRPr="00361012" w:rsidRDefault="009A1232" w:rsidP="009A1232">
      <w:pPr>
        <w:rPr>
          <w:sz w:val="20"/>
          <w:szCs w:val="20"/>
        </w:rPr>
      </w:pPr>
      <w:r w:rsidRPr="00361012">
        <w:rPr>
          <w:sz w:val="20"/>
          <w:szCs w:val="20"/>
        </w:rPr>
        <w:lastRenderedPageBreak/>
        <w:t xml:space="preserve">After the design, </w:t>
      </w:r>
      <w:r w:rsidR="003A6993" w:rsidRPr="00361012">
        <w:rPr>
          <w:sz w:val="20"/>
          <w:szCs w:val="20"/>
        </w:rPr>
        <w:t>PIS,</w:t>
      </w:r>
      <w:r w:rsidRPr="00361012">
        <w:rPr>
          <w:sz w:val="20"/>
          <w:szCs w:val="20"/>
        </w:rPr>
        <w:t xml:space="preserve"> and customer drawing- then estimation comes to picture.</w:t>
      </w:r>
    </w:p>
    <w:p w14:paraId="514D036F" w14:textId="7F7B1E86" w:rsidR="009A1232" w:rsidRPr="00361012" w:rsidRDefault="003A6993" w:rsidP="009A1232">
      <w:pPr>
        <w:rPr>
          <w:sz w:val="20"/>
          <w:szCs w:val="20"/>
        </w:rPr>
      </w:pPr>
      <w:r>
        <w:rPr>
          <w:sz w:val="20"/>
          <w:szCs w:val="20"/>
        </w:rPr>
        <w:t>A</w:t>
      </w:r>
      <w:r w:rsidR="009A1232" w:rsidRPr="00361012">
        <w:rPr>
          <w:sz w:val="20"/>
          <w:szCs w:val="20"/>
        </w:rPr>
        <w:t>fter the final designing engineering team will make the pricing in PES.</w:t>
      </w:r>
    </w:p>
    <w:p w14:paraId="12898947" w14:textId="77777777" w:rsidR="009A1232" w:rsidRPr="00361012" w:rsidRDefault="009A1232" w:rsidP="009A1232">
      <w:pPr>
        <w:rPr>
          <w:sz w:val="20"/>
          <w:szCs w:val="32"/>
        </w:rPr>
      </w:pPr>
      <w:r w:rsidRPr="00361012">
        <w:rPr>
          <w:noProof/>
          <w:sz w:val="20"/>
          <w:szCs w:val="32"/>
        </w:rPr>
        <w:drawing>
          <wp:inline distT="0" distB="0" distL="0" distR="0" wp14:anchorId="4B8CD73D" wp14:editId="752A1E77">
            <wp:extent cx="5761990" cy="2973070"/>
            <wp:effectExtent l="0" t="0" r="0" b="0"/>
            <wp:docPr id="28948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990" cy="2973070"/>
                    </a:xfrm>
                    <a:prstGeom prst="rect">
                      <a:avLst/>
                    </a:prstGeom>
                    <a:noFill/>
                    <a:ln>
                      <a:noFill/>
                    </a:ln>
                  </pic:spPr>
                </pic:pic>
              </a:graphicData>
            </a:graphic>
          </wp:inline>
        </w:drawing>
      </w:r>
    </w:p>
    <w:p w14:paraId="41641500" w14:textId="1BB690BE" w:rsidR="009A1232" w:rsidRPr="00361012" w:rsidRDefault="003A6993" w:rsidP="009A1232">
      <w:pPr>
        <w:rPr>
          <w:sz w:val="20"/>
          <w:szCs w:val="20"/>
        </w:rPr>
      </w:pPr>
      <w:r>
        <w:rPr>
          <w:sz w:val="20"/>
          <w:szCs w:val="20"/>
        </w:rPr>
        <w:t xml:space="preserve">ASFAD (Drawing Software output) </w:t>
      </w:r>
      <w:r w:rsidR="009A1232" w:rsidRPr="00361012">
        <w:rPr>
          <w:sz w:val="20"/>
          <w:szCs w:val="20"/>
        </w:rPr>
        <w:t xml:space="preserve">tml </w:t>
      </w:r>
      <w:r w:rsidRPr="00361012">
        <w:rPr>
          <w:sz w:val="20"/>
          <w:szCs w:val="20"/>
        </w:rPr>
        <w:t>file</w:t>
      </w:r>
      <w:r>
        <w:rPr>
          <w:sz w:val="20"/>
          <w:szCs w:val="20"/>
        </w:rPr>
        <w:t xml:space="preserve"> </w:t>
      </w:r>
      <w:r w:rsidR="009A1232" w:rsidRPr="00361012">
        <w:rPr>
          <w:sz w:val="20"/>
          <w:szCs w:val="20"/>
        </w:rPr>
        <w:t>will be uploaded in PES for further pricing.</w:t>
      </w:r>
    </w:p>
    <w:p w14:paraId="37868149" w14:textId="77777777" w:rsidR="009A1232" w:rsidRPr="00361012" w:rsidRDefault="009A1232" w:rsidP="009A1232">
      <w:pPr>
        <w:rPr>
          <w:sz w:val="20"/>
          <w:szCs w:val="32"/>
        </w:rPr>
      </w:pPr>
      <w:r w:rsidRPr="00361012">
        <w:rPr>
          <w:noProof/>
          <w:sz w:val="20"/>
          <w:szCs w:val="32"/>
        </w:rPr>
        <w:drawing>
          <wp:inline distT="0" distB="0" distL="0" distR="0" wp14:anchorId="6BDFBD3B" wp14:editId="016B5FF9">
            <wp:extent cx="5761990" cy="3297555"/>
            <wp:effectExtent l="0" t="0" r="0" b="0"/>
            <wp:docPr id="233042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1990" cy="3297555"/>
                    </a:xfrm>
                    <a:prstGeom prst="rect">
                      <a:avLst/>
                    </a:prstGeom>
                    <a:noFill/>
                    <a:ln>
                      <a:noFill/>
                    </a:ln>
                  </pic:spPr>
                </pic:pic>
              </a:graphicData>
            </a:graphic>
          </wp:inline>
        </w:drawing>
      </w:r>
    </w:p>
    <w:p w14:paraId="3E1A90A8" w14:textId="77777777" w:rsidR="009A1232" w:rsidRPr="00361012" w:rsidRDefault="009A1232" w:rsidP="009A1232">
      <w:pPr>
        <w:rPr>
          <w:sz w:val="20"/>
          <w:szCs w:val="32"/>
        </w:rPr>
      </w:pPr>
    </w:p>
    <w:p w14:paraId="1C2C4D48" w14:textId="77777777" w:rsidR="009A1232" w:rsidRPr="00361012" w:rsidRDefault="009A1232" w:rsidP="009A1232">
      <w:pPr>
        <w:rPr>
          <w:sz w:val="20"/>
          <w:szCs w:val="20"/>
        </w:rPr>
      </w:pPr>
      <w:r w:rsidRPr="00361012">
        <w:rPr>
          <w:sz w:val="20"/>
          <w:szCs w:val="20"/>
        </w:rPr>
        <w:t>sometime for simple item like beam they can manually build the estimate in PES.</w:t>
      </w:r>
    </w:p>
    <w:p w14:paraId="6A9D8B3C" w14:textId="77777777" w:rsidR="009A1232" w:rsidRPr="00361012" w:rsidRDefault="009A1232" w:rsidP="009A1232">
      <w:pPr>
        <w:rPr>
          <w:sz w:val="20"/>
          <w:szCs w:val="32"/>
        </w:rPr>
      </w:pPr>
    </w:p>
    <w:p w14:paraId="38F372F6" w14:textId="14AAD97B" w:rsidR="009A1232" w:rsidRPr="00361012" w:rsidRDefault="009A1232" w:rsidP="009A1232">
      <w:pPr>
        <w:rPr>
          <w:sz w:val="20"/>
          <w:szCs w:val="20"/>
        </w:rPr>
      </w:pPr>
      <w:r w:rsidRPr="00361012">
        <w:rPr>
          <w:sz w:val="20"/>
          <w:szCs w:val="20"/>
        </w:rPr>
        <w:t xml:space="preserve">for </w:t>
      </w:r>
      <w:r w:rsidR="003A6993" w:rsidRPr="00361012">
        <w:rPr>
          <w:sz w:val="20"/>
          <w:szCs w:val="20"/>
        </w:rPr>
        <w:t>special</w:t>
      </w:r>
      <w:r w:rsidRPr="00361012">
        <w:rPr>
          <w:sz w:val="20"/>
          <w:szCs w:val="20"/>
        </w:rPr>
        <w:t xml:space="preserve"> item they can estimate by putting the item and code.</w:t>
      </w:r>
    </w:p>
    <w:p w14:paraId="6E8E0C00" w14:textId="77777777" w:rsidR="009A1232" w:rsidRPr="00361012" w:rsidRDefault="009A1232" w:rsidP="009A1232">
      <w:pPr>
        <w:pStyle w:val="Notebodycopy"/>
        <w:rPr>
          <w:sz w:val="20"/>
          <w:szCs w:val="32"/>
        </w:rPr>
      </w:pPr>
      <w:r w:rsidRPr="00361012">
        <w:rPr>
          <w:noProof/>
          <w:sz w:val="20"/>
          <w:szCs w:val="32"/>
        </w:rPr>
        <w:lastRenderedPageBreak/>
        <w:drawing>
          <wp:inline distT="0" distB="0" distL="0" distR="0" wp14:anchorId="0F4D775A" wp14:editId="29E86B66">
            <wp:extent cx="5761990" cy="2454275"/>
            <wp:effectExtent l="0" t="0" r="0" b="3175"/>
            <wp:docPr id="16165275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27564" name="Picture 3"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1990" cy="2454275"/>
                    </a:xfrm>
                    <a:prstGeom prst="rect">
                      <a:avLst/>
                    </a:prstGeom>
                    <a:noFill/>
                    <a:ln>
                      <a:noFill/>
                    </a:ln>
                  </pic:spPr>
                </pic:pic>
              </a:graphicData>
            </a:graphic>
          </wp:inline>
        </w:drawing>
      </w:r>
    </w:p>
    <w:p w14:paraId="5A6F4486" w14:textId="77777777" w:rsidR="009A1232" w:rsidRPr="00361012" w:rsidRDefault="009A1232" w:rsidP="009A1232">
      <w:pPr>
        <w:rPr>
          <w:sz w:val="20"/>
          <w:szCs w:val="20"/>
        </w:rPr>
      </w:pPr>
      <w:r w:rsidRPr="00361012">
        <w:rPr>
          <w:sz w:val="20"/>
          <w:szCs w:val="20"/>
        </w:rPr>
        <w:t>For standard item the category is already defined. For special item they manually add the category</w:t>
      </w:r>
    </w:p>
    <w:p w14:paraId="79A4B180" w14:textId="77777777" w:rsidR="009A1232" w:rsidRPr="00361012" w:rsidRDefault="009A1232" w:rsidP="009A1232">
      <w:pPr>
        <w:rPr>
          <w:sz w:val="20"/>
          <w:szCs w:val="32"/>
        </w:rPr>
      </w:pPr>
      <w:r w:rsidRPr="00361012">
        <w:rPr>
          <w:sz w:val="20"/>
          <w:szCs w:val="32"/>
        </w:rPr>
        <w:t>They can upload the packages.</w:t>
      </w:r>
    </w:p>
    <w:p w14:paraId="3E3A8020" w14:textId="77777777" w:rsidR="009A1232" w:rsidRPr="00361012" w:rsidRDefault="009A1232" w:rsidP="009A1232">
      <w:pPr>
        <w:rPr>
          <w:sz w:val="20"/>
          <w:szCs w:val="32"/>
        </w:rPr>
      </w:pPr>
      <w:r w:rsidRPr="00361012">
        <w:rPr>
          <w:noProof/>
          <w:sz w:val="20"/>
          <w:szCs w:val="32"/>
        </w:rPr>
        <w:drawing>
          <wp:inline distT="0" distB="0" distL="0" distR="0" wp14:anchorId="546CF3C5" wp14:editId="72D0A83D">
            <wp:extent cx="5943600" cy="2745105"/>
            <wp:effectExtent l="0" t="0" r="0" b="0"/>
            <wp:docPr id="51737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72723" name=""/>
                    <pic:cNvPicPr/>
                  </pic:nvPicPr>
                  <pic:blipFill>
                    <a:blip r:embed="rId31"/>
                    <a:stretch>
                      <a:fillRect/>
                    </a:stretch>
                  </pic:blipFill>
                  <pic:spPr>
                    <a:xfrm>
                      <a:off x="0" y="0"/>
                      <a:ext cx="5943600" cy="2745105"/>
                    </a:xfrm>
                    <a:prstGeom prst="rect">
                      <a:avLst/>
                    </a:prstGeom>
                  </pic:spPr>
                </pic:pic>
              </a:graphicData>
            </a:graphic>
          </wp:inline>
        </w:drawing>
      </w:r>
    </w:p>
    <w:p w14:paraId="65521295" w14:textId="77777777" w:rsidR="009A1232" w:rsidRPr="00361012" w:rsidRDefault="009A1232" w:rsidP="009A1232">
      <w:pPr>
        <w:rPr>
          <w:sz w:val="24"/>
        </w:rPr>
      </w:pPr>
      <w:r w:rsidRPr="00361012">
        <w:rPr>
          <w:sz w:val="24"/>
        </w:rPr>
        <w:t>For custom item they will manually select the code</w:t>
      </w:r>
    </w:p>
    <w:p w14:paraId="189FB87F" w14:textId="77777777" w:rsidR="009A1232" w:rsidRPr="00361012" w:rsidRDefault="009A1232" w:rsidP="009A1232">
      <w:pPr>
        <w:rPr>
          <w:sz w:val="20"/>
          <w:szCs w:val="32"/>
        </w:rPr>
      </w:pPr>
      <w:r w:rsidRPr="00361012">
        <w:rPr>
          <w:noProof/>
          <w:sz w:val="20"/>
          <w:szCs w:val="32"/>
        </w:rPr>
        <w:lastRenderedPageBreak/>
        <w:drawing>
          <wp:inline distT="0" distB="0" distL="0" distR="0" wp14:anchorId="49D3223F" wp14:editId="43D5AEEB">
            <wp:extent cx="5943600" cy="3887470"/>
            <wp:effectExtent l="0" t="0" r="0" b="0"/>
            <wp:docPr id="52115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51713" name="Picture 1" descr="A screenshot of a computer&#10;&#10;Description automatically generated"/>
                    <pic:cNvPicPr/>
                  </pic:nvPicPr>
                  <pic:blipFill>
                    <a:blip r:embed="rId32"/>
                    <a:stretch>
                      <a:fillRect/>
                    </a:stretch>
                  </pic:blipFill>
                  <pic:spPr>
                    <a:xfrm>
                      <a:off x="0" y="0"/>
                      <a:ext cx="5943600" cy="3887470"/>
                    </a:xfrm>
                    <a:prstGeom prst="rect">
                      <a:avLst/>
                    </a:prstGeom>
                  </pic:spPr>
                </pic:pic>
              </a:graphicData>
            </a:graphic>
          </wp:inline>
        </w:drawing>
      </w:r>
    </w:p>
    <w:p w14:paraId="427595DC" w14:textId="77777777" w:rsidR="009A1232" w:rsidRPr="00361012" w:rsidRDefault="009A1232" w:rsidP="009A1232">
      <w:pPr>
        <w:rPr>
          <w:sz w:val="20"/>
          <w:szCs w:val="32"/>
        </w:rPr>
      </w:pPr>
    </w:p>
    <w:p w14:paraId="3402FBD4" w14:textId="77777777" w:rsidR="009A1232" w:rsidRPr="00361012" w:rsidRDefault="009A1232" w:rsidP="009A1232">
      <w:pPr>
        <w:rPr>
          <w:noProof/>
          <w:sz w:val="20"/>
          <w:szCs w:val="32"/>
        </w:rPr>
      </w:pPr>
      <w:r w:rsidRPr="00361012">
        <w:rPr>
          <w:noProof/>
          <w:sz w:val="20"/>
          <w:szCs w:val="32"/>
        </w:rPr>
        <w:t>Coverpage/summery of project</w:t>
      </w:r>
    </w:p>
    <w:p w14:paraId="7183C4DC" w14:textId="77777777" w:rsidR="009A1232" w:rsidRPr="00361012" w:rsidRDefault="009A1232" w:rsidP="009A1232">
      <w:pPr>
        <w:rPr>
          <w:sz w:val="20"/>
          <w:szCs w:val="32"/>
        </w:rPr>
      </w:pPr>
      <w:r w:rsidRPr="00361012">
        <w:rPr>
          <w:noProof/>
          <w:sz w:val="20"/>
          <w:szCs w:val="32"/>
        </w:rPr>
        <w:drawing>
          <wp:inline distT="0" distB="0" distL="0" distR="0" wp14:anchorId="77A433A7" wp14:editId="715E760A">
            <wp:extent cx="5943600" cy="2956560"/>
            <wp:effectExtent l="0" t="0" r="0" b="0"/>
            <wp:docPr id="50165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50622" name=""/>
                    <pic:cNvPicPr/>
                  </pic:nvPicPr>
                  <pic:blipFill>
                    <a:blip r:embed="rId33"/>
                    <a:stretch>
                      <a:fillRect/>
                    </a:stretch>
                  </pic:blipFill>
                  <pic:spPr>
                    <a:xfrm>
                      <a:off x="0" y="0"/>
                      <a:ext cx="5943600" cy="2956560"/>
                    </a:xfrm>
                    <a:prstGeom prst="rect">
                      <a:avLst/>
                    </a:prstGeom>
                  </pic:spPr>
                </pic:pic>
              </a:graphicData>
            </a:graphic>
          </wp:inline>
        </w:drawing>
      </w:r>
    </w:p>
    <w:p w14:paraId="67242BBF" w14:textId="77777777" w:rsidR="009A1232" w:rsidRPr="00361012" w:rsidRDefault="009A1232" w:rsidP="009A1232">
      <w:pPr>
        <w:rPr>
          <w:sz w:val="20"/>
          <w:szCs w:val="32"/>
        </w:rPr>
      </w:pPr>
    </w:p>
    <w:p w14:paraId="71AF3A17" w14:textId="77777777" w:rsidR="009A1232" w:rsidRPr="00361012" w:rsidRDefault="009A1232" w:rsidP="009A1232">
      <w:pPr>
        <w:rPr>
          <w:sz w:val="20"/>
          <w:szCs w:val="32"/>
        </w:rPr>
      </w:pPr>
      <w:r w:rsidRPr="00361012">
        <w:rPr>
          <w:sz w:val="20"/>
          <w:szCs w:val="32"/>
        </w:rPr>
        <w:t>Breakdown details of each component that are already defined.</w:t>
      </w:r>
    </w:p>
    <w:p w14:paraId="6A548049" w14:textId="77777777" w:rsidR="009A1232" w:rsidRPr="00361012" w:rsidRDefault="009A1232" w:rsidP="009A1232">
      <w:pPr>
        <w:rPr>
          <w:sz w:val="20"/>
          <w:szCs w:val="32"/>
        </w:rPr>
      </w:pPr>
      <w:r w:rsidRPr="00361012">
        <w:rPr>
          <w:noProof/>
          <w:sz w:val="20"/>
          <w:szCs w:val="32"/>
        </w:rPr>
        <w:lastRenderedPageBreak/>
        <w:drawing>
          <wp:inline distT="0" distB="0" distL="0" distR="0" wp14:anchorId="4FE35EE2" wp14:editId="60BBEAAD">
            <wp:extent cx="5943600" cy="2742565"/>
            <wp:effectExtent l="0" t="0" r="0" b="635"/>
            <wp:docPr id="214004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48675" name=""/>
                    <pic:cNvPicPr/>
                  </pic:nvPicPr>
                  <pic:blipFill>
                    <a:blip r:embed="rId34"/>
                    <a:stretch>
                      <a:fillRect/>
                    </a:stretch>
                  </pic:blipFill>
                  <pic:spPr>
                    <a:xfrm>
                      <a:off x="0" y="0"/>
                      <a:ext cx="5943600" cy="2742565"/>
                    </a:xfrm>
                    <a:prstGeom prst="rect">
                      <a:avLst/>
                    </a:prstGeom>
                  </pic:spPr>
                </pic:pic>
              </a:graphicData>
            </a:graphic>
          </wp:inline>
        </w:drawing>
      </w:r>
    </w:p>
    <w:p w14:paraId="46CA5B24" w14:textId="77777777" w:rsidR="009A1232" w:rsidRPr="00361012" w:rsidRDefault="009A1232" w:rsidP="009A1232">
      <w:pPr>
        <w:rPr>
          <w:sz w:val="20"/>
          <w:szCs w:val="32"/>
        </w:rPr>
      </w:pPr>
      <w:r w:rsidRPr="00361012">
        <w:rPr>
          <w:sz w:val="20"/>
          <w:szCs w:val="32"/>
        </w:rPr>
        <w:t>There is a database for freight calculation.</w:t>
      </w:r>
    </w:p>
    <w:p w14:paraId="5C176020" w14:textId="77777777" w:rsidR="009A1232" w:rsidRPr="00361012" w:rsidRDefault="009A1232" w:rsidP="009A1232">
      <w:pPr>
        <w:rPr>
          <w:sz w:val="20"/>
          <w:szCs w:val="32"/>
        </w:rPr>
      </w:pPr>
      <w:r w:rsidRPr="00361012">
        <w:rPr>
          <w:noProof/>
          <w:sz w:val="20"/>
          <w:szCs w:val="32"/>
        </w:rPr>
        <w:drawing>
          <wp:inline distT="0" distB="0" distL="0" distR="0" wp14:anchorId="2426E23D" wp14:editId="02C20D83">
            <wp:extent cx="5943600" cy="2865755"/>
            <wp:effectExtent l="0" t="0" r="0" b="0"/>
            <wp:docPr id="121646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62711" name=""/>
                    <pic:cNvPicPr/>
                  </pic:nvPicPr>
                  <pic:blipFill>
                    <a:blip r:embed="rId35"/>
                    <a:stretch>
                      <a:fillRect/>
                    </a:stretch>
                  </pic:blipFill>
                  <pic:spPr>
                    <a:xfrm>
                      <a:off x="0" y="0"/>
                      <a:ext cx="5943600" cy="2865755"/>
                    </a:xfrm>
                    <a:prstGeom prst="rect">
                      <a:avLst/>
                    </a:prstGeom>
                  </pic:spPr>
                </pic:pic>
              </a:graphicData>
            </a:graphic>
          </wp:inline>
        </w:drawing>
      </w:r>
    </w:p>
    <w:p w14:paraId="07CF829F" w14:textId="77777777" w:rsidR="009A1232" w:rsidRDefault="009A1232" w:rsidP="009A1232">
      <w:pPr>
        <w:rPr>
          <w:sz w:val="20"/>
          <w:szCs w:val="32"/>
        </w:rPr>
      </w:pPr>
    </w:p>
    <w:p w14:paraId="3ED2BCD1" w14:textId="77777777" w:rsidR="009A1232" w:rsidRDefault="009A1232" w:rsidP="009A1232">
      <w:pPr>
        <w:rPr>
          <w:sz w:val="20"/>
          <w:szCs w:val="32"/>
        </w:rPr>
      </w:pPr>
    </w:p>
    <w:p w14:paraId="35A27A77" w14:textId="77777777" w:rsidR="009A1232" w:rsidRDefault="009A1232" w:rsidP="009A1232">
      <w:pPr>
        <w:rPr>
          <w:sz w:val="20"/>
          <w:szCs w:val="32"/>
        </w:rPr>
      </w:pPr>
    </w:p>
    <w:p w14:paraId="3540E738" w14:textId="77777777" w:rsidR="009A1232" w:rsidRDefault="009A1232" w:rsidP="009A1232">
      <w:pPr>
        <w:rPr>
          <w:sz w:val="20"/>
          <w:szCs w:val="32"/>
        </w:rPr>
      </w:pPr>
    </w:p>
    <w:p w14:paraId="15F32DD5" w14:textId="77777777" w:rsidR="009A1232" w:rsidRDefault="009A1232" w:rsidP="009A1232">
      <w:pPr>
        <w:rPr>
          <w:sz w:val="20"/>
          <w:szCs w:val="32"/>
        </w:rPr>
      </w:pPr>
    </w:p>
    <w:p w14:paraId="2D31F9BB" w14:textId="77777777" w:rsidR="009A1232" w:rsidRDefault="009A1232" w:rsidP="009A1232">
      <w:pPr>
        <w:rPr>
          <w:sz w:val="20"/>
          <w:szCs w:val="32"/>
        </w:rPr>
      </w:pPr>
    </w:p>
    <w:p w14:paraId="71463AFF" w14:textId="77777777" w:rsidR="009A1232" w:rsidRDefault="009A1232" w:rsidP="009A1232">
      <w:pPr>
        <w:rPr>
          <w:sz w:val="20"/>
          <w:szCs w:val="32"/>
        </w:rPr>
      </w:pPr>
    </w:p>
    <w:p w14:paraId="2E522E17" w14:textId="77777777" w:rsidR="009A1232" w:rsidRDefault="009A1232" w:rsidP="009A1232">
      <w:pPr>
        <w:rPr>
          <w:sz w:val="20"/>
          <w:szCs w:val="32"/>
        </w:rPr>
      </w:pPr>
    </w:p>
    <w:p w14:paraId="21BF0019" w14:textId="77777777" w:rsidR="009A1232" w:rsidRDefault="009A1232" w:rsidP="009A1232">
      <w:pPr>
        <w:rPr>
          <w:sz w:val="20"/>
          <w:szCs w:val="32"/>
        </w:rPr>
      </w:pPr>
    </w:p>
    <w:p w14:paraId="37738D75" w14:textId="77777777" w:rsidR="009A1232" w:rsidRDefault="009A1232" w:rsidP="009A1232">
      <w:pPr>
        <w:rPr>
          <w:sz w:val="20"/>
          <w:szCs w:val="32"/>
        </w:rPr>
      </w:pPr>
    </w:p>
    <w:p w14:paraId="67069B31" w14:textId="77777777" w:rsidR="009A1232" w:rsidRDefault="009A1232" w:rsidP="009A1232">
      <w:pPr>
        <w:rPr>
          <w:sz w:val="20"/>
          <w:szCs w:val="32"/>
        </w:rPr>
      </w:pPr>
    </w:p>
    <w:p w14:paraId="037C90E7" w14:textId="77777777" w:rsidR="009A1232" w:rsidRDefault="009A1232" w:rsidP="009A1232">
      <w:pPr>
        <w:rPr>
          <w:sz w:val="20"/>
          <w:szCs w:val="32"/>
        </w:rPr>
      </w:pPr>
    </w:p>
    <w:p w14:paraId="5CCFA92F" w14:textId="77777777" w:rsidR="009A1232" w:rsidRDefault="009A1232" w:rsidP="009A1232">
      <w:pPr>
        <w:rPr>
          <w:sz w:val="20"/>
          <w:szCs w:val="32"/>
        </w:rPr>
      </w:pPr>
    </w:p>
    <w:p w14:paraId="259A63EA" w14:textId="77777777" w:rsidR="009A1232" w:rsidRPr="00361012" w:rsidRDefault="009A1232" w:rsidP="009A1232">
      <w:pPr>
        <w:rPr>
          <w:sz w:val="20"/>
          <w:szCs w:val="32"/>
        </w:rPr>
      </w:pPr>
      <w:r w:rsidRPr="00361012">
        <w:rPr>
          <w:sz w:val="20"/>
          <w:szCs w:val="32"/>
        </w:rPr>
        <w:lastRenderedPageBreak/>
        <w:t>Pricebook database</w:t>
      </w:r>
    </w:p>
    <w:p w14:paraId="2EF7DACE" w14:textId="77777777" w:rsidR="009A1232" w:rsidRPr="00361012" w:rsidRDefault="009A1232" w:rsidP="009A1232">
      <w:pPr>
        <w:rPr>
          <w:sz w:val="20"/>
          <w:szCs w:val="32"/>
        </w:rPr>
      </w:pPr>
      <w:r w:rsidRPr="00361012">
        <w:rPr>
          <w:noProof/>
          <w:sz w:val="20"/>
          <w:szCs w:val="32"/>
        </w:rPr>
        <w:drawing>
          <wp:inline distT="0" distB="0" distL="0" distR="0" wp14:anchorId="698D1BC6" wp14:editId="656F7C2E">
            <wp:extent cx="5495925" cy="3676650"/>
            <wp:effectExtent l="0" t="0" r="9525" b="0"/>
            <wp:docPr id="162062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21500" name=""/>
                    <pic:cNvPicPr/>
                  </pic:nvPicPr>
                  <pic:blipFill>
                    <a:blip r:embed="rId36"/>
                    <a:stretch>
                      <a:fillRect/>
                    </a:stretch>
                  </pic:blipFill>
                  <pic:spPr>
                    <a:xfrm>
                      <a:off x="0" y="0"/>
                      <a:ext cx="5495925" cy="3676650"/>
                    </a:xfrm>
                    <a:prstGeom prst="rect">
                      <a:avLst/>
                    </a:prstGeom>
                  </pic:spPr>
                </pic:pic>
              </a:graphicData>
            </a:graphic>
          </wp:inline>
        </w:drawing>
      </w:r>
    </w:p>
    <w:p w14:paraId="7591DFA8" w14:textId="77777777" w:rsidR="009A1232" w:rsidRPr="00361012" w:rsidRDefault="009A1232" w:rsidP="009A1232">
      <w:pPr>
        <w:rPr>
          <w:sz w:val="20"/>
          <w:szCs w:val="32"/>
        </w:rPr>
      </w:pPr>
    </w:p>
    <w:p w14:paraId="783E3387" w14:textId="77777777" w:rsidR="009A1232" w:rsidRPr="00361012" w:rsidRDefault="009A1232" w:rsidP="009A1232">
      <w:pPr>
        <w:rPr>
          <w:sz w:val="20"/>
          <w:szCs w:val="32"/>
        </w:rPr>
      </w:pPr>
      <w:r w:rsidRPr="00361012">
        <w:rPr>
          <w:sz w:val="20"/>
          <w:szCs w:val="32"/>
        </w:rPr>
        <w:t>Terms and condition general assumption</w:t>
      </w:r>
    </w:p>
    <w:p w14:paraId="054BB9DB" w14:textId="77777777" w:rsidR="009A1232" w:rsidRPr="00361012" w:rsidRDefault="009A1232" w:rsidP="009A1232">
      <w:pPr>
        <w:rPr>
          <w:sz w:val="20"/>
          <w:szCs w:val="32"/>
        </w:rPr>
      </w:pPr>
      <w:r w:rsidRPr="00361012">
        <w:rPr>
          <w:noProof/>
          <w:sz w:val="20"/>
          <w:szCs w:val="32"/>
        </w:rPr>
        <w:drawing>
          <wp:inline distT="0" distB="0" distL="0" distR="0" wp14:anchorId="00FBEE38" wp14:editId="5BEE9756">
            <wp:extent cx="5943600" cy="3717925"/>
            <wp:effectExtent l="0" t="0" r="0" b="0"/>
            <wp:docPr id="1571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988" name=""/>
                    <pic:cNvPicPr/>
                  </pic:nvPicPr>
                  <pic:blipFill>
                    <a:blip r:embed="rId37"/>
                    <a:stretch>
                      <a:fillRect/>
                    </a:stretch>
                  </pic:blipFill>
                  <pic:spPr>
                    <a:xfrm>
                      <a:off x="0" y="0"/>
                      <a:ext cx="5943600" cy="3717925"/>
                    </a:xfrm>
                    <a:prstGeom prst="rect">
                      <a:avLst/>
                    </a:prstGeom>
                  </pic:spPr>
                </pic:pic>
              </a:graphicData>
            </a:graphic>
          </wp:inline>
        </w:drawing>
      </w:r>
    </w:p>
    <w:p w14:paraId="4525CB1E" w14:textId="77777777" w:rsidR="009A1232" w:rsidRDefault="009A1232" w:rsidP="009A1232">
      <w:pPr>
        <w:rPr>
          <w:sz w:val="20"/>
          <w:szCs w:val="32"/>
        </w:rPr>
      </w:pPr>
    </w:p>
    <w:p w14:paraId="55EE1F74" w14:textId="77777777" w:rsidR="009A1232" w:rsidRDefault="009A1232" w:rsidP="009A1232">
      <w:pPr>
        <w:pStyle w:val="Notebodycopy"/>
      </w:pPr>
    </w:p>
    <w:p w14:paraId="2B399203" w14:textId="77777777" w:rsidR="009A1232" w:rsidRPr="00052246" w:rsidRDefault="009A1232" w:rsidP="009A1232">
      <w:pPr>
        <w:pStyle w:val="Notebodycopy"/>
      </w:pPr>
    </w:p>
    <w:p w14:paraId="5AA35401" w14:textId="77777777" w:rsidR="009A1232" w:rsidRPr="00361012" w:rsidRDefault="009A1232" w:rsidP="009A1232">
      <w:pPr>
        <w:rPr>
          <w:sz w:val="20"/>
          <w:szCs w:val="32"/>
        </w:rPr>
      </w:pPr>
      <w:r w:rsidRPr="00361012">
        <w:rPr>
          <w:sz w:val="20"/>
          <w:szCs w:val="32"/>
        </w:rPr>
        <w:lastRenderedPageBreak/>
        <w:t>Sales breakdown summery</w:t>
      </w:r>
    </w:p>
    <w:p w14:paraId="46DA9F2D" w14:textId="77777777" w:rsidR="009A1232" w:rsidRPr="00361012" w:rsidRDefault="009A1232" w:rsidP="009A1232">
      <w:pPr>
        <w:rPr>
          <w:sz w:val="20"/>
          <w:szCs w:val="32"/>
        </w:rPr>
      </w:pPr>
      <w:r w:rsidRPr="00361012">
        <w:rPr>
          <w:noProof/>
          <w:sz w:val="20"/>
          <w:szCs w:val="32"/>
        </w:rPr>
        <w:drawing>
          <wp:inline distT="0" distB="0" distL="0" distR="0" wp14:anchorId="6B309289" wp14:editId="41728456">
            <wp:extent cx="5943600" cy="3019425"/>
            <wp:effectExtent l="0" t="0" r="0" b="9525"/>
            <wp:docPr id="86020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3438" name=""/>
                    <pic:cNvPicPr/>
                  </pic:nvPicPr>
                  <pic:blipFill>
                    <a:blip r:embed="rId38"/>
                    <a:stretch>
                      <a:fillRect/>
                    </a:stretch>
                  </pic:blipFill>
                  <pic:spPr>
                    <a:xfrm>
                      <a:off x="0" y="0"/>
                      <a:ext cx="5943600" cy="3019425"/>
                    </a:xfrm>
                    <a:prstGeom prst="rect">
                      <a:avLst/>
                    </a:prstGeom>
                  </pic:spPr>
                </pic:pic>
              </a:graphicData>
            </a:graphic>
          </wp:inline>
        </w:drawing>
      </w:r>
    </w:p>
    <w:p w14:paraId="4C196201" w14:textId="77777777" w:rsidR="009A1232" w:rsidRPr="00361012" w:rsidRDefault="009A1232" w:rsidP="009A1232">
      <w:pPr>
        <w:rPr>
          <w:sz w:val="20"/>
          <w:szCs w:val="32"/>
        </w:rPr>
      </w:pPr>
      <w:r w:rsidRPr="00361012">
        <w:rPr>
          <w:sz w:val="20"/>
          <w:szCs w:val="32"/>
        </w:rPr>
        <w:t>This is the Material Breakdown based on the Material category.</w:t>
      </w:r>
    </w:p>
    <w:p w14:paraId="04D1A658" w14:textId="77777777" w:rsidR="009A1232" w:rsidRPr="00361012" w:rsidRDefault="009A1232" w:rsidP="009A1232">
      <w:pPr>
        <w:rPr>
          <w:sz w:val="20"/>
          <w:szCs w:val="32"/>
        </w:rPr>
      </w:pPr>
      <w:r w:rsidRPr="00361012">
        <w:rPr>
          <w:noProof/>
          <w:sz w:val="20"/>
          <w:szCs w:val="32"/>
        </w:rPr>
        <w:drawing>
          <wp:inline distT="0" distB="0" distL="0" distR="0" wp14:anchorId="614BA6BD" wp14:editId="2E489626">
            <wp:extent cx="5943600" cy="2698115"/>
            <wp:effectExtent l="0" t="0" r="0" b="6985"/>
            <wp:docPr id="108364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45539" name=""/>
                    <pic:cNvPicPr/>
                  </pic:nvPicPr>
                  <pic:blipFill>
                    <a:blip r:embed="rId39"/>
                    <a:stretch>
                      <a:fillRect/>
                    </a:stretch>
                  </pic:blipFill>
                  <pic:spPr>
                    <a:xfrm>
                      <a:off x="0" y="0"/>
                      <a:ext cx="5943600" cy="2698115"/>
                    </a:xfrm>
                    <a:prstGeom prst="rect">
                      <a:avLst/>
                    </a:prstGeom>
                  </pic:spPr>
                </pic:pic>
              </a:graphicData>
            </a:graphic>
          </wp:inline>
        </w:drawing>
      </w:r>
    </w:p>
    <w:p w14:paraId="79E7399C" w14:textId="77777777" w:rsidR="009A1232" w:rsidRPr="00361012" w:rsidRDefault="009A1232" w:rsidP="009A1232">
      <w:pPr>
        <w:rPr>
          <w:sz w:val="20"/>
          <w:szCs w:val="32"/>
        </w:rPr>
      </w:pPr>
      <w:r w:rsidRPr="00361012">
        <w:rPr>
          <w:sz w:val="20"/>
          <w:szCs w:val="32"/>
        </w:rPr>
        <w:t>Once the final JOB awarded then they send the final estimate to OMD. This is the Tml-Tentative material list. Engineering will send this tml file to procurement team by exporting as text file and uploaded to SUCHI.</w:t>
      </w:r>
    </w:p>
    <w:p w14:paraId="369A05FE" w14:textId="77777777" w:rsidR="009A1232" w:rsidRPr="00361012" w:rsidRDefault="009A1232" w:rsidP="009A1232">
      <w:pPr>
        <w:rPr>
          <w:sz w:val="20"/>
          <w:szCs w:val="32"/>
        </w:rPr>
      </w:pPr>
      <w:r w:rsidRPr="00361012">
        <w:rPr>
          <w:noProof/>
          <w:sz w:val="20"/>
          <w:szCs w:val="32"/>
        </w:rPr>
        <w:lastRenderedPageBreak/>
        <w:drawing>
          <wp:inline distT="0" distB="0" distL="0" distR="0" wp14:anchorId="31B50274" wp14:editId="082BDD08">
            <wp:extent cx="5943600" cy="3719195"/>
            <wp:effectExtent l="0" t="0" r="0" b="0"/>
            <wp:docPr id="145079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93285" name=""/>
                    <pic:cNvPicPr/>
                  </pic:nvPicPr>
                  <pic:blipFill>
                    <a:blip r:embed="rId40"/>
                    <a:stretch>
                      <a:fillRect/>
                    </a:stretch>
                  </pic:blipFill>
                  <pic:spPr>
                    <a:xfrm>
                      <a:off x="0" y="0"/>
                      <a:ext cx="5943600" cy="3719195"/>
                    </a:xfrm>
                    <a:prstGeom prst="rect">
                      <a:avLst/>
                    </a:prstGeom>
                  </pic:spPr>
                </pic:pic>
              </a:graphicData>
            </a:graphic>
          </wp:inline>
        </w:drawing>
      </w:r>
    </w:p>
    <w:p w14:paraId="4DE49F8A" w14:textId="77777777" w:rsidR="009A1232" w:rsidRPr="00361012" w:rsidRDefault="009A1232" w:rsidP="009A1232">
      <w:pPr>
        <w:rPr>
          <w:sz w:val="20"/>
          <w:szCs w:val="32"/>
        </w:rPr>
      </w:pPr>
    </w:p>
    <w:p w14:paraId="3492AAD5" w14:textId="17E20147" w:rsidR="003A6993" w:rsidRPr="003A6993" w:rsidRDefault="009A1232" w:rsidP="003A6993">
      <w:pPr>
        <w:rPr>
          <w:sz w:val="20"/>
          <w:szCs w:val="32"/>
        </w:rPr>
      </w:pPr>
      <w:r w:rsidRPr="00361012">
        <w:rPr>
          <w:sz w:val="20"/>
          <w:szCs w:val="32"/>
        </w:rPr>
        <w:t>Estimates Price is of two parts- Discountable and non-discountable price.</w:t>
      </w:r>
      <w:r>
        <w:rPr>
          <w:sz w:val="20"/>
          <w:szCs w:val="32"/>
        </w:rPr>
        <w:t xml:space="preserve"> The </w:t>
      </w:r>
      <w:r w:rsidR="003A6993">
        <w:rPr>
          <w:sz w:val="20"/>
          <w:szCs w:val="32"/>
        </w:rPr>
        <w:t>non-discountable</w:t>
      </w:r>
      <w:r>
        <w:rPr>
          <w:sz w:val="20"/>
          <w:szCs w:val="32"/>
        </w:rPr>
        <w:t xml:space="preserve"> is Special Buyout item.</w:t>
      </w:r>
      <w:r w:rsidRPr="00361012">
        <w:rPr>
          <w:sz w:val="20"/>
          <w:szCs w:val="32"/>
        </w:rPr>
        <w:t xml:space="preserve"> The header level discount will only applicable only to Discountable items at each level.</w:t>
      </w:r>
    </w:p>
    <w:p w14:paraId="460CF152" w14:textId="77777777" w:rsidR="003A6993" w:rsidRDefault="003A6993" w:rsidP="009A1232">
      <w:pPr>
        <w:rPr>
          <w:sz w:val="20"/>
          <w:szCs w:val="32"/>
        </w:rPr>
      </w:pPr>
    </w:p>
    <w:p w14:paraId="0CCB13F0" w14:textId="7CDACC03" w:rsidR="003A6993" w:rsidRDefault="003A6993" w:rsidP="009A1232">
      <w:pPr>
        <w:rPr>
          <w:sz w:val="20"/>
          <w:szCs w:val="32"/>
        </w:rPr>
      </w:pPr>
      <w:r>
        <w:rPr>
          <w:sz w:val="20"/>
          <w:szCs w:val="32"/>
        </w:rPr>
        <w:t>Before signing the contract, the JAF is float where the approval is required from Internal management on certain percentage and if management reject the Approvals, then there will no Signing of contract.</w:t>
      </w:r>
    </w:p>
    <w:p w14:paraId="58AB904D" w14:textId="77777777" w:rsidR="003A6993" w:rsidRPr="003A6993" w:rsidRDefault="003A6993" w:rsidP="003A6993">
      <w:pPr>
        <w:pStyle w:val="Notebodycopy"/>
      </w:pPr>
    </w:p>
    <w:p w14:paraId="6507408C" w14:textId="7992B8DE" w:rsidR="009A1232" w:rsidRPr="00361012" w:rsidRDefault="009A1232" w:rsidP="009A1232">
      <w:pPr>
        <w:rPr>
          <w:sz w:val="20"/>
          <w:szCs w:val="32"/>
        </w:rPr>
      </w:pPr>
      <w:r w:rsidRPr="00361012">
        <w:rPr>
          <w:sz w:val="20"/>
          <w:szCs w:val="32"/>
        </w:rPr>
        <w:t>JAF- in iSweet</w:t>
      </w:r>
    </w:p>
    <w:p w14:paraId="62442495" w14:textId="77777777" w:rsidR="009A1232" w:rsidRPr="00361012" w:rsidRDefault="009A1232" w:rsidP="009A1232">
      <w:pPr>
        <w:rPr>
          <w:sz w:val="20"/>
          <w:szCs w:val="32"/>
        </w:rPr>
      </w:pPr>
    </w:p>
    <w:p w14:paraId="6B3C6448" w14:textId="77777777" w:rsidR="009A1232" w:rsidRPr="00361012" w:rsidRDefault="009A1232" w:rsidP="009A1232">
      <w:pPr>
        <w:rPr>
          <w:sz w:val="20"/>
          <w:szCs w:val="32"/>
        </w:rPr>
      </w:pPr>
      <w:r w:rsidRPr="00361012">
        <w:rPr>
          <w:noProof/>
          <w:sz w:val="20"/>
          <w:szCs w:val="32"/>
        </w:rPr>
        <w:drawing>
          <wp:inline distT="0" distB="0" distL="0" distR="0" wp14:anchorId="15CB3AED" wp14:editId="30A0405C">
            <wp:extent cx="5943600" cy="2625725"/>
            <wp:effectExtent l="0" t="0" r="0" b="3175"/>
            <wp:docPr id="119896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68326" name=""/>
                    <pic:cNvPicPr/>
                  </pic:nvPicPr>
                  <pic:blipFill>
                    <a:blip r:embed="rId41"/>
                    <a:stretch>
                      <a:fillRect/>
                    </a:stretch>
                  </pic:blipFill>
                  <pic:spPr>
                    <a:xfrm>
                      <a:off x="0" y="0"/>
                      <a:ext cx="5943600" cy="2625725"/>
                    </a:xfrm>
                    <a:prstGeom prst="rect">
                      <a:avLst/>
                    </a:prstGeom>
                  </pic:spPr>
                </pic:pic>
              </a:graphicData>
            </a:graphic>
          </wp:inline>
        </w:drawing>
      </w:r>
    </w:p>
    <w:p w14:paraId="06E01D8A" w14:textId="77777777" w:rsidR="009A1232" w:rsidRDefault="009A1232" w:rsidP="009A1232">
      <w:pPr>
        <w:rPr>
          <w:sz w:val="20"/>
          <w:szCs w:val="32"/>
        </w:rPr>
      </w:pPr>
    </w:p>
    <w:p w14:paraId="2EEF4A8C" w14:textId="77777777" w:rsidR="003A6993" w:rsidRPr="003A6993" w:rsidRDefault="003A6993" w:rsidP="003A6993">
      <w:pPr>
        <w:pStyle w:val="Notebodycopy"/>
      </w:pPr>
    </w:p>
    <w:p w14:paraId="5ED9E284" w14:textId="129966E0" w:rsidR="009A1232" w:rsidRPr="00361012" w:rsidRDefault="009A1232" w:rsidP="009A1232">
      <w:pPr>
        <w:rPr>
          <w:sz w:val="20"/>
          <w:szCs w:val="32"/>
        </w:rPr>
      </w:pPr>
      <w:r w:rsidRPr="00361012">
        <w:rPr>
          <w:sz w:val="20"/>
          <w:szCs w:val="32"/>
        </w:rPr>
        <w:lastRenderedPageBreak/>
        <w:t>Fill all the details Qu</w:t>
      </w:r>
      <w:r w:rsidR="003A6993">
        <w:rPr>
          <w:sz w:val="20"/>
          <w:szCs w:val="32"/>
        </w:rPr>
        <w:t>otation</w:t>
      </w:r>
      <w:r w:rsidRPr="00361012">
        <w:rPr>
          <w:sz w:val="20"/>
          <w:szCs w:val="32"/>
        </w:rPr>
        <w:t xml:space="preserve"> </w:t>
      </w:r>
      <w:r w:rsidR="003A6993" w:rsidRPr="00361012">
        <w:rPr>
          <w:sz w:val="20"/>
          <w:szCs w:val="32"/>
        </w:rPr>
        <w:t>number</w:t>
      </w:r>
      <w:r w:rsidR="003A6993">
        <w:rPr>
          <w:sz w:val="20"/>
          <w:szCs w:val="32"/>
        </w:rPr>
        <w:t xml:space="preserve"> and Job Number</w:t>
      </w:r>
    </w:p>
    <w:p w14:paraId="67D3C24F" w14:textId="77777777" w:rsidR="009A1232" w:rsidRPr="00361012" w:rsidRDefault="009A1232" w:rsidP="009A1232">
      <w:pPr>
        <w:rPr>
          <w:sz w:val="20"/>
          <w:szCs w:val="32"/>
        </w:rPr>
      </w:pPr>
    </w:p>
    <w:p w14:paraId="41D2412B" w14:textId="77777777" w:rsidR="009A1232" w:rsidRPr="00361012" w:rsidRDefault="009A1232" w:rsidP="009A1232">
      <w:pPr>
        <w:rPr>
          <w:sz w:val="20"/>
          <w:szCs w:val="32"/>
        </w:rPr>
      </w:pPr>
      <w:r w:rsidRPr="00361012">
        <w:rPr>
          <w:noProof/>
          <w:sz w:val="20"/>
          <w:szCs w:val="32"/>
        </w:rPr>
        <w:drawing>
          <wp:inline distT="0" distB="0" distL="0" distR="0" wp14:anchorId="0ED1CDFC" wp14:editId="21D7F7BE">
            <wp:extent cx="5943600" cy="3053080"/>
            <wp:effectExtent l="0" t="0" r="0" b="0"/>
            <wp:docPr id="2129764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4676" name="Picture 1" descr="A screenshot of a computer&#10;&#10;Description automatically generated"/>
                    <pic:cNvPicPr/>
                  </pic:nvPicPr>
                  <pic:blipFill>
                    <a:blip r:embed="rId42"/>
                    <a:stretch>
                      <a:fillRect/>
                    </a:stretch>
                  </pic:blipFill>
                  <pic:spPr>
                    <a:xfrm>
                      <a:off x="0" y="0"/>
                      <a:ext cx="5943600" cy="3053080"/>
                    </a:xfrm>
                    <a:prstGeom prst="rect">
                      <a:avLst/>
                    </a:prstGeom>
                  </pic:spPr>
                </pic:pic>
              </a:graphicData>
            </a:graphic>
          </wp:inline>
        </w:drawing>
      </w:r>
    </w:p>
    <w:p w14:paraId="3A1ADAC0" w14:textId="77777777" w:rsidR="009A1232" w:rsidRPr="00361012" w:rsidRDefault="009A1232" w:rsidP="009A1232">
      <w:pPr>
        <w:rPr>
          <w:sz w:val="20"/>
          <w:szCs w:val="32"/>
        </w:rPr>
      </w:pPr>
    </w:p>
    <w:p w14:paraId="3346C035" w14:textId="77777777" w:rsidR="009A1232" w:rsidRPr="00361012" w:rsidRDefault="009A1232" w:rsidP="009A1232">
      <w:pPr>
        <w:rPr>
          <w:sz w:val="20"/>
          <w:szCs w:val="32"/>
        </w:rPr>
      </w:pPr>
    </w:p>
    <w:p w14:paraId="3C487D88" w14:textId="77777777" w:rsidR="009A1232" w:rsidRDefault="009A1232" w:rsidP="009A1232">
      <w:pPr>
        <w:jc w:val="left"/>
        <w:rPr>
          <w:noProof/>
          <w:sz w:val="20"/>
          <w:szCs w:val="32"/>
        </w:rPr>
      </w:pPr>
      <w:r w:rsidRPr="00361012">
        <w:rPr>
          <w:noProof/>
          <w:sz w:val="20"/>
          <w:szCs w:val="32"/>
        </w:rPr>
        <w:t>Price breakdown in JAF here comes from the estimates</w:t>
      </w:r>
    </w:p>
    <w:p w14:paraId="4404A0CC" w14:textId="15760629" w:rsidR="003A6993" w:rsidRDefault="009A1232" w:rsidP="009A1232">
      <w:pPr>
        <w:jc w:val="left"/>
        <w:rPr>
          <w:noProof/>
          <w:sz w:val="20"/>
          <w:szCs w:val="32"/>
        </w:rPr>
      </w:pPr>
      <w:r w:rsidRPr="00361012">
        <w:rPr>
          <w:noProof/>
          <w:sz w:val="20"/>
          <w:szCs w:val="32"/>
        </w:rPr>
        <w:drawing>
          <wp:inline distT="0" distB="0" distL="0" distR="0" wp14:anchorId="7547FA87" wp14:editId="65630A52">
            <wp:extent cx="5943600" cy="3070860"/>
            <wp:effectExtent l="0" t="0" r="0" b="0"/>
            <wp:docPr id="155601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7244" name=""/>
                    <pic:cNvPicPr/>
                  </pic:nvPicPr>
                  <pic:blipFill>
                    <a:blip r:embed="rId43"/>
                    <a:stretch>
                      <a:fillRect/>
                    </a:stretch>
                  </pic:blipFill>
                  <pic:spPr>
                    <a:xfrm>
                      <a:off x="0" y="0"/>
                      <a:ext cx="5943600" cy="3070860"/>
                    </a:xfrm>
                    <a:prstGeom prst="rect">
                      <a:avLst/>
                    </a:prstGeom>
                  </pic:spPr>
                </pic:pic>
              </a:graphicData>
            </a:graphic>
          </wp:inline>
        </w:drawing>
      </w:r>
    </w:p>
    <w:p w14:paraId="6BD70D90" w14:textId="77777777" w:rsidR="003A6993" w:rsidRDefault="003A6993" w:rsidP="003A6993">
      <w:pPr>
        <w:pStyle w:val="Notebodycopy"/>
        <w:rPr>
          <w:noProof/>
        </w:rPr>
      </w:pPr>
      <w:r>
        <w:rPr>
          <w:noProof/>
        </w:rPr>
        <w:br w:type="page"/>
      </w:r>
    </w:p>
    <w:p w14:paraId="00999C83" w14:textId="77777777" w:rsidR="009A1232" w:rsidRPr="00361012" w:rsidRDefault="009A1232" w:rsidP="009A1232">
      <w:pPr>
        <w:rPr>
          <w:noProof/>
          <w:sz w:val="20"/>
          <w:szCs w:val="32"/>
        </w:rPr>
      </w:pPr>
      <w:r w:rsidRPr="00361012">
        <w:rPr>
          <w:noProof/>
          <w:sz w:val="20"/>
          <w:szCs w:val="32"/>
        </w:rPr>
        <w:lastRenderedPageBreak/>
        <w:t>Special requirement needs to be cheked whereever possible</w:t>
      </w:r>
    </w:p>
    <w:p w14:paraId="2015FE5F" w14:textId="77777777" w:rsidR="009A1232" w:rsidRPr="00361012" w:rsidRDefault="009A1232" w:rsidP="009A1232">
      <w:pPr>
        <w:rPr>
          <w:sz w:val="20"/>
          <w:szCs w:val="32"/>
        </w:rPr>
      </w:pPr>
      <w:r w:rsidRPr="00361012">
        <w:rPr>
          <w:noProof/>
          <w:sz w:val="20"/>
          <w:szCs w:val="32"/>
        </w:rPr>
        <w:drawing>
          <wp:inline distT="0" distB="0" distL="0" distR="0" wp14:anchorId="238FE09B" wp14:editId="61A8549A">
            <wp:extent cx="5943600" cy="1470660"/>
            <wp:effectExtent l="0" t="0" r="0" b="0"/>
            <wp:docPr id="37081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14223" name=""/>
                    <pic:cNvPicPr/>
                  </pic:nvPicPr>
                  <pic:blipFill>
                    <a:blip r:embed="rId44"/>
                    <a:stretch>
                      <a:fillRect/>
                    </a:stretch>
                  </pic:blipFill>
                  <pic:spPr>
                    <a:xfrm>
                      <a:off x="0" y="0"/>
                      <a:ext cx="5943600" cy="1470660"/>
                    </a:xfrm>
                    <a:prstGeom prst="rect">
                      <a:avLst/>
                    </a:prstGeom>
                  </pic:spPr>
                </pic:pic>
              </a:graphicData>
            </a:graphic>
          </wp:inline>
        </w:drawing>
      </w:r>
    </w:p>
    <w:p w14:paraId="06CC3F82" w14:textId="77777777" w:rsidR="009A1232" w:rsidRDefault="009A1232" w:rsidP="009A1232">
      <w:pPr>
        <w:rPr>
          <w:sz w:val="20"/>
          <w:szCs w:val="32"/>
        </w:rPr>
      </w:pPr>
    </w:p>
    <w:p w14:paraId="64AD17A8" w14:textId="5F4B66A9" w:rsidR="009A1232" w:rsidRPr="00361012" w:rsidRDefault="009A1232" w:rsidP="009A1232">
      <w:pPr>
        <w:rPr>
          <w:sz w:val="20"/>
          <w:szCs w:val="32"/>
        </w:rPr>
      </w:pPr>
      <w:r w:rsidRPr="00361012">
        <w:rPr>
          <w:sz w:val="20"/>
          <w:szCs w:val="32"/>
        </w:rPr>
        <w:t xml:space="preserve">Special requirement needs are there in </w:t>
      </w:r>
      <w:r w:rsidR="003A6993" w:rsidRPr="00361012">
        <w:rPr>
          <w:sz w:val="20"/>
          <w:szCs w:val="32"/>
        </w:rPr>
        <w:t>JAF.</w:t>
      </w:r>
    </w:p>
    <w:p w14:paraId="5F717DC8" w14:textId="77777777" w:rsidR="009A1232" w:rsidRPr="00361012" w:rsidRDefault="009A1232" w:rsidP="009A1232">
      <w:pPr>
        <w:rPr>
          <w:sz w:val="20"/>
          <w:szCs w:val="32"/>
        </w:rPr>
      </w:pPr>
      <w:r w:rsidRPr="00361012">
        <w:rPr>
          <w:noProof/>
          <w:sz w:val="20"/>
          <w:szCs w:val="32"/>
        </w:rPr>
        <w:drawing>
          <wp:inline distT="0" distB="0" distL="0" distR="0" wp14:anchorId="11C27DED" wp14:editId="6D65A8BD">
            <wp:extent cx="5943600" cy="2205990"/>
            <wp:effectExtent l="0" t="0" r="0" b="3810"/>
            <wp:docPr id="96352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22706" name=""/>
                    <pic:cNvPicPr/>
                  </pic:nvPicPr>
                  <pic:blipFill>
                    <a:blip r:embed="rId45"/>
                    <a:stretch>
                      <a:fillRect/>
                    </a:stretch>
                  </pic:blipFill>
                  <pic:spPr>
                    <a:xfrm>
                      <a:off x="0" y="0"/>
                      <a:ext cx="5943600" cy="2205990"/>
                    </a:xfrm>
                    <a:prstGeom prst="rect">
                      <a:avLst/>
                    </a:prstGeom>
                  </pic:spPr>
                </pic:pic>
              </a:graphicData>
            </a:graphic>
          </wp:inline>
        </w:drawing>
      </w:r>
    </w:p>
    <w:p w14:paraId="1FF33979" w14:textId="77777777" w:rsidR="009A1232" w:rsidRPr="00361012" w:rsidRDefault="009A1232" w:rsidP="009A1232">
      <w:pPr>
        <w:rPr>
          <w:sz w:val="20"/>
          <w:szCs w:val="32"/>
        </w:rPr>
      </w:pPr>
    </w:p>
    <w:p w14:paraId="50F0AC4D" w14:textId="77777777" w:rsidR="009A1232" w:rsidRPr="00361012" w:rsidRDefault="009A1232" w:rsidP="009A1232">
      <w:pPr>
        <w:rPr>
          <w:sz w:val="20"/>
          <w:szCs w:val="32"/>
        </w:rPr>
      </w:pPr>
      <w:r w:rsidRPr="00361012">
        <w:rPr>
          <w:sz w:val="20"/>
          <w:szCs w:val="32"/>
        </w:rPr>
        <w:t>Then depending on the discount percentage, the form will go to the respective people for approval.</w:t>
      </w:r>
    </w:p>
    <w:p w14:paraId="3C0EDB8B" w14:textId="77777777" w:rsidR="009A1232" w:rsidRDefault="009A1232" w:rsidP="009A1232">
      <w:pPr>
        <w:rPr>
          <w:sz w:val="20"/>
          <w:szCs w:val="32"/>
        </w:rPr>
      </w:pPr>
    </w:p>
    <w:p w14:paraId="2109279C" w14:textId="06E40743" w:rsidR="009A1232" w:rsidRPr="00361012" w:rsidRDefault="009A1232" w:rsidP="009A1232">
      <w:pPr>
        <w:rPr>
          <w:sz w:val="20"/>
          <w:szCs w:val="32"/>
        </w:rPr>
      </w:pPr>
      <w:r w:rsidRPr="00361012">
        <w:rPr>
          <w:sz w:val="20"/>
          <w:szCs w:val="32"/>
        </w:rPr>
        <w:t xml:space="preserve">QIF </w:t>
      </w:r>
      <w:r w:rsidR="003A6993">
        <w:rPr>
          <w:sz w:val="20"/>
          <w:szCs w:val="32"/>
        </w:rPr>
        <w:t>–</w:t>
      </w:r>
      <w:r w:rsidRPr="00361012">
        <w:rPr>
          <w:sz w:val="20"/>
          <w:szCs w:val="32"/>
        </w:rPr>
        <w:t xml:space="preserve"> CIF</w:t>
      </w:r>
      <w:r w:rsidR="003A6993">
        <w:rPr>
          <w:sz w:val="20"/>
          <w:szCs w:val="32"/>
        </w:rPr>
        <w:t xml:space="preserve"> Conversion</w:t>
      </w:r>
    </w:p>
    <w:p w14:paraId="7741436A" w14:textId="77777777" w:rsidR="009A1232" w:rsidRPr="00361012" w:rsidRDefault="009A1232" w:rsidP="009A1232">
      <w:pPr>
        <w:rPr>
          <w:sz w:val="20"/>
          <w:szCs w:val="32"/>
        </w:rPr>
      </w:pPr>
    </w:p>
    <w:p w14:paraId="1DC43F1B" w14:textId="77777777" w:rsidR="009A1232" w:rsidRPr="00361012" w:rsidRDefault="009A1232" w:rsidP="009A1232">
      <w:pPr>
        <w:rPr>
          <w:noProof/>
          <w:sz w:val="20"/>
          <w:szCs w:val="32"/>
        </w:rPr>
      </w:pPr>
      <w:r w:rsidRPr="00361012">
        <w:rPr>
          <w:noProof/>
          <w:sz w:val="20"/>
          <w:szCs w:val="32"/>
        </w:rPr>
        <w:t>Search with the Job number in PIS</w:t>
      </w:r>
    </w:p>
    <w:p w14:paraId="0CB5C38E" w14:textId="77777777" w:rsidR="009A1232" w:rsidRPr="00361012" w:rsidRDefault="009A1232" w:rsidP="009A1232">
      <w:pPr>
        <w:rPr>
          <w:sz w:val="20"/>
          <w:szCs w:val="32"/>
        </w:rPr>
      </w:pPr>
      <w:r w:rsidRPr="00361012">
        <w:rPr>
          <w:noProof/>
          <w:sz w:val="20"/>
          <w:szCs w:val="32"/>
        </w:rPr>
        <w:drawing>
          <wp:inline distT="0" distB="0" distL="0" distR="0" wp14:anchorId="70074AFA" wp14:editId="62D43D72">
            <wp:extent cx="5943600" cy="2611755"/>
            <wp:effectExtent l="0" t="0" r="0" b="0"/>
            <wp:docPr id="14365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27886" name=""/>
                    <pic:cNvPicPr/>
                  </pic:nvPicPr>
                  <pic:blipFill>
                    <a:blip r:embed="rId46"/>
                    <a:stretch>
                      <a:fillRect/>
                    </a:stretch>
                  </pic:blipFill>
                  <pic:spPr>
                    <a:xfrm>
                      <a:off x="0" y="0"/>
                      <a:ext cx="5943600" cy="2611755"/>
                    </a:xfrm>
                    <a:prstGeom prst="rect">
                      <a:avLst/>
                    </a:prstGeom>
                  </pic:spPr>
                </pic:pic>
              </a:graphicData>
            </a:graphic>
          </wp:inline>
        </w:drawing>
      </w:r>
    </w:p>
    <w:p w14:paraId="341BE2C6" w14:textId="77777777" w:rsidR="009A1232" w:rsidRPr="00361012" w:rsidRDefault="009A1232" w:rsidP="009A1232">
      <w:pPr>
        <w:rPr>
          <w:sz w:val="20"/>
          <w:szCs w:val="32"/>
        </w:rPr>
      </w:pPr>
      <w:r w:rsidRPr="00361012">
        <w:rPr>
          <w:noProof/>
          <w:sz w:val="20"/>
          <w:szCs w:val="32"/>
        </w:rPr>
        <w:lastRenderedPageBreak/>
        <w:drawing>
          <wp:inline distT="0" distB="0" distL="0" distR="0" wp14:anchorId="03463C86" wp14:editId="388C88B1">
            <wp:extent cx="5943600" cy="2035175"/>
            <wp:effectExtent l="0" t="0" r="0" b="3175"/>
            <wp:docPr id="1698757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57002" name="Picture 1" descr="A screenshot of a computer&#10;&#10;Description automatically generated"/>
                    <pic:cNvPicPr/>
                  </pic:nvPicPr>
                  <pic:blipFill>
                    <a:blip r:embed="rId47"/>
                    <a:stretch>
                      <a:fillRect/>
                    </a:stretch>
                  </pic:blipFill>
                  <pic:spPr>
                    <a:xfrm>
                      <a:off x="0" y="0"/>
                      <a:ext cx="5943600" cy="2035175"/>
                    </a:xfrm>
                    <a:prstGeom prst="rect">
                      <a:avLst/>
                    </a:prstGeom>
                  </pic:spPr>
                </pic:pic>
              </a:graphicData>
            </a:graphic>
          </wp:inline>
        </w:drawing>
      </w:r>
    </w:p>
    <w:p w14:paraId="2CD784A5" w14:textId="77777777" w:rsidR="009A1232" w:rsidRPr="00361012" w:rsidRDefault="009A1232" w:rsidP="009A1232">
      <w:pPr>
        <w:rPr>
          <w:sz w:val="20"/>
          <w:szCs w:val="32"/>
        </w:rPr>
      </w:pPr>
    </w:p>
    <w:p w14:paraId="6308890D" w14:textId="77777777" w:rsidR="009A1232" w:rsidRPr="00361012" w:rsidRDefault="009A1232" w:rsidP="009A1232">
      <w:pPr>
        <w:jc w:val="left"/>
        <w:rPr>
          <w:sz w:val="20"/>
          <w:szCs w:val="32"/>
        </w:rPr>
      </w:pPr>
      <w:r w:rsidRPr="00361012">
        <w:rPr>
          <w:sz w:val="20"/>
          <w:szCs w:val="32"/>
        </w:rPr>
        <w:t>Click on the button then QIF will be converted to CIF</w:t>
      </w:r>
      <w:r w:rsidRPr="00361012">
        <w:rPr>
          <w:noProof/>
          <w:sz w:val="20"/>
          <w:szCs w:val="32"/>
        </w:rPr>
        <w:drawing>
          <wp:inline distT="0" distB="0" distL="0" distR="0" wp14:anchorId="0264C7FF" wp14:editId="6F593602">
            <wp:extent cx="5943600" cy="2027555"/>
            <wp:effectExtent l="0" t="0" r="0" b="0"/>
            <wp:docPr id="757961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61679" name="Picture 1" descr="A screenshot of a computer&#10;&#10;Description automatically generated"/>
                    <pic:cNvPicPr/>
                  </pic:nvPicPr>
                  <pic:blipFill>
                    <a:blip r:embed="rId48"/>
                    <a:stretch>
                      <a:fillRect/>
                    </a:stretch>
                  </pic:blipFill>
                  <pic:spPr>
                    <a:xfrm>
                      <a:off x="0" y="0"/>
                      <a:ext cx="5943600" cy="2027555"/>
                    </a:xfrm>
                    <a:prstGeom prst="rect">
                      <a:avLst/>
                    </a:prstGeom>
                  </pic:spPr>
                </pic:pic>
              </a:graphicData>
            </a:graphic>
          </wp:inline>
        </w:drawing>
      </w:r>
    </w:p>
    <w:p w14:paraId="597EB321" w14:textId="77777777" w:rsidR="009A1232" w:rsidRPr="00361012" w:rsidRDefault="009A1232" w:rsidP="009A1232">
      <w:pPr>
        <w:rPr>
          <w:sz w:val="20"/>
          <w:szCs w:val="32"/>
        </w:rPr>
      </w:pPr>
      <w:r w:rsidRPr="00361012">
        <w:rPr>
          <w:sz w:val="20"/>
          <w:szCs w:val="32"/>
        </w:rPr>
        <w:t>After the conversion a Job number will be generated. This is the CIF screen.</w:t>
      </w:r>
    </w:p>
    <w:p w14:paraId="6CAAD90B" w14:textId="77777777" w:rsidR="009A1232" w:rsidRPr="00361012" w:rsidRDefault="009A1232" w:rsidP="009A1232">
      <w:pPr>
        <w:rPr>
          <w:sz w:val="20"/>
          <w:szCs w:val="32"/>
        </w:rPr>
      </w:pPr>
      <w:r w:rsidRPr="00361012">
        <w:rPr>
          <w:noProof/>
          <w:sz w:val="20"/>
          <w:szCs w:val="32"/>
        </w:rPr>
        <w:drawing>
          <wp:inline distT="0" distB="0" distL="0" distR="0" wp14:anchorId="4C79E9A8" wp14:editId="7C05B768">
            <wp:extent cx="5943600" cy="2154555"/>
            <wp:effectExtent l="0" t="0" r="0" b="0"/>
            <wp:docPr id="127313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36800" name=""/>
                    <pic:cNvPicPr/>
                  </pic:nvPicPr>
                  <pic:blipFill>
                    <a:blip r:embed="rId49"/>
                    <a:stretch>
                      <a:fillRect/>
                    </a:stretch>
                  </pic:blipFill>
                  <pic:spPr>
                    <a:xfrm>
                      <a:off x="0" y="0"/>
                      <a:ext cx="5943600" cy="2154555"/>
                    </a:xfrm>
                    <a:prstGeom prst="rect">
                      <a:avLst/>
                    </a:prstGeom>
                  </pic:spPr>
                </pic:pic>
              </a:graphicData>
            </a:graphic>
          </wp:inline>
        </w:drawing>
      </w:r>
    </w:p>
    <w:p w14:paraId="715575F3" w14:textId="77777777" w:rsidR="009A1232" w:rsidRPr="00361012" w:rsidRDefault="009A1232" w:rsidP="009A1232">
      <w:pPr>
        <w:rPr>
          <w:sz w:val="20"/>
          <w:szCs w:val="32"/>
        </w:rPr>
      </w:pPr>
    </w:p>
    <w:p w14:paraId="769AEE53" w14:textId="77777777" w:rsidR="009A1232" w:rsidRPr="00361012" w:rsidRDefault="009A1232" w:rsidP="009A1232">
      <w:pPr>
        <w:rPr>
          <w:sz w:val="20"/>
          <w:szCs w:val="32"/>
        </w:rPr>
      </w:pPr>
    </w:p>
    <w:p w14:paraId="30B5DA84" w14:textId="77777777" w:rsidR="009A1232" w:rsidRPr="00361012" w:rsidRDefault="009A1232" w:rsidP="009A1232">
      <w:pPr>
        <w:suppressAutoHyphens w:val="0"/>
        <w:spacing w:after="0" w:line="240" w:lineRule="auto"/>
        <w:jc w:val="left"/>
        <w:rPr>
          <w:sz w:val="20"/>
          <w:szCs w:val="32"/>
        </w:rPr>
      </w:pPr>
    </w:p>
    <w:p w14:paraId="671698A1" w14:textId="24197452" w:rsidR="009842C0" w:rsidRPr="00CB1FD2" w:rsidRDefault="009842C0" w:rsidP="00CB1FD2">
      <w:pPr>
        <w:pStyle w:val="ListParagraph"/>
        <w:spacing w:after="200" w:line="276" w:lineRule="auto"/>
        <w:ind w:left="250"/>
        <w:rPr>
          <w:rFonts w:asciiTheme="minorHAnsi" w:hAnsiTheme="minorHAnsi" w:cstheme="minorHAnsi"/>
          <w:color w:val="auto"/>
          <w:sz w:val="22"/>
          <w:szCs w:val="22"/>
        </w:rPr>
      </w:pPr>
    </w:p>
    <w:sectPr w:rsidR="009842C0" w:rsidRPr="00CB1FD2" w:rsidSect="00371373">
      <w:footerReference w:type="default" r:id="rId50"/>
      <w:headerReference w:type="first" r:id="rId51"/>
      <w:footerReference w:type="first" r:id="rId52"/>
      <w:pgSz w:w="11909" w:h="16834" w:code="9"/>
      <w:pgMar w:top="1134" w:right="1134" w:bottom="1134" w:left="1701"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AA83EC" w14:textId="77777777" w:rsidR="00160659" w:rsidRDefault="00160659" w:rsidP="00C022AF">
      <w:r>
        <w:separator/>
      </w:r>
    </w:p>
    <w:p w14:paraId="0E93C01E" w14:textId="77777777" w:rsidR="00160659" w:rsidRDefault="00160659"/>
    <w:p w14:paraId="553DE808" w14:textId="77777777" w:rsidR="00160659" w:rsidRDefault="00160659" w:rsidP="000D05BA"/>
    <w:p w14:paraId="42FB7065" w14:textId="77777777" w:rsidR="00160659" w:rsidRDefault="00160659" w:rsidP="00DC3697"/>
  </w:endnote>
  <w:endnote w:type="continuationSeparator" w:id="0">
    <w:p w14:paraId="63BABB7E" w14:textId="77777777" w:rsidR="00160659" w:rsidRDefault="00160659" w:rsidP="00C022AF">
      <w:r>
        <w:continuationSeparator/>
      </w:r>
    </w:p>
    <w:p w14:paraId="0DB7B628" w14:textId="77777777" w:rsidR="00160659" w:rsidRDefault="00160659"/>
    <w:p w14:paraId="5BD3C6CA" w14:textId="77777777" w:rsidR="00160659" w:rsidRDefault="00160659" w:rsidP="000D05BA"/>
    <w:p w14:paraId="667E1E4E" w14:textId="77777777" w:rsidR="00160659" w:rsidRDefault="00160659" w:rsidP="00DC3697"/>
  </w:endnote>
  <w:endnote w:type="continuationNotice" w:id="1">
    <w:p w14:paraId="0FCD52B4" w14:textId="77777777" w:rsidR="00160659" w:rsidRDefault="00160659">
      <w:pPr>
        <w:spacing w:after="0" w:line="240" w:lineRule="auto"/>
      </w:pPr>
    </w:p>
    <w:p w14:paraId="52EA73F1" w14:textId="77777777" w:rsidR="00160659" w:rsidRDefault="00160659"/>
    <w:p w14:paraId="076ED95E" w14:textId="77777777" w:rsidR="00160659" w:rsidRDefault="00160659" w:rsidP="000D05BA"/>
    <w:p w14:paraId="4295A571" w14:textId="77777777" w:rsidR="00160659" w:rsidRDefault="00160659" w:rsidP="00DC36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Headings CS)">
    <w:altName w:val="Times New Roman"/>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01123513"/>
      <w:docPartObj>
        <w:docPartGallery w:val="Page Numbers (Bottom of Page)"/>
        <w:docPartUnique/>
      </w:docPartObj>
    </w:sdtPr>
    <w:sdtContent>
      <w:p w14:paraId="37C6E7EE" w14:textId="29632D0A" w:rsidR="00253407" w:rsidRDefault="00253407" w:rsidP="0083415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CBC164" w14:textId="77777777" w:rsidR="00253407" w:rsidRDefault="00253407" w:rsidP="0025340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FEDAE" w14:textId="0AD13B3C" w:rsidR="00C25C1F" w:rsidRDefault="00C25C1F" w:rsidP="00AD7F4B">
    <w:pPr>
      <w:pStyle w:val="Footer"/>
      <w:pBdr>
        <w:top w:val="single" w:sz="4" w:space="1" w:color="A6A6A6" w:themeColor="background1" w:themeShade="A6"/>
      </w:pBdr>
      <w:tabs>
        <w:tab w:val="clear" w:pos="8640"/>
        <w:tab w:val="right" w:pos="9720"/>
      </w:tabs>
      <w:ind w:left="-2160"/>
      <w:jc w:val="center"/>
    </w:pPr>
    <w:r>
      <w:t xml:space="preserve">Page </w:t>
    </w:r>
    <w:r>
      <w:fldChar w:fldCharType="begin"/>
    </w:r>
    <w:r>
      <w:instrText xml:space="preserve"> PAGE  \* Arabic  \* MERGEFORMAT </w:instrText>
    </w:r>
    <w:r>
      <w:fldChar w:fldCharType="separate"/>
    </w:r>
    <w:r w:rsidR="00881BCB">
      <w:rPr>
        <w:noProof/>
      </w:rPr>
      <w:t>1</w:t>
    </w:r>
    <w:r>
      <w:rPr>
        <w:noProof/>
      </w:rPr>
      <w:fldChar w:fldCharType="end"/>
    </w:r>
    <w:r>
      <w:t xml:space="preserve"> of </w:t>
    </w:r>
    <w:fldSimple w:instr=" DOCPROPERTY  Pages  \* MERGEFORMAT ">
      <w:r w:rsidR="008B06CB">
        <w:t>1</w:t>
      </w:r>
    </w:fldSimple>
  </w:p>
  <w:p w14:paraId="201FEDAF" w14:textId="77777777" w:rsidR="00C25C1F" w:rsidRDefault="00C25C1F" w:rsidP="00AD7F4B">
    <w:pPr>
      <w:pStyle w:val="Footer"/>
      <w:tabs>
        <w:tab w:val="clear" w:pos="8640"/>
        <w:tab w:val="right" w:pos="7650"/>
      </w:tabs>
      <w:ind w:left="-21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79639265"/>
      <w:docPartObj>
        <w:docPartGallery w:val="Page Numbers (Bottom of Page)"/>
        <w:docPartUnique/>
      </w:docPartObj>
    </w:sdtPr>
    <w:sdtContent>
      <w:p w14:paraId="1385B109" w14:textId="36CE07CF" w:rsidR="00D44035" w:rsidRDefault="00D44035" w:rsidP="00D440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81BCB">
          <w:rPr>
            <w:rStyle w:val="PageNumber"/>
            <w:noProof/>
          </w:rPr>
          <w:t>2</w:t>
        </w:r>
        <w:r>
          <w:rPr>
            <w:rStyle w:val="PageNumber"/>
          </w:rPr>
          <w:fldChar w:fldCharType="end"/>
        </w:r>
      </w:p>
    </w:sdtContent>
  </w:sdt>
  <w:p w14:paraId="45756D0A" w14:textId="3C647D57" w:rsidR="000D05BA" w:rsidRPr="00255FF7" w:rsidRDefault="000D05BA" w:rsidP="000D05BA">
    <w:pPr>
      <w:pStyle w:val="Footer"/>
      <w:pBdr>
        <w:top w:val="single" w:sz="4" w:space="0" w:color="A6A6A6" w:themeColor="background1" w:themeShade="A6"/>
      </w:pBd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FEDB4" w14:textId="3DAEDA68" w:rsidR="00C25C1F" w:rsidRDefault="00C25C1F" w:rsidP="000D05BA">
    <w:pPr>
      <w:pStyle w:val="Footer"/>
      <w:pBdr>
        <w:top w:val="single" w:sz="4" w:space="0" w:color="A6A6A6" w:themeColor="background1" w:themeShade="A6"/>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B3B027" w14:textId="77777777" w:rsidR="00160659" w:rsidRDefault="00160659" w:rsidP="00C022AF">
      <w:r>
        <w:separator/>
      </w:r>
    </w:p>
    <w:p w14:paraId="49799066" w14:textId="77777777" w:rsidR="00160659" w:rsidRDefault="00160659"/>
    <w:p w14:paraId="57A576CA" w14:textId="77777777" w:rsidR="00160659" w:rsidRDefault="00160659" w:rsidP="000D05BA"/>
    <w:p w14:paraId="01CB0624" w14:textId="77777777" w:rsidR="00160659" w:rsidRDefault="00160659" w:rsidP="00DC3697"/>
  </w:footnote>
  <w:footnote w:type="continuationSeparator" w:id="0">
    <w:p w14:paraId="686AAC9E" w14:textId="77777777" w:rsidR="00160659" w:rsidRDefault="00160659" w:rsidP="00C022AF">
      <w:r>
        <w:continuationSeparator/>
      </w:r>
    </w:p>
    <w:p w14:paraId="5F6D14D8" w14:textId="77777777" w:rsidR="00160659" w:rsidRDefault="00160659"/>
    <w:p w14:paraId="76C58E70" w14:textId="77777777" w:rsidR="00160659" w:rsidRDefault="00160659" w:rsidP="000D05BA"/>
    <w:p w14:paraId="13F65514" w14:textId="77777777" w:rsidR="00160659" w:rsidRDefault="00160659" w:rsidP="00DC3697"/>
  </w:footnote>
  <w:footnote w:type="continuationNotice" w:id="1">
    <w:p w14:paraId="38673237" w14:textId="77777777" w:rsidR="00160659" w:rsidRDefault="00160659">
      <w:pPr>
        <w:spacing w:after="0" w:line="240" w:lineRule="auto"/>
      </w:pPr>
    </w:p>
    <w:p w14:paraId="69FE2BA3" w14:textId="77777777" w:rsidR="00160659" w:rsidRDefault="00160659"/>
    <w:p w14:paraId="56DD0D3E" w14:textId="77777777" w:rsidR="00160659" w:rsidRDefault="00160659" w:rsidP="000D05BA"/>
    <w:p w14:paraId="7951D51E" w14:textId="77777777" w:rsidR="00160659" w:rsidRDefault="00160659" w:rsidP="00DC36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8DBC5" w14:textId="73E48348" w:rsidR="000D05BA" w:rsidRPr="00F331CE" w:rsidRDefault="00D55933" w:rsidP="00B64169">
    <w:pPr>
      <w:pBdr>
        <w:bottom w:val="single" w:sz="4" w:space="1" w:color="A6A6A6" w:themeColor="background1" w:themeShade="A6"/>
      </w:pBdr>
      <w:tabs>
        <w:tab w:val="right" w:pos="9074"/>
      </w:tabs>
      <w:rPr>
        <w:sz w:val="20"/>
      </w:rPr>
    </w:pPr>
    <w:r>
      <w:rPr>
        <w:i/>
        <w:iCs/>
        <w:noProof/>
      </w:rPr>
      <w:drawing>
        <wp:anchor distT="0" distB="0" distL="114300" distR="114300" simplePos="0" relativeHeight="251663364" behindDoc="0" locked="0" layoutInCell="1" allowOverlap="1" wp14:anchorId="5CA3A4F4" wp14:editId="112FB2BA">
          <wp:simplePos x="0" y="0"/>
          <wp:positionH relativeFrom="column">
            <wp:posOffset>1905</wp:posOffset>
          </wp:positionH>
          <wp:positionV relativeFrom="paragraph">
            <wp:posOffset>-236855</wp:posOffset>
          </wp:positionV>
          <wp:extent cx="845820" cy="574040"/>
          <wp:effectExtent l="0" t="0" r="0" b="0"/>
          <wp:wrapThrough wrapText="bothSides">
            <wp:wrapPolygon edited="0">
              <wp:start x="0" y="0"/>
              <wp:lineTo x="0" y="20788"/>
              <wp:lineTo x="20919" y="20788"/>
              <wp:lineTo x="20919" y="0"/>
              <wp:lineTo x="0" y="0"/>
            </wp:wrapPolygon>
          </wp:wrapThrough>
          <wp:docPr id="637587244" name="Picture 63758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amil logo.jpg"/>
                  <pic:cNvPicPr/>
                </pic:nvPicPr>
                <pic:blipFill>
                  <a:blip r:embed="rId1">
                    <a:extLst>
                      <a:ext uri="{28A0092B-C50C-407E-A947-70E740481C1C}">
                        <a14:useLocalDpi xmlns:a14="http://schemas.microsoft.com/office/drawing/2010/main" val="0"/>
                      </a:ext>
                    </a:extLst>
                  </a:blip>
                  <a:stretch>
                    <a:fillRect/>
                  </a:stretch>
                </pic:blipFill>
                <pic:spPr>
                  <a:xfrm>
                    <a:off x="0" y="0"/>
                    <a:ext cx="845820" cy="574040"/>
                  </a:xfrm>
                  <a:prstGeom prst="rect">
                    <a:avLst/>
                  </a:prstGeom>
                </pic:spPr>
              </pic:pic>
            </a:graphicData>
          </a:graphic>
          <wp14:sizeRelH relativeFrom="margin">
            <wp14:pctWidth>0</wp14:pctWidth>
          </wp14:sizeRelH>
          <wp14:sizeRelV relativeFrom="margin">
            <wp14:pctHeight>0</wp14:pctHeight>
          </wp14:sizeRelV>
        </wp:anchor>
      </w:drawing>
    </w:r>
    <w:r w:rsidR="00B64169">
      <w:rPr>
        <w:noProof/>
        <w:color w:val="0015C4" w:themeColor="accent1"/>
        <w:lang w:val="en-US"/>
      </w:rPr>
      <w:drawing>
        <wp:anchor distT="0" distB="0" distL="114300" distR="114300" simplePos="0" relativeHeight="251661316" behindDoc="0" locked="0" layoutInCell="1" allowOverlap="1" wp14:anchorId="3496CDF2" wp14:editId="436AD0A8">
          <wp:simplePos x="0" y="0"/>
          <wp:positionH relativeFrom="margin">
            <wp:posOffset>4892308</wp:posOffset>
          </wp:positionH>
          <wp:positionV relativeFrom="margin">
            <wp:posOffset>-598805</wp:posOffset>
          </wp:positionV>
          <wp:extent cx="865505" cy="369570"/>
          <wp:effectExtent l="0" t="0" r="0" b="0"/>
          <wp:wrapSquare wrapText="bothSides"/>
          <wp:docPr id="1654372242" name="Picture 1654372242" descr="C:\Users\Premcha15493\AppData\Local\Microsoft\Windows\INetCache\Content.Word\logo-new_O- Mastek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emcha15493\AppData\Local\Microsoft\Windows\INetCache\Content.Word\logo-new_O- Mastek logo.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65505" cy="36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169">
      <w:rPr>
        <w:sz w:val="20"/>
      </w:rPr>
      <w:tab/>
    </w:r>
  </w:p>
  <w:p w14:paraId="201FEDAD" w14:textId="39ED2058" w:rsidR="00C25C1F" w:rsidRPr="000D05BA" w:rsidRDefault="00C25C1F" w:rsidP="000D05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FEDB0" w14:textId="6DE735C3" w:rsidR="00C25C1F" w:rsidRPr="00AD7F4B" w:rsidRDefault="00C25C1F" w:rsidP="00AD7F4B">
    <w:pPr>
      <w:pStyle w:val="Header"/>
    </w:pPr>
    <w:r>
      <w:rPr>
        <w:noProof/>
        <w:lang w:val="en-US"/>
      </w:rPr>
      <w:drawing>
        <wp:anchor distT="0" distB="0" distL="114300" distR="114300" simplePos="0" relativeHeight="251658244" behindDoc="0" locked="0" layoutInCell="1" allowOverlap="1" wp14:anchorId="201FEDB9" wp14:editId="201FEDBA">
          <wp:simplePos x="0" y="0"/>
          <wp:positionH relativeFrom="page">
            <wp:posOffset>4610100</wp:posOffset>
          </wp:positionH>
          <wp:positionV relativeFrom="page">
            <wp:posOffset>830580</wp:posOffset>
          </wp:positionV>
          <wp:extent cx="2171700" cy="542925"/>
          <wp:effectExtent l="0" t="0" r="0" b="9525"/>
          <wp:wrapSquare wrapText="bothSides"/>
          <wp:docPr id="1921257560" name="Picture 1921257560" descr="http://www.midascreative.co.uk/images/clients/spicerha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idascreative.co.uk/images/clients/spicerhaart.gif"/>
                  <pic:cNvPicPr>
                    <a:picLocks noChangeAspect="1" noChangeArrowheads="1"/>
                  </pic:cNvPicPr>
                </pic:nvPicPr>
                <pic:blipFill rotWithShape="1">
                  <a:blip r:embed="rId1">
                    <a:extLst>
                      <a:ext uri="{28A0092B-C50C-407E-A947-70E740481C1C}">
                        <a14:useLocalDpi xmlns:a14="http://schemas.microsoft.com/office/drawing/2010/main" val="0"/>
                      </a:ext>
                    </a:extLst>
                  </a:blip>
                  <a:srcRect t="30088" b="19469"/>
                  <a:stretch/>
                </pic:blipFill>
                <pic:spPr bwMode="auto">
                  <a:xfrm>
                    <a:off x="0" y="0"/>
                    <a:ext cx="2171700" cy="542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4262">
      <w:t xml:space="preserve"> </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FEDB3" w14:textId="1DB11CB7" w:rsidR="00C25C1F" w:rsidRPr="00F331CE" w:rsidRDefault="000D05BA" w:rsidP="00320A54">
    <w:pPr>
      <w:pBdr>
        <w:bottom w:val="single" w:sz="4" w:space="1" w:color="A6A6A6" w:themeColor="background1" w:themeShade="A6"/>
      </w:pBdr>
      <w:rPr>
        <w:sz w:val="20"/>
      </w:rPr>
    </w:pPr>
    <w:r>
      <w:rPr>
        <w:noProof/>
        <w:sz w:val="20"/>
        <w:lang w:val="en-US"/>
      </w:rPr>
      <w:drawing>
        <wp:anchor distT="0" distB="0" distL="114300" distR="114300" simplePos="0" relativeHeight="251659268" behindDoc="1" locked="0" layoutInCell="1" allowOverlap="1" wp14:anchorId="55A84586" wp14:editId="03E69F1D">
          <wp:simplePos x="0" y="0"/>
          <wp:positionH relativeFrom="column">
            <wp:posOffset>5084494</wp:posOffset>
          </wp:positionH>
          <wp:positionV relativeFrom="paragraph">
            <wp:posOffset>-260496</wp:posOffset>
          </wp:positionV>
          <wp:extent cx="817200" cy="558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stek Master Logo RGB.png"/>
                  <pic:cNvPicPr/>
                </pic:nvPicPr>
                <pic:blipFill>
                  <a:blip r:embed="rId1">
                    <a:extLst>
                      <a:ext uri="{28A0092B-C50C-407E-A947-70E740481C1C}">
                        <a14:useLocalDpi xmlns:a14="http://schemas.microsoft.com/office/drawing/2010/main" val="0"/>
                      </a:ext>
                    </a:extLst>
                  </a:blip>
                  <a:stretch>
                    <a:fillRect/>
                  </a:stretch>
                </pic:blipFill>
                <pic:spPr>
                  <a:xfrm>
                    <a:off x="0" y="0"/>
                    <a:ext cx="817200" cy="558000"/>
                  </a:xfrm>
                  <a:prstGeom prst="rect">
                    <a:avLst/>
                  </a:prstGeom>
                </pic:spPr>
              </pic:pic>
            </a:graphicData>
          </a:graphic>
          <wp14:sizeRelH relativeFrom="margin">
            <wp14:pctWidth>0</wp14:pctWidth>
          </wp14:sizeRelH>
          <wp14:sizeRelV relativeFrom="margin">
            <wp14:pctHeight>0</wp14:pctHeight>
          </wp14:sizeRelV>
        </wp:anchor>
      </w:drawing>
    </w:r>
    <w:r w:rsidR="00D260FC">
      <w:rPr>
        <w:sz w:val="20"/>
      </w:rPr>
      <w:t>Running head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D6E04"/>
    <w:multiLevelType w:val="hybridMultilevel"/>
    <w:tmpl w:val="CBF2B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B444F"/>
    <w:multiLevelType w:val="hybridMultilevel"/>
    <w:tmpl w:val="967C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3B607A"/>
    <w:multiLevelType w:val="hybridMultilevel"/>
    <w:tmpl w:val="F9386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453684"/>
    <w:multiLevelType w:val="hybridMultilevel"/>
    <w:tmpl w:val="30D851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FF7419"/>
    <w:multiLevelType w:val="multilevel"/>
    <w:tmpl w:val="3586D5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39897CB5"/>
    <w:multiLevelType w:val="hybridMultilevel"/>
    <w:tmpl w:val="16729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5A7D10"/>
    <w:multiLevelType w:val="hybridMultilevel"/>
    <w:tmpl w:val="F39AEC82"/>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2182" w:hanging="360"/>
      </w:pPr>
      <w:rPr>
        <w:rFonts w:ascii="Courier New" w:hAnsi="Courier New" w:cs="Courier New" w:hint="default"/>
      </w:rPr>
    </w:lvl>
    <w:lvl w:ilvl="2" w:tplc="04090005">
      <w:start w:val="1"/>
      <w:numFmt w:val="bullet"/>
      <w:lvlText w:val=""/>
      <w:lvlJc w:val="left"/>
      <w:pPr>
        <w:ind w:left="2902" w:hanging="360"/>
      </w:pPr>
      <w:rPr>
        <w:rFonts w:ascii="Wingdings" w:hAnsi="Wingdings" w:hint="default"/>
      </w:rPr>
    </w:lvl>
    <w:lvl w:ilvl="3" w:tplc="04090001">
      <w:start w:val="1"/>
      <w:numFmt w:val="bullet"/>
      <w:lvlText w:val=""/>
      <w:lvlJc w:val="left"/>
      <w:pPr>
        <w:ind w:left="3622" w:hanging="360"/>
      </w:pPr>
      <w:rPr>
        <w:rFonts w:ascii="Symbol" w:hAnsi="Symbol" w:hint="default"/>
      </w:rPr>
    </w:lvl>
    <w:lvl w:ilvl="4" w:tplc="04090003">
      <w:start w:val="1"/>
      <w:numFmt w:val="bullet"/>
      <w:lvlText w:val="o"/>
      <w:lvlJc w:val="left"/>
      <w:pPr>
        <w:ind w:left="4342" w:hanging="360"/>
      </w:pPr>
      <w:rPr>
        <w:rFonts w:ascii="Courier New" w:hAnsi="Courier New" w:cs="Courier New" w:hint="default"/>
      </w:rPr>
    </w:lvl>
    <w:lvl w:ilvl="5" w:tplc="04090005">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7" w15:restartNumberingAfterBreak="0">
    <w:nsid w:val="495B72B9"/>
    <w:multiLevelType w:val="hybridMultilevel"/>
    <w:tmpl w:val="3B8AA800"/>
    <w:lvl w:ilvl="0" w:tplc="BDA05AE4">
      <w:start w:val="1"/>
      <w:numFmt w:val="bullet"/>
      <w:pStyle w:val="Bullet"/>
      <w:lvlText w:val=""/>
      <w:lvlJc w:val="left"/>
      <w:pPr>
        <w:ind w:left="717" w:hanging="360"/>
      </w:pPr>
      <w:rPr>
        <w:rFonts w:ascii="Symbol" w:hAnsi="Symbol" w:hint="default"/>
        <w:color w:val="0099A8" w:themeColor="accent2"/>
      </w:rPr>
    </w:lvl>
    <w:lvl w:ilvl="1" w:tplc="08090003">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8" w15:restartNumberingAfterBreak="0">
    <w:nsid w:val="78A81AA8"/>
    <w:multiLevelType w:val="hybridMultilevel"/>
    <w:tmpl w:val="8E8E5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912033">
    <w:abstractNumId w:val="7"/>
  </w:num>
  <w:num w:numId="2" w16cid:durableId="776174803">
    <w:abstractNumId w:val="4"/>
  </w:num>
  <w:num w:numId="3" w16cid:durableId="1249778523">
    <w:abstractNumId w:val="3"/>
  </w:num>
  <w:num w:numId="4" w16cid:durableId="2069062700">
    <w:abstractNumId w:val="6"/>
  </w:num>
  <w:num w:numId="5" w16cid:durableId="1672220555">
    <w:abstractNumId w:val="8"/>
  </w:num>
  <w:num w:numId="6" w16cid:durableId="52969502">
    <w:abstractNumId w:val="0"/>
  </w:num>
  <w:num w:numId="7" w16cid:durableId="853616046">
    <w:abstractNumId w:val="5"/>
  </w:num>
  <w:num w:numId="8" w16cid:durableId="1070038004">
    <w:abstractNumId w:val="2"/>
  </w:num>
  <w:num w:numId="9" w16cid:durableId="1284650858">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oNotTrackFormatting/>
  <w:defaultTabStop w:val="284"/>
  <w:drawingGridHorizontalSpacing w:val="110"/>
  <w:displayHorizontalDrawingGridEvery w:val="2"/>
  <w:characterSpacingControl w:val="doNotCompress"/>
  <w:hdrShapeDefaults>
    <o:shapedefaults v:ext="edit" spidmax="2050" style="mso-position-horizontal-relative:page;mso-position-vertical:center;mso-position-vertical-relative:page;mso-width-percent:300;mso-left-percent:55" o:allowincell="f" fillcolor="none [671]" stroke="f" strokecolor="none [1605]">
      <v:fill color="none [671]" type="pattern"/>
      <v:stroke color="none [1605]" weight="6pt" linestyle="thickThin" on="f"/>
      <v:textbox inset="18pt,18pt,18pt,18pt"/>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44D1"/>
    <w:rsid w:val="00000278"/>
    <w:rsid w:val="00000594"/>
    <w:rsid w:val="00000963"/>
    <w:rsid w:val="000009A4"/>
    <w:rsid w:val="00000A69"/>
    <w:rsid w:val="00001415"/>
    <w:rsid w:val="0000236B"/>
    <w:rsid w:val="000027FE"/>
    <w:rsid w:val="000028A0"/>
    <w:rsid w:val="00002998"/>
    <w:rsid w:val="00002C93"/>
    <w:rsid w:val="00002D30"/>
    <w:rsid w:val="00002FC4"/>
    <w:rsid w:val="000030DB"/>
    <w:rsid w:val="00003A20"/>
    <w:rsid w:val="00003AEA"/>
    <w:rsid w:val="00003BD7"/>
    <w:rsid w:val="0000529D"/>
    <w:rsid w:val="0000577D"/>
    <w:rsid w:val="00005921"/>
    <w:rsid w:val="0000595C"/>
    <w:rsid w:val="00005D19"/>
    <w:rsid w:val="00006E0F"/>
    <w:rsid w:val="00007382"/>
    <w:rsid w:val="0000745B"/>
    <w:rsid w:val="000079C3"/>
    <w:rsid w:val="00007B1B"/>
    <w:rsid w:val="00007C35"/>
    <w:rsid w:val="000106DB"/>
    <w:rsid w:val="00011125"/>
    <w:rsid w:val="00011599"/>
    <w:rsid w:val="000119B6"/>
    <w:rsid w:val="000119FC"/>
    <w:rsid w:val="00011CA8"/>
    <w:rsid w:val="00012B2A"/>
    <w:rsid w:val="00012ECC"/>
    <w:rsid w:val="00013181"/>
    <w:rsid w:val="00013281"/>
    <w:rsid w:val="000134D3"/>
    <w:rsid w:val="00013561"/>
    <w:rsid w:val="00013A2E"/>
    <w:rsid w:val="00013D1C"/>
    <w:rsid w:val="00013E6B"/>
    <w:rsid w:val="00014CA1"/>
    <w:rsid w:val="00014EC4"/>
    <w:rsid w:val="00014FD8"/>
    <w:rsid w:val="0001534F"/>
    <w:rsid w:val="00015A11"/>
    <w:rsid w:val="00015AD6"/>
    <w:rsid w:val="000160D5"/>
    <w:rsid w:val="0001636E"/>
    <w:rsid w:val="0001652E"/>
    <w:rsid w:val="00016810"/>
    <w:rsid w:val="00017540"/>
    <w:rsid w:val="00017AE2"/>
    <w:rsid w:val="00017B80"/>
    <w:rsid w:val="000200BB"/>
    <w:rsid w:val="000207D5"/>
    <w:rsid w:val="00020BD5"/>
    <w:rsid w:val="00021AB6"/>
    <w:rsid w:val="0002239C"/>
    <w:rsid w:val="000239F2"/>
    <w:rsid w:val="00024A1A"/>
    <w:rsid w:val="000256FD"/>
    <w:rsid w:val="0002580B"/>
    <w:rsid w:val="00025A2E"/>
    <w:rsid w:val="00025F9A"/>
    <w:rsid w:val="00026674"/>
    <w:rsid w:val="000266E5"/>
    <w:rsid w:val="000267D7"/>
    <w:rsid w:val="00026AED"/>
    <w:rsid w:val="00026EBE"/>
    <w:rsid w:val="000271CD"/>
    <w:rsid w:val="00027335"/>
    <w:rsid w:val="00027918"/>
    <w:rsid w:val="00027AEB"/>
    <w:rsid w:val="0003015D"/>
    <w:rsid w:val="000327E2"/>
    <w:rsid w:val="0003338D"/>
    <w:rsid w:val="000338DB"/>
    <w:rsid w:val="00034590"/>
    <w:rsid w:val="00034DF5"/>
    <w:rsid w:val="000352E1"/>
    <w:rsid w:val="0003538B"/>
    <w:rsid w:val="00035754"/>
    <w:rsid w:val="00035FD8"/>
    <w:rsid w:val="00036729"/>
    <w:rsid w:val="000368E0"/>
    <w:rsid w:val="00037AC5"/>
    <w:rsid w:val="000400EB"/>
    <w:rsid w:val="00040BAF"/>
    <w:rsid w:val="00041249"/>
    <w:rsid w:val="00041B71"/>
    <w:rsid w:val="00041B91"/>
    <w:rsid w:val="00043130"/>
    <w:rsid w:val="00044003"/>
    <w:rsid w:val="000440CD"/>
    <w:rsid w:val="000445FB"/>
    <w:rsid w:val="00044F8E"/>
    <w:rsid w:val="00045062"/>
    <w:rsid w:val="000454B9"/>
    <w:rsid w:val="00046577"/>
    <w:rsid w:val="0004660D"/>
    <w:rsid w:val="00046A8A"/>
    <w:rsid w:val="0004754F"/>
    <w:rsid w:val="000479E4"/>
    <w:rsid w:val="00047A19"/>
    <w:rsid w:val="000505BC"/>
    <w:rsid w:val="000514AB"/>
    <w:rsid w:val="0005181B"/>
    <w:rsid w:val="000518CD"/>
    <w:rsid w:val="00051EF5"/>
    <w:rsid w:val="00052C1A"/>
    <w:rsid w:val="0005348D"/>
    <w:rsid w:val="000535D6"/>
    <w:rsid w:val="000539F3"/>
    <w:rsid w:val="00053D7B"/>
    <w:rsid w:val="00053FD1"/>
    <w:rsid w:val="00054BCB"/>
    <w:rsid w:val="00054FB6"/>
    <w:rsid w:val="00056250"/>
    <w:rsid w:val="0005685C"/>
    <w:rsid w:val="0005690B"/>
    <w:rsid w:val="00056A50"/>
    <w:rsid w:val="00056F26"/>
    <w:rsid w:val="00057028"/>
    <w:rsid w:val="0005776A"/>
    <w:rsid w:val="00057AE3"/>
    <w:rsid w:val="00057F99"/>
    <w:rsid w:val="0006032A"/>
    <w:rsid w:val="00060335"/>
    <w:rsid w:val="000609DE"/>
    <w:rsid w:val="00060B2C"/>
    <w:rsid w:val="00060DA1"/>
    <w:rsid w:val="00062058"/>
    <w:rsid w:val="000628D8"/>
    <w:rsid w:val="00063954"/>
    <w:rsid w:val="00063BF0"/>
    <w:rsid w:val="00063E81"/>
    <w:rsid w:val="000645B6"/>
    <w:rsid w:val="00064D19"/>
    <w:rsid w:val="00064E2F"/>
    <w:rsid w:val="00064FB2"/>
    <w:rsid w:val="00065458"/>
    <w:rsid w:val="000656F7"/>
    <w:rsid w:val="00065D73"/>
    <w:rsid w:val="000663DC"/>
    <w:rsid w:val="000667A7"/>
    <w:rsid w:val="00066BAE"/>
    <w:rsid w:val="00066DC7"/>
    <w:rsid w:val="0006723C"/>
    <w:rsid w:val="00067AF4"/>
    <w:rsid w:val="00067D8D"/>
    <w:rsid w:val="00070161"/>
    <w:rsid w:val="00070DE6"/>
    <w:rsid w:val="00071698"/>
    <w:rsid w:val="00071D80"/>
    <w:rsid w:val="000723D4"/>
    <w:rsid w:val="000727AC"/>
    <w:rsid w:val="00072FD5"/>
    <w:rsid w:val="00073D5B"/>
    <w:rsid w:val="000742DB"/>
    <w:rsid w:val="000743EC"/>
    <w:rsid w:val="0007451C"/>
    <w:rsid w:val="000745B8"/>
    <w:rsid w:val="000745D3"/>
    <w:rsid w:val="0007479B"/>
    <w:rsid w:val="000748FC"/>
    <w:rsid w:val="00074F6E"/>
    <w:rsid w:val="00075429"/>
    <w:rsid w:val="0007547B"/>
    <w:rsid w:val="00076648"/>
    <w:rsid w:val="00076854"/>
    <w:rsid w:val="00076E8E"/>
    <w:rsid w:val="000772AE"/>
    <w:rsid w:val="0007778B"/>
    <w:rsid w:val="00077799"/>
    <w:rsid w:val="00077BF6"/>
    <w:rsid w:val="00080258"/>
    <w:rsid w:val="000806F2"/>
    <w:rsid w:val="000809DF"/>
    <w:rsid w:val="00080D88"/>
    <w:rsid w:val="00081330"/>
    <w:rsid w:val="0008181C"/>
    <w:rsid w:val="0008205D"/>
    <w:rsid w:val="00082308"/>
    <w:rsid w:val="00082327"/>
    <w:rsid w:val="00082F9B"/>
    <w:rsid w:val="00082FD8"/>
    <w:rsid w:val="00083BB1"/>
    <w:rsid w:val="00085057"/>
    <w:rsid w:val="000855E7"/>
    <w:rsid w:val="000857FF"/>
    <w:rsid w:val="000859D2"/>
    <w:rsid w:val="00085A1B"/>
    <w:rsid w:val="00086B32"/>
    <w:rsid w:val="000871E0"/>
    <w:rsid w:val="00087398"/>
    <w:rsid w:val="000874C4"/>
    <w:rsid w:val="00087597"/>
    <w:rsid w:val="00087A74"/>
    <w:rsid w:val="00087F50"/>
    <w:rsid w:val="00090125"/>
    <w:rsid w:val="0009032D"/>
    <w:rsid w:val="00090C00"/>
    <w:rsid w:val="00090CD1"/>
    <w:rsid w:val="00090F13"/>
    <w:rsid w:val="00091289"/>
    <w:rsid w:val="00091C91"/>
    <w:rsid w:val="000922A6"/>
    <w:rsid w:val="0009248E"/>
    <w:rsid w:val="00092643"/>
    <w:rsid w:val="00092B72"/>
    <w:rsid w:val="00092ED7"/>
    <w:rsid w:val="0009339B"/>
    <w:rsid w:val="00093868"/>
    <w:rsid w:val="0009440B"/>
    <w:rsid w:val="000946A0"/>
    <w:rsid w:val="000946DE"/>
    <w:rsid w:val="00094B46"/>
    <w:rsid w:val="0009500E"/>
    <w:rsid w:val="000955A4"/>
    <w:rsid w:val="00095903"/>
    <w:rsid w:val="0009590C"/>
    <w:rsid w:val="00095A86"/>
    <w:rsid w:val="00096345"/>
    <w:rsid w:val="000965AF"/>
    <w:rsid w:val="000974A8"/>
    <w:rsid w:val="00097677"/>
    <w:rsid w:val="00097DFC"/>
    <w:rsid w:val="000A01EA"/>
    <w:rsid w:val="000A056C"/>
    <w:rsid w:val="000A0912"/>
    <w:rsid w:val="000A0E0C"/>
    <w:rsid w:val="000A10E0"/>
    <w:rsid w:val="000A1853"/>
    <w:rsid w:val="000A1AD2"/>
    <w:rsid w:val="000A25A0"/>
    <w:rsid w:val="000A2F25"/>
    <w:rsid w:val="000A35B4"/>
    <w:rsid w:val="000A36E1"/>
    <w:rsid w:val="000A397C"/>
    <w:rsid w:val="000A4F56"/>
    <w:rsid w:val="000A51B3"/>
    <w:rsid w:val="000A54F4"/>
    <w:rsid w:val="000A56F0"/>
    <w:rsid w:val="000A635D"/>
    <w:rsid w:val="000A67B5"/>
    <w:rsid w:val="000A7687"/>
    <w:rsid w:val="000B015F"/>
    <w:rsid w:val="000B0DDC"/>
    <w:rsid w:val="000B0F6A"/>
    <w:rsid w:val="000B0F89"/>
    <w:rsid w:val="000B14E6"/>
    <w:rsid w:val="000B1639"/>
    <w:rsid w:val="000B18D0"/>
    <w:rsid w:val="000B1ACC"/>
    <w:rsid w:val="000B3762"/>
    <w:rsid w:val="000B3B10"/>
    <w:rsid w:val="000B3B69"/>
    <w:rsid w:val="000B4585"/>
    <w:rsid w:val="000B49AC"/>
    <w:rsid w:val="000B50C7"/>
    <w:rsid w:val="000B51AA"/>
    <w:rsid w:val="000B5300"/>
    <w:rsid w:val="000B59F7"/>
    <w:rsid w:val="000B5DB7"/>
    <w:rsid w:val="000B6051"/>
    <w:rsid w:val="000B64FE"/>
    <w:rsid w:val="000B6A17"/>
    <w:rsid w:val="000B76C8"/>
    <w:rsid w:val="000B79B2"/>
    <w:rsid w:val="000B7BE0"/>
    <w:rsid w:val="000B7FEE"/>
    <w:rsid w:val="000C0A0C"/>
    <w:rsid w:val="000C0C9D"/>
    <w:rsid w:val="000C0F1E"/>
    <w:rsid w:val="000C16EF"/>
    <w:rsid w:val="000C180A"/>
    <w:rsid w:val="000C1DC6"/>
    <w:rsid w:val="000C2501"/>
    <w:rsid w:val="000C26F3"/>
    <w:rsid w:val="000C2F84"/>
    <w:rsid w:val="000C3294"/>
    <w:rsid w:val="000C3588"/>
    <w:rsid w:val="000C3B6B"/>
    <w:rsid w:val="000C463A"/>
    <w:rsid w:val="000C4830"/>
    <w:rsid w:val="000C514F"/>
    <w:rsid w:val="000C5710"/>
    <w:rsid w:val="000C5717"/>
    <w:rsid w:val="000C5944"/>
    <w:rsid w:val="000C66C5"/>
    <w:rsid w:val="000C68E6"/>
    <w:rsid w:val="000C7633"/>
    <w:rsid w:val="000C77E5"/>
    <w:rsid w:val="000C7D91"/>
    <w:rsid w:val="000D05BA"/>
    <w:rsid w:val="000D0A67"/>
    <w:rsid w:val="000D1B32"/>
    <w:rsid w:val="000D1CA1"/>
    <w:rsid w:val="000D28F7"/>
    <w:rsid w:val="000D2B7A"/>
    <w:rsid w:val="000D2B92"/>
    <w:rsid w:val="000D31A5"/>
    <w:rsid w:val="000D3E26"/>
    <w:rsid w:val="000D3E62"/>
    <w:rsid w:val="000D46FD"/>
    <w:rsid w:val="000D5A29"/>
    <w:rsid w:val="000D649D"/>
    <w:rsid w:val="000D6BDA"/>
    <w:rsid w:val="000D6EDD"/>
    <w:rsid w:val="000D74A8"/>
    <w:rsid w:val="000D7695"/>
    <w:rsid w:val="000D76D9"/>
    <w:rsid w:val="000D76FA"/>
    <w:rsid w:val="000E0529"/>
    <w:rsid w:val="000E084B"/>
    <w:rsid w:val="000E17B1"/>
    <w:rsid w:val="000E17C1"/>
    <w:rsid w:val="000E1964"/>
    <w:rsid w:val="000E1E0A"/>
    <w:rsid w:val="000E20DD"/>
    <w:rsid w:val="000E2209"/>
    <w:rsid w:val="000E28C0"/>
    <w:rsid w:val="000E2A29"/>
    <w:rsid w:val="000E2A6E"/>
    <w:rsid w:val="000E2C8A"/>
    <w:rsid w:val="000E3DA0"/>
    <w:rsid w:val="000E5A3B"/>
    <w:rsid w:val="000E618D"/>
    <w:rsid w:val="000E6571"/>
    <w:rsid w:val="000E68BD"/>
    <w:rsid w:val="000E6A93"/>
    <w:rsid w:val="000E7C8C"/>
    <w:rsid w:val="000F03AA"/>
    <w:rsid w:val="000F0729"/>
    <w:rsid w:val="000F077E"/>
    <w:rsid w:val="000F0822"/>
    <w:rsid w:val="000F0A5E"/>
    <w:rsid w:val="000F0D2A"/>
    <w:rsid w:val="000F0E4B"/>
    <w:rsid w:val="000F0ECB"/>
    <w:rsid w:val="000F10AD"/>
    <w:rsid w:val="000F11C4"/>
    <w:rsid w:val="000F173A"/>
    <w:rsid w:val="000F1952"/>
    <w:rsid w:val="000F1D0E"/>
    <w:rsid w:val="000F1FE9"/>
    <w:rsid w:val="000F23EA"/>
    <w:rsid w:val="000F2E09"/>
    <w:rsid w:val="000F3228"/>
    <w:rsid w:val="000F3260"/>
    <w:rsid w:val="000F3307"/>
    <w:rsid w:val="000F3691"/>
    <w:rsid w:val="000F3C06"/>
    <w:rsid w:val="000F3C6A"/>
    <w:rsid w:val="000F3D7D"/>
    <w:rsid w:val="000F3E1B"/>
    <w:rsid w:val="000F487B"/>
    <w:rsid w:val="000F5D73"/>
    <w:rsid w:val="000F65EF"/>
    <w:rsid w:val="000F66A5"/>
    <w:rsid w:val="000F75A4"/>
    <w:rsid w:val="000F7F55"/>
    <w:rsid w:val="0010096C"/>
    <w:rsid w:val="00101498"/>
    <w:rsid w:val="00101C79"/>
    <w:rsid w:val="00102249"/>
    <w:rsid w:val="00103AA9"/>
    <w:rsid w:val="00104044"/>
    <w:rsid w:val="00104074"/>
    <w:rsid w:val="00104355"/>
    <w:rsid w:val="00104508"/>
    <w:rsid w:val="00104D02"/>
    <w:rsid w:val="00104DA3"/>
    <w:rsid w:val="00104EC7"/>
    <w:rsid w:val="001050DE"/>
    <w:rsid w:val="001053FC"/>
    <w:rsid w:val="00105522"/>
    <w:rsid w:val="0010589C"/>
    <w:rsid w:val="00105D23"/>
    <w:rsid w:val="001061CF"/>
    <w:rsid w:val="0010646A"/>
    <w:rsid w:val="001064A4"/>
    <w:rsid w:val="0010676B"/>
    <w:rsid w:val="0010707B"/>
    <w:rsid w:val="0010746F"/>
    <w:rsid w:val="0010769E"/>
    <w:rsid w:val="0010771C"/>
    <w:rsid w:val="00111C60"/>
    <w:rsid w:val="001126BD"/>
    <w:rsid w:val="0011289E"/>
    <w:rsid w:val="001128C3"/>
    <w:rsid w:val="00112F8B"/>
    <w:rsid w:val="001131A8"/>
    <w:rsid w:val="001132E7"/>
    <w:rsid w:val="00114025"/>
    <w:rsid w:val="0011439E"/>
    <w:rsid w:val="00114714"/>
    <w:rsid w:val="00114F43"/>
    <w:rsid w:val="0011520A"/>
    <w:rsid w:val="001154BF"/>
    <w:rsid w:val="001162C7"/>
    <w:rsid w:val="00116A2B"/>
    <w:rsid w:val="0011741C"/>
    <w:rsid w:val="0011783A"/>
    <w:rsid w:val="001200A1"/>
    <w:rsid w:val="00120504"/>
    <w:rsid w:val="00120797"/>
    <w:rsid w:val="00120F1D"/>
    <w:rsid w:val="0012196C"/>
    <w:rsid w:val="00121A28"/>
    <w:rsid w:val="00122250"/>
    <w:rsid w:val="00122F3C"/>
    <w:rsid w:val="001230C8"/>
    <w:rsid w:val="00123520"/>
    <w:rsid w:val="00123C1A"/>
    <w:rsid w:val="00124392"/>
    <w:rsid w:val="0012516C"/>
    <w:rsid w:val="00126249"/>
    <w:rsid w:val="001279E8"/>
    <w:rsid w:val="00127F45"/>
    <w:rsid w:val="00130032"/>
    <w:rsid w:val="0013054C"/>
    <w:rsid w:val="00131885"/>
    <w:rsid w:val="001318DF"/>
    <w:rsid w:val="00131AA7"/>
    <w:rsid w:val="00131ACC"/>
    <w:rsid w:val="00132300"/>
    <w:rsid w:val="001324D0"/>
    <w:rsid w:val="00132AB0"/>
    <w:rsid w:val="001337ED"/>
    <w:rsid w:val="00133BCD"/>
    <w:rsid w:val="00133E5A"/>
    <w:rsid w:val="001341F0"/>
    <w:rsid w:val="00134487"/>
    <w:rsid w:val="001346E6"/>
    <w:rsid w:val="00134BC6"/>
    <w:rsid w:val="00135293"/>
    <w:rsid w:val="00135488"/>
    <w:rsid w:val="00135A72"/>
    <w:rsid w:val="00135D92"/>
    <w:rsid w:val="00135F92"/>
    <w:rsid w:val="001363B1"/>
    <w:rsid w:val="001364BA"/>
    <w:rsid w:val="00136644"/>
    <w:rsid w:val="00136AA4"/>
    <w:rsid w:val="00137137"/>
    <w:rsid w:val="00137692"/>
    <w:rsid w:val="00140176"/>
    <w:rsid w:val="001409EE"/>
    <w:rsid w:val="00140BC9"/>
    <w:rsid w:val="00140CA5"/>
    <w:rsid w:val="001427E2"/>
    <w:rsid w:val="00142EB5"/>
    <w:rsid w:val="0014321A"/>
    <w:rsid w:val="00144788"/>
    <w:rsid w:val="00145905"/>
    <w:rsid w:val="00146211"/>
    <w:rsid w:val="001462A1"/>
    <w:rsid w:val="001462D2"/>
    <w:rsid w:val="001467BE"/>
    <w:rsid w:val="001469C7"/>
    <w:rsid w:val="00146A3F"/>
    <w:rsid w:val="00146C45"/>
    <w:rsid w:val="00147702"/>
    <w:rsid w:val="00147CDC"/>
    <w:rsid w:val="00147EF2"/>
    <w:rsid w:val="001502FB"/>
    <w:rsid w:val="00151957"/>
    <w:rsid w:val="00151C5B"/>
    <w:rsid w:val="00152110"/>
    <w:rsid w:val="00152848"/>
    <w:rsid w:val="00152BA4"/>
    <w:rsid w:val="0015396C"/>
    <w:rsid w:val="00153AD5"/>
    <w:rsid w:val="00153D47"/>
    <w:rsid w:val="001541F7"/>
    <w:rsid w:val="0015489E"/>
    <w:rsid w:val="00154D8B"/>
    <w:rsid w:val="001550E7"/>
    <w:rsid w:val="00155732"/>
    <w:rsid w:val="001557B0"/>
    <w:rsid w:val="00155B85"/>
    <w:rsid w:val="00155FFB"/>
    <w:rsid w:val="00156FA0"/>
    <w:rsid w:val="0015734C"/>
    <w:rsid w:val="00157660"/>
    <w:rsid w:val="00160659"/>
    <w:rsid w:val="00160825"/>
    <w:rsid w:val="00161734"/>
    <w:rsid w:val="00161C92"/>
    <w:rsid w:val="00161EBA"/>
    <w:rsid w:val="0016234D"/>
    <w:rsid w:val="00162481"/>
    <w:rsid w:val="001624BB"/>
    <w:rsid w:val="00162ED9"/>
    <w:rsid w:val="00163168"/>
    <w:rsid w:val="001631FD"/>
    <w:rsid w:val="001639DB"/>
    <w:rsid w:val="00163D2D"/>
    <w:rsid w:val="00163DDC"/>
    <w:rsid w:val="0016403A"/>
    <w:rsid w:val="001646D7"/>
    <w:rsid w:val="00164E84"/>
    <w:rsid w:val="00165626"/>
    <w:rsid w:val="00165DA7"/>
    <w:rsid w:val="001662F5"/>
    <w:rsid w:val="0016741C"/>
    <w:rsid w:val="00167486"/>
    <w:rsid w:val="00167FFC"/>
    <w:rsid w:val="0017099B"/>
    <w:rsid w:val="00170F5C"/>
    <w:rsid w:val="00171CC1"/>
    <w:rsid w:val="00171CF4"/>
    <w:rsid w:val="00171D0D"/>
    <w:rsid w:val="00172358"/>
    <w:rsid w:val="001723D9"/>
    <w:rsid w:val="001724F3"/>
    <w:rsid w:val="0017260D"/>
    <w:rsid w:val="00172656"/>
    <w:rsid w:val="0017268B"/>
    <w:rsid w:val="001727D9"/>
    <w:rsid w:val="001728BE"/>
    <w:rsid w:val="00172F03"/>
    <w:rsid w:val="00173155"/>
    <w:rsid w:val="00173619"/>
    <w:rsid w:val="00174B1E"/>
    <w:rsid w:val="0017503D"/>
    <w:rsid w:val="00175E1F"/>
    <w:rsid w:val="00176282"/>
    <w:rsid w:val="00176A95"/>
    <w:rsid w:val="00176E5A"/>
    <w:rsid w:val="001771A3"/>
    <w:rsid w:val="0018004B"/>
    <w:rsid w:val="0018019A"/>
    <w:rsid w:val="001808F3"/>
    <w:rsid w:val="00181352"/>
    <w:rsid w:val="001814DA"/>
    <w:rsid w:val="0018222F"/>
    <w:rsid w:val="00182530"/>
    <w:rsid w:val="00182F37"/>
    <w:rsid w:val="001830A0"/>
    <w:rsid w:val="00183134"/>
    <w:rsid w:val="00183310"/>
    <w:rsid w:val="00183513"/>
    <w:rsid w:val="001837A5"/>
    <w:rsid w:val="00183DAD"/>
    <w:rsid w:val="001846F2"/>
    <w:rsid w:val="001848DA"/>
    <w:rsid w:val="0018552C"/>
    <w:rsid w:val="0018576E"/>
    <w:rsid w:val="00185AD5"/>
    <w:rsid w:val="00185EAA"/>
    <w:rsid w:val="0018623C"/>
    <w:rsid w:val="0018642B"/>
    <w:rsid w:val="00186CEE"/>
    <w:rsid w:val="00186D3F"/>
    <w:rsid w:val="00186EC8"/>
    <w:rsid w:val="00186F13"/>
    <w:rsid w:val="00187186"/>
    <w:rsid w:val="00190140"/>
    <w:rsid w:val="0019024D"/>
    <w:rsid w:val="00190771"/>
    <w:rsid w:val="0019146E"/>
    <w:rsid w:val="00191750"/>
    <w:rsid w:val="00191BB8"/>
    <w:rsid w:val="00191D63"/>
    <w:rsid w:val="00191F1E"/>
    <w:rsid w:val="00192081"/>
    <w:rsid w:val="00192B17"/>
    <w:rsid w:val="00193670"/>
    <w:rsid w:val="001942FE"/>
    <w:rsid w:val="00195128"/>
    <w:rsid w:val="0019537F"/>
    <w:rsid w:val="001964EE"/>
    <w:rsid w:val="001968E2"/>
    <w:rsid w:val="00196AF4"/>
    <w:rsid w:val="0019701C"/>
    <w:rsid w:val="001976ED"/>
    <w:rsid w:val="00197716"/>
    <w:rsid w:val="00197BE7"/>
    <w:rsid w:val="001A0505"/>
    <w:rsid w:val="001A0AB2"/>
    <w:rsid w:val="001A0FF7"/>
    <w:rsid w:val="001A1267"/>
    <w:rsid w:val="001A1402"/>
    <w:rsid w:val="001A331D"/>
    <w:rsid w:val="001A346E"/>
    <w:rsid w:val="001A3767"/>
    <w:rsid w:val="001A3D9F"/>
    <w:rsid w:val="001A44F0"/>
    <w:rsid w:val="001A4CFB"/>
    <w:rsid w:val="001A4D9E"/>
    <w:rsid w:val="001A55A2"/>
    <w:rsid w:val="001A63A7"/>
    <w:rsid w:val="001A67D5"/>
    <w:rsid w:val="001A6BA4"/>
    <w:rsid w:val="001A707F"/>
    <w:rsid w:val="001A70B0"/>
    <w:rsid w:val="001A7409"/>
    <w:rsid w:val="001A7518"/>
    <w:rsid w:val="001A7778"/>
    <w:rsid w:val="001A7A3E"/>
    <w:rsid w:val="001A7D56"/>
    <w:rsid w:val="001B0997"/>
    <w:rsid w:val="001B0C7C"/>
    <w:rsid w:val="001B137F"/>
    <w:rsid w:val="001B1825"/>
    <w:rsid w:val="001B184B"/>
    <w:rsid w:val="001B204D"/>
    <w:rsid w:val="001B2185"/>
    <w:rsid w:val="001B2D6F"/>
    <w:rsid w:val="001B2E10"/>
    <w:rsid w:val="001B2F28"/>
    <w:rsid w:val="001B482D"/>
    <w:rsid w:val="001B4978"/>
    <w:rsid w:val="001B529F"/>
    <w:rsid w:val="001B52F1"/>
    <w:rsid w:val="001B55C3"/>
    <w:rsid w:val="001B578A"/>
    <w:rsid w:val="001B57D6"/>
    <w:rsid w:val="001B5C55"/>
    <w:rsid w:val="001B625A"/>
    <w:rsid w:val="001B67C0"/>
    <w:rsid w:val="001B693B"/>
    <w:rsid w:val="001B6A6F"/>
    <w:rsid w:val="001B6FD2"/>
    <w:rsid w:val="001C0886"/>
    <w:rsid w:val="001C0C07"/>
    <w:rsid w:val="001C1B16"/>
    <w:rsid w:val="001C217B"/>
    <w:rsid w:val="001C3180"/>
    <w:rsid w:val="001C32C5"/>
    <w:rsid w:val="001C3800"/>
    <w:rsid w:val="001C38BE"/>
    <w:rsid w:val="001C3B1C"/>
    <w:rsid w:val="001C3E9E"/>
    <w:rsid w:val="001C3F1A"/>
    <w:rsid w:val="001C4241"/>
    <w:rsid w:val="001C4A0A"/>
    <w:rsid w:val="001C530D"/>
    <w:rsid w:val="001C548A"/>
    <w:rsid w:val="001C65CA"/>
    <w:rsid w:val="001C6B61"/>
    <w:rsid w:val="001C6C00"/>
    <w:rsid w:val="001C75DF"/>
    <w:rsid w:val="001D00A5"/>
    <w:rsid w:val="001D00B7"/>
    <w:rsid w:val="001D0CF6"/>
    <w:rsid w:val="001D1146"/>
    <w:rsid w:val="001D1523"/>
    <w:rsid w:val="001D18D9"/>
    <w:rsid w:val="001D1C00"/>
    <w:rsid w:val="001D1EC3"/>
    <w:rsid w:val="001D2CBA"/>
    <w:rsid w:val="001D2DAA"/>
    <w:rsid w:val="001D2DAF"/>
    <w:rsid w:val="001D2E73"/>
    <w:rsid w:val="001D36BA"/>
    <w:rsid w:val="001D3967"/>
    <w:rsid w:val="001D3A62"/>
    <w:rsid w:val="001D4336"/>
    <w:rsid w:val="001D43C6"/>
    <w:rsid w:val="001D44E7"/>
    <w:rsid w:val="001D4BBD"/>
    <w:rsid w:val="001D512A"/>
    <w:rsid w:val="001D52C7"/>
    <w:rsid w:val="001D5A23"/>
    <w:rsid w:val="001D6239"/>
    <w:rsid w:val="001D653E"/>
    <w:rsid w:val="001D6905"/>
    <w:rsid w:val="001D6CDF"/>
    <w:rsid w:val="001D6E73"/>
    <w:rsid w:val="001D7A7F"/>
    <w:rsid w:val="001D7E60"/>
    <w:rsid w:val="001E0382"/>
    <w:rsid w:val="001E038F"/>
    <w:rsid w:val="001E0667"/>
    <w:rsid w:val="001E088A"/>
    <w:rsid w:val="001E0E1C"/>
    <w:rsid w:val="001E1CD5"/>
    <w:rsid w:val="001E205F"/>
    <w:rsid w:val="001E2484"/>
    <w:rsid w:val="001E25AB"/>
    <w:rsid w:val="001E2956"/>
    <w:rsid w:val="001E31DD"/>
    <w:rsid w:val="001E4867"/>
    <w:rsid w:val="001E4A6B"/>
    <w:rsid w:val="001E4CE2"/>
    <w:rsid w:val="001E55C7"/>
    <w:rsid w:val="001E576F"/>
    <w:rsid w:val="001E5BDB"/>
    <w:rsid w:val="001E6801"/>
    <w:rsid w:val="001E68EB"/>
    <w:rsid w:val="001E69A2"/>
    <w:rsid w:val="001E6BBB"/>
    <w:rsid w:val="001E6D51"/>
    <w:rsid w:val="001E6E33"/>
    <w:rsid w:val="001E741B"/>
    <w:rsid w:val="001E759C"/>
    <w:rsid w:val="001E78EB"/>
    <w:rsid w:val="001F061D"/>
    <w:rsid w:val="001F07A0"/>
    <w:rsid w:val="001F0CFE"/>
    <w:rsid w:val="001F1413"/>
    <w:rsid w:val="001F182E"/>
    <w:rsid w:val="001F1E32"/>
    <w:rsid w:val="001F2799"/>
    <w:rsid w:val="001F2F51"/>
    <w:rsid w:val="001F335E"/>
    <w:rsid w:val="001F3548"/>
    <w:rsid w:val="001F36C2"/>
    <w:rsid w:val="001F3D5A"/>
    <w:rsid w:val="001F49E6"/>
    <w:rsid w:val="001F4F97"/>
    <w:rsid w:val="001F529B"/>
    <w:rsid w:val="001F5E1D"/>
    <w:rsid w:val="001F6061"/>
    <w:rsid w:val="001F62F1"/>
    <w:rsid w:val="001F7314"/>
    <w:rsid w:val="001F7A32"/>
    <w:rsid w:val="00200026"/>
    <w:rsid w:val="002003C1"/>
    <w:rsid w:val="002008C3"/>
    <w:rsid w:val="00200ACC"/>
    <w:rsid w:val="00201360"/>
    <w:rsid w:val="002014F5"/>
    <w:rsid w:val="00201784"/>
    <w:rsid w:val="002024C8"/>
    <w:rsid w:val="002033F7"/>
    <w:rsid w:val="002046F4"/>
    <w:rsid w:val="002048CF"/>
    <w:rsid w:val="00204E60"/>
    <w:rsid w:val="0020509A"/>
    <w:rsid w:val="0020514A"/>
    <w:rsid w:val="00205469"/>
    <w:rsid w:val="00206688"/>
    <w:rsid w:val="00206AA8"/>
    <w:rsid w:val="002070B9"/>
    <w:rsid w:val="00207DC9"/>
    <w:rsid w:val="00207E3F"/>
    <w:rsid w:val="0021005B"/>
    <w:rsid w:val="002100D6"/>
    <w:rsid w:val="0021020F"/>
    <w:rsid w:val="0021072D"/>
    <w:rsid w:val="002108A2"/>
    <w:rsid w:val="00210CC1"/>
    <w:rsid w:val="0021102E"/>
    <w:rsid w:val="00211AC9"/>
    <w:rsid w:val="00211B39"/>
    <w:rsid w:val="00211D6C"/>
    <w:rsid w:val="002123D3"/>
    <w:rsid w:val="00212619"/>
    <w:rsid w:val="00212F3F"/>
    <w:rsid w:val="00214395"/>
    <w:rsid w:val="002149FF"/>
    <w:rsid w:val="00214F77"/>
    <w:rsid w:val="00215414"/>
    <w:rsid w:val="00216A11"/>
    <w:rsid w:val="00216B04"/>
    <w:rsid w:val="002170B8"/>
    <w:rsid w:val="00217242"/>
    <w:rsid w:val="00220206"/>
    <w:rsid w:val="002204B6"/>
    <w:rsid w:val="002206C1"/>
    <w:rsid w:val="00220799"/>
    <w:rsid w:val="00220AB2"/>
    <w:rsid w:val="0022216F"/>
    <w:rsid w:val="00222265"/>
    <w:rsid w:val="00222DA5"/>
    <w:rsid w:val="00223155"/>
    <w:rsid w:val="0022319E"/>
    <w:rsid w:val="00223832"/>
    <w:rsid w:val="00223BAB"/>
    <w:rsid w:val="00223EB8"/>
    <w:rsid w:val="002242C0"/>
    <w:rsid w:val="00224A6B"/>
    <w:rsid w:val="00224E86"/>
    <w:rsid w:val="002255AA"/>
    <w:rsid w:val="00225F85"/>
    <w:rsid w:val="002265F5"/>
    <w:rsid w:val="00227406"/>
    <w:rsid w:val="00227D2F"/>
    <w:rsid w:val="002303B4"/>
    <w:rsid w:val="0023048B"/>
    <w:rsid w:val="00230767"/>
    <w:rsid w:val="00230918"/>
    <w:rsid w:val="00231352"/>
    <w:rsid w:val="002321CE"/>
    <w:rsid w:val="00232A7D"/>
    <w:rsid w:val="00232D99"/>
    <w:rsid w:val="00232F61"/>
    <w:rsid w:val="00233039"/>
    <w:rsid w:val="002330E8"/>
    <w:rsid w:val="0023366F"/>
    <w:rsid w:val="00233D23"/>
    <w:rsid w:val="0023463A"/>
    <w:rsid w:val="002357CF"/>
    <w:rsid w:val="00235FEE"/>
    <w:rsid w:val="0023629C"/>
    <w:rsid w:val="0023663C"/>
    <w:rsid w:val="00236798"/>
    <w:rsid w:val="00236889"/>
    <w:rsid w:val="002368E5"/>
    <w:rsid w:val="00237224"/>
    <w:rsid w:val="00237ED8"/>
    <w:rsid w:val="00240064"/>
    <w:rsid w:val="00240073"/>
    <w:rsid w:val="002401CB"/>
    <w:rsid w:val="002419AD"/>
    <w:rsid w:val="00241D66"/>
    <w:rsid w:val="002427D0"/>
    <w:rsid w:val="00242DDC"/>
    <w:rsid w:val="00242E03"/>
    <w:rsid w:val="00242F80"/>
    <w:rsid w:val="002430BB"/>
    <w:rsid w:val="00243428"/>
    <w:rsid w:val="00243AF0"/>
    <w:rsid w:val="00243B8A"/>
    <w:rsid w:val="0024481B"/>
    <w:rsid w:val="00245ED3"/>
    <w:rsid w:val="002461B7"/>
    <w:rsid w:val="00246281"/>
    <w:rsid w:val="002468B1"/>
    <w:rsid w:val="00246BE3"/>
    <w:rsid w:val="00247165"/>
    <w:rsid w:val="002475F0"/>
    <w:rsid w:val="00247DA0"/>
    <w:rsid w:val="00250108"/>
    <w:rsid w:val="0025070D"/>
    <w:rsid w:val="00250891"/>
    <w:rsid w:val="00250DF2"/>
    <w:rsid w:val="002511B8"/>
    <w:rsid w:val="00251503"/>
    <w:rsid w:val="00251A18"/>
    <w:rsid w:val="00251DB9"/>
    <w:rsid w:val="00251DC0"/>
    <w:rsid w:val="00251E2E"/>
    <w:rsid w:val="002526EB"/>
    <w:rsid w:val="002526F2"/>
    <w:rsid w:val="00252D90"/>
    <w:rsid w:val="002533FF"/>
    <w:rsid w:val="00253407"/>
    <w:rsid w:val="00253F1B"/>
    <w:rsid w:val="00254794"/>
    <w:rsid w:val="00254E3A"/>
    <w:rsid w:val="0025569A"/>
    <w:rsid w:val="00255B65"/>
    <w:rsid w:val="00255DE1"/>
    <w:rsid w:val="00255FF7"/>
    <w:rsid w:val="0025682A"/>
    <w:rsid w:val="00256976"/>
    <w:rsid w:val="002571BA"/>
    <w:rsid w:val="002571F6"/>
    <w:rsid w:val="002578BA"/>
    <w:rsid w:val="00260C34"/>
    <w:rsid w:val="00260EC2"/>
    <w:rsid w:val="00260F6A"/>
    <w:rsid w:val="002610DA"/>
    <w:rsid w:val="002613AF"/>
    <w:rsid w:val="00261476"/>
    <w:rsid w:val="0026151A"/>
    <w:rsid w:val="002615EF"/>
    <w:rsid w:val="00261763"/>
    <w:rsid w:val="00261ED3"/>
    <w:rsid w:val="00263175"/>
    <w:rsid w:val="00264017"/>
    <w:rsid w:val="00264906"/>
    <w:rsid w:val="00264C18"/>
    <w:rsid w:val="00264F4F"/>
    <w:rsid w:val="00265299"/>
    <w:rsid w:val="00265364"/>
    <w:rsid w:val="002658E0"/>
    <w:rsid w:val="00265B0D"/>
    <w:rsid w:val="00265F1B"/>
    <w:rsid w:val="0026663B"/>
    <w:rsid w:val="00266CFB"/>
    <w:rsid w:val="002672A4"/>
    <w:rsid w:val="00267B7C"/>
    <w:rsid w:val="00267D3F"/>
    <w:rsid w:val="0027099A"/>
    <w:rsid w:val="00270C59"/>
    <w:rsid w:val="0027140F"/>
    <w:rsid w:val="00271461"/>
    <w:rsid w:val="00271A3E"/>
    <w:rsid w:val="002722DE"/>
    <w:rsid w:val="00272328"/>
    <w:rsid w:val="00274569"/>
    <w:rsid w:val="00274DCB"/>
    <w:rsid w:val="002756EA"/>
    <w:rsid w:val="00275705"/>
    <w:rsid w:val="00275EB0"/>
    <w:rsid w:val="00276058"/>
    <w:rsid w:val="002766C7"/>
    <w:rsid w:val="0027708A"/>
    <w:rsid w:val="002770C6"/>
    <w:rsid w:val="0027728F"/>
    <w:rsid w:val="002777D4"/>
    <w:rsid w:val="002802A5"/>
    <w:rsid w:val="00280B7C"/>
    <w:rsid w:val="00281258"/>
    <w:rsid w:val="00281261"/>
    <w:rsid w:val="0028139C"/>
    <w:rsid w:val="00281539"/>
    <w:rsid w:val="00281607"/>
    <w:rsid w:val="00281A14"/>
    <w:rsid w:val="00281A52"/>
    <w:rsid w:val="00281B16"/>
    <w:rsid w:val="00282039"/>
    <w:rsid w:val="00282446"/>
    <w:rsid w:val="002827A3"/>
    <w:rsid w:val="002839F6"/>
    <w:rsid w:val="0028421E"/>
    <w:rsid w:val="0028439A"/>
    <w:rsid w:val="00284421"/>
    <w:rsid w:val="002848FF"/>
    <w:rsid w:val="00284A5D"/>
    <w:rsid w:val="0028583C"/>
    <w:rsid w:val="00285E36"/>
    <w:rsid w:val="00286FA4"/>
    <w:rsid w:val="002876E0"/>
    <w:rsid w:val="00287891"/>
    <w:rsid w:val="00290143"/>
    <w:rsid w:val="00290332"/>
    <w:rsid w:val="00290FBE"/>
    <w:rsid w:val="00291142"/>
    <w:rsid w:val="00291ADE"/>
    <w:rsid w:val="00291CF7"/>
    <w:rsid w:val="00291FE0"/>
    <w:rsid w:val="00292336"/>
    <w:rsid w:val="00292EDC"/>
    <w:rsid w:val="00293AC6"/>
    <w:rsid w:val="00294800"/>
    <w:rsid w:val="002951A1"/>
    <w:rsid w:val="00295E03"/>
    <w:rsid w:val="00296639"/>
    <w:rsid w:val="00296F6D"/>
    <w:rsid w:val="00297231"/>
    <w:rsid w:val="002973F8"/>
    <w:rsid w:val="00297462"/>
    <w:rsid w:val="002A0359"/>
    <w:rsid w:val="002A0A5A"/>
    <w:rsid w:val="002A0D72"/>
    <w:rsid w:val="002A10FB"/>
    <w:rsid w:val="002A117A"/>
    <w:rsid w:val="002A138A"/>
    <w:rsid w:val="002A181E"/>
    <w:rsid w:val="002A19C3"/>
    <w:rsid w:val="002A1C47"/>
    <w:rsid w:val="002A2B5F"/>
    <w:rsid w:val="002A2EC7"/>
    <w:rsid w:val="002A2FFE"/>
    <w:rsid w:val="002A37C9"/>
    <w:rsid w:val="002A395E"/>
    <w:rsid w:val="002A43D4"/>
    <w:rsid w:val="002A4D33"/>
    <w:rsid w:val="002A4EC9"/>
    <w:rsid w:val="002A5193"/>
    <w:rsid w:val="002A51A6"/>
    <w:rsid w:val="002A5305"/>
    <w:rsid w:val="002A546B"/>
    <w:rsid w:val="002A59B5"/>
    <w:rsid w:val="002A5AF0"/>
    <w:rsid w:val="002A5B3F"/>
    <w:rsid w:val="002A5EF3"/>
    <w:rsid w:val="002A66C2"/>
    <w:rsid w:val="002A67F8"/>
    <w:rsid w:val="002A6C39"/>
    <w:rsid w:val="002A70B5"/>
    <w:rsid w:val="002A72A1"/>
    <w:rsid w:val="002A72EF"/>
    <w:rsid w:val="002A78DA"/>
    <w:rsid w:val="002A7976"/>
    <w:rsid w:val="002A7B04"/>
    <w:rsid w:val="002A7DBE"/>
    <w:rsid w:val="002B0254"/>
    <w:rsid w:val="002B0734"/>
    <w:rsid w:val="002B0956"/>
    <w:rsid w:val="002B0BEF"/>
    <w:rsid w:val="002B1039"/>
    <w:rsid w:val="002B1564"/>
    <w:rsid w:val="002B2581"/>
    <w:rsid w:val="002B28AC"/>
    <w:rsid w:val="002B2FD5"/>
    <w:rsid w:val="002B311B"/>
    <w:rsid w:val="002B31DE"/>
    <w:rsid w:val="002B3588"/>
    <w:rsid w:val="002B3FFC"/>
    <w:rsid w:val="002B46C9"/>
    <w:rsid w:val="002B479C"/>
    <w:rsid w:val="002B4897"/>
    <w:rsid w:val="002B4DBD"/>
    <w:rsid w:val="002B5573"/>
    <w:rsid w:val="002B56AD"/>
    <w:rsid w:val="002B5B71"/>
    <w:rsid w:val="002B6388"/>
    <w:rsid w:val="002B6407"/>
    <w:rsid w:val="002B66D7"/>
    <w:rsid w:val="002B738E"/>
    <w:rsid w:val="002B755F"/>
    <w:rsid w:val="002B7720"/>
    <w:rsid w:val="002B7C90"/>
    <w:rsid w:val="002C075D"/>
    <w:rsid w:val="002C136B"/>
    <w:rsid w:val="002C249B"/>
    <w:rsid w:val="002C313C"/>
    <w:rsid w:val="002C3405"/>
    <w:rsid w:val="002C381C"/>
    <w:rsid w:val="002C432E"/>
    <w:rsid w:val="002C44D1"/>
    <w:rsid w:val="002C4744"/>
    <w:rsid w:val="002C4DC4"/>
    <w:rsid w:val="002C73D1"/>
    <w:rsid w:val="002C78D9"/>
    <w:rsid w:val="002C7BE0"/>
    <w:rsid w:val="002C7E1C"/>
    <w:rsid w:val="002C7E8B"/>
    <w:rsid w:val="002D07C2"/>
    <w:rsid w:val="002D10DD"/>
    <w:rsid w:val="002D1498"/>
    <w:rsid w:val="002D14DF"/>
    <w:rsid w:val="002D2104"/>
    <w:rsid w:val="002D27EC"/>
    <w:rsid w:val="002D31B6"/>
    <w:rsid w:val="002D3AE5"/>
    <w:rsid w:val="002D474B"/>
    <w:rsid w:val="002D488A"/>
    <w:rsid w:val="002D4B51"/>
    <w:rsid w:val="002D4BA7"/>
    <w:rsid w:val="002D4F06"/>
    <w:rsid w:val="002D538C"/>
    <w:rsid w:val="002D5A99"/>
    <w:rsid w:val="002D5F22"/>
    <w:rsid w:val="002D6005"/>
    <w:rsid w:val="002D60E4"/>
    <w:rsid w:val="002D61E8"/>
    <w:rsid w:val="002D6A14"/>
    <w:rsid w:val="002D7E61"/>
    <w:rsid w:val="002D7E6F"/>
    <w:rsid w:val="002D7EEC"/>
    <w:rsid w:val="002E00D5"/>
    <w:rsid w:val="002E00EF"/>
    <w:rsid w:val="002E0561"/>
    <w:rsid w:val="002E0AEE"/>
    <w:rsid w:val="002E0F4E"/>
    <w:rsid w:val="002E1337"/>
    <w:rsid w:val="002E164A"/>
    <w:rsid w:val="002E1E04"/>
    <w:rsid w:val="002E21E0"/>
    <w:rsid w:val="002E289E"/>
    <w:rsid w:val="002E2BAE"/>
    <w:rsid w:val="002E344B"/>
    <w:rsid w:val="002E3873"/>
    <w:rsid w:val="002E39B4"/>
    <w:rsid w:val="002E3C19"/>
    <w:rsid w:val="002E3D08"/>
    <w:rsid w:val="002E3F01"/>
    <w:rsid w:val="002E4FFE"/>
    <w:rsid w:val="002E50CB"/>
    <w:rsid w:val="002E54CB"/>
    <w:rsid w:val="002E5C53"/>
    <w:rsid w:val="002E70D1"/>
    <w:rsid w:val="002E7157"/>
    <w:rsid w:val="002E7438"/>
    <w:rsid w:val="002E7F17"/>
    <w:rsid w:val="002F0008"/>
    <w:rsid w:val="002F01BE"/>
    <w:rsid w:val="002F08CF"/>
    <w:rsid w:val="002F1D66"/>
    <w:rsid w:val="002F2412"/>
    <w:rsid w:val="002F316C"/>
    <w:rsid w:val="002F3221"/>
    <w:rsid w:val="002F3222"/>
    <w:rsid w:val="002F3264"/>
    <w:rsid w:val="002F33EE"/>
    <w:rsid w:val="002F34FA"/>
    <w:rsid w:val="002F42A8"/>
    <w:rsid w:val="002F43AF"/>
    <w:rsid w:val="002F4D3F"/>
    <w:rsid w:val="002F4FE9"/>
    <w:rsid w:val="002F501D"/>
    <w:rsid w:val="002F5253"/>
    <w:rsid w:val="002F6983"/>
    <w:rsid w:val="00300829"/>
    <w:rsid w:val="003011F7"/>
    <w:rsid w:val="0030140D"/>
    <w:rsid w:val="0030160B"/>
    <w:rsid w:val="003021FF"/>
    <w:rsid w:val="003028A0"/>
    <w:rsid w:val="00302A41"/>
    <w:rsid w:val="00302C9B"/>
    <w:rsid w:val="00303066"/>
    <w:rsid w:val="003030A5"/>
    <w:rsid w:val="003037B0"/>
    <w:rsid w:val="00303B9D"/>
    <w:rsid w:val="00303FB6"/>
    <w:rsid w:val="00304395"/>
    <w:rsid w:val="00304848"/>
    <w:rsid w:val="00304A68"/>
    <w:rsid w:val="00304C2B"/>
    <w:rsid w:val="00304D28"/>
    <w:rsid w:val="00305792"/>
    <w:rsid w:val="003059E1"/>
    <w:rsid w:val="003059E4"/>
    <w:rsid w:val="0030666B"/>
    <w:rsid w:val="00306C30"/>
    <w:rsid w:val="00306EF5"/>
    <w:rsid w:val="00307CBF"/>
    <w:rsid w:val="00307D4F"/>
    <w:rsid w:val="003105CD"/>
    <w:rsid w:val="00310A1F"/>
    <w:rsid w:val="003112DC"/>
    <w:rsid w:val="0031191A"/>
    <w:rsid w:val="00311E25"/>
    <w:rsid w:val="00311E7F"/>
    <w:rsid w:val="003129BE"/>
    <w:rsid w:val="00312FC9"/>
    <w:rsid w:val="00313591"/>
    <w:rsid w:val="00313DE0"/>
    <w:rsid w:val="00314034"/>
    <w:rsid w:val="003148C5"/>
    <w:rsid w:val="0031508F"/>
    <w:rsid w:val="003150A6"/>
    <w:rsid w:val="003157C8"/>
    <w:rsid w:val="0031593D"/>
    <w:rsid w:val="00315CF2"/>
    <w:rsid w:val="00316952"/>
    <w:rsid w:val="00320A54"/>
    <w:rsid w:val="00320AFF"/>
    <w:rsid w:val="00320E83"/>
    <w:rsid w:val="003217F0"/>
    <w:rsid w:val="00321B67"/>
    <w:rsid w:val="00321C53"/>
    <w:rsid w:val="00322F8A"/>
    <w:rsid w:val="00324897"/>
    <w:rsid w:val="0032496A"/>
    <w:rsid w:val="00324A3E"/>
    <w:rsid w:val="0032512F"/>
    <w:rsid w:val="003252FC"/>
    <w:rsid w:val="003256F0"/>
    <w:rsid w:val="00325954"/>
    <w:rsid w:val="00325CFF"/>
    <w:rsid w:val="00326659"/>
    <w:rsid w:val="0032714A"/>
    <w:rsid w:val="00327294"/>
    <w:rsid w:val="0032764D"/>
    <w:rsid w:val="00327759"/>
    <w:rsid w:val="00327A2E"/>
    <w:rsid w:val="00327EAF"/>
    <w:rsid w:val="00330187"/>
    <w:rsid w:val="003302AD"/>
    <w:rsid w:val="00330ABA"/>
    <w:rsid w:val="00330B07"/>
    <w:rsid w:val="003313E6"/>
    <w:rsid w:val="0033155C"/>
    <w:rsid w:val="003315EB"/>
    <w:rsid w:val="00331A4B"/>
    <w:rsid w:val="00331E82"/>
    <w:rsid w:val="00332F98"/>
    <w:rsid w:val="0033329E"/>
    <w:rsid w:val="003333C9"/>
    <w:rsid w:val="003338BB"/>
    <w:rsid w:val="0033394D"/>
    <w:rsid w:val="00333C17"/>
    <w:rsid w:val="00334851"/>
    <w:rsid w:val="00334AA9"/>
    <w:rsid w:val="00335103"/>
    <w:rsid w:val="0033510B"/>
    <w:rsid w:val="0033519D"/>
    <w:rsid w:val="00335B81"/>
    <w:rsid w:val="00335DA1"/>
    <w:rsid w:val="00335E7B"/>
    <w:rsid w:val="00335F74"/>
    <w:rsid w:val="0033670F"/>
    <w:rsid w:val="00336CAE"/>
    <w:rsid w:val="00336D70"/>
    <w:rsid w:val="003379E0"/>
    <w:rsid w:val="00337A99"/>
    <w:rsid w:val="003403B5"/>
    <w:rsid w:val="00340D96"/>
    <w:rsid w:val="00340E68"/>
    <w:rsid w:val="00341208"/>
    <w:rsid w:val="00341F3C"/>
    <w:rsid w:val="003422E1"/>
    <w:rsid w:val="003426B9"/>
    <w:rsid w:val="00342AEB"/>
    <w:rsid w:val="00342B3B"/>
    <w:rsid w:val="00342CD6"/>
    <w:rsid w:val="003432FF"/>
    <w:rsid w:val="003438E6"/>
    <w:rsid w:val="00343970"/>
    <w:rsid w:val="00343ABB"/>
    <w:rsid w:val="00343B98"/>
    <w:rsid w:val="00343D51"/>
    <w:rsid w:val="0034455B"/>
    <w:rsid w:val="00344721"/>
    <w:rsid w:val="0034580F"/>
    <w:rsid w:val="00345DE8"/>
    <w:rsid w:val="0034617D"/>
    <w:rsid w:val="00346541"/>
    <w:rsid w:val="00347324"/>
    <w:rsid w:val="00347998"/>
    <w:rsid w:val="00347F3D"/>
    <w:rsid w:val="00347FB5"/>
    <w:rsid w:val="003507AA"/>
    <w:rsid w:val="00351212"/>
    <w:rsid w:val="003517CF"/>
    <w:rsid w:val="003523E8"/>
    <w:rsid w:val="00352854"/>
    <w:rsid w:val="00352CBC"/>
    <w:rsid w:val="00354454"/>
    <w:rsid w:val="00354DB7"/>
    <w:rsid w:val="00354FF1"/>
    <w:rsid w:val="00355563"/>
    <w:rsid w:val="00355610"/>
    <w:rsid w:val="0035625A"/>
    <w:rsid w:val="0035676A"/>
    <w:rsid w:val="00356E0E"/>
    <w:rsid w:val="00356E2F"/>
    <w:rsid w:val="00357164"/>
    <w:rsid w:val="003577C0"/>
    <w:rsid w:val="00357CAE"/>
    <w:rsid w:val="003605DA"/>
    <w:rsid w:val="00360F3D"/>
    <w:rsid w:val="00361081"/>
    <w:rsid w:val="0036112D"/>
    <w:rsid w:val="0036182A"/>
    <w:rsid w:val="00361945"/>
    <w:rsid w:val="0036196C"/>
    <w:rsid w:val="00362126"/>
    <w:rsid w:val="00362921"/>
    <w:rsid w:val="00362B6E"/>
    <w:rsid w:val="00362E4E"/>
    <w:rsid w:val="00362F8F"/>
    <w:rsid w:val="0036311B"/>
    <w:rsid w:val="003631F2"/>
    <w:rsid w:val="00363AB9"/>
    <w:rsid w:val="00363F12"/>
    <w:rsid w:val="00364AC8"/>
    <w:rsid w:val="0036535E"/>
    <w:rsid w:val="00365787"/>
    <w:rsid w:val="00365A87"/>
    <w:rsid w:val="00365B46"/>
    <w:rsid w:val="00365C5D"/>
    <w:rsid w:val="003661FF"/>
    <w:rsid w:val="00366628"/>
    <w:rsid w:val="00366C85"/>
    <w:rsid w:val="003670BE"/>
    <w:rsid w:val="003679C9"/>
    <w:rsid w:val="00370177"/>
    <w:rsid w:val="00370CF2"/>
    <w:rsid w:val="00370D3E"/>
    <w:rsid w:val="00371373"/>
    <w:rsid w:val="003717CA"/>
    <w:rsid w:val="00372058"/>
    <w:rsid w:val="0037218A"/>
    <w:rsid w:val="0037222B"/>
    <w:rsid w:val="0037223D"/>
    <w:rsid w:val="003724F5"/>
    <w:rsid w:val="00372EC5"/>
    <w:rsid w:val="00373526"/>
    <w:rsid w:val="00373B94"/>
    <w:rsid w:val="00373E3B"/>
    <w:rsid w:val="00373EBB"/>
    <w:rsid w:val="00374644"/>
    <w:rsid w:val="00375080"/>
    <w:rsid w:val="0037524B"/>
    <w:rsid w:val="00375316"/>
    <w:rsid w:val="00375771"/>
    <w:rsid w:val="0037696A"/>
    <w:rsid w:val="00376B4A"/>
    <w:rsid w:val="00376BFD"/>
    <w:rsid w:val="0037737C"/>
    <w:rsid w:val="00377EE8"/>
    <w:rsid w:val="00380015"/>
    <w:rsid w:val="003800CC"/>
    <w:rsid w:val="00380143"/>
    <w:rsid w:val="00380329"/>
    <w:rsid w:val="003803C7"/>
    <w:rsid w:val="00381356"/>
    <w:rsid w:val="0038187D"/>
    <w:rsid w:val="003819D5"/>
    <w:rsid w:val="00381F88"/>
    <w:rsid w:val="00382181"/>
    <w:rsid w:val="003821C1"/>
    <w:rsid w:val="003835EA"/>
    <w:rsid w:val="00383EC4"/>
    <w:rsid w:val="0038420E"/>
    <w:rsid w:val="00384659"/>
    <w:rsid w:val="003846FB"/>
    <w:rsid w:val="00385E27"/>
    <w:rsid w:val="00386103"/>
    <w:rsid w:val="00386400"/>
    <w:rsid w:val="003871A6"/>
    <w:rsid w:val="003871D5"/>
    <w:rsid w:val="00387D63"/>
    <w:rsid w:val="00387F59"/>
    <w:rsid w:val="00390188"/>
    <w:rsid w:val="00390214"/>
    <w:rsid w:val="0039074E"/>
    <w:rsid w:val="00390BF2"/>
    <w:rsid w:val="00391D88"/>
    <w:rsid w:val="00392A4B"/>
    <w:rsid w:val="00392F86"/>
    <w:rsid w:val="00392FBD"/>
    <w:rsid w:val="00393134"/>
    <w:rsid w:val="003933D5"/>
    <w:rsid w:val="00393C7D"/>
    <w:rsid w:val="00393EC3"/>
    <w:rsid w:val="00393FEF"/>
    <w:rsid w:val="0039460B"/>
    <w:rsid w:val="00394839"/>
    <w:rsid w:val="00394D66"/>
    <w:rsid w:val="003958A0"/>
    <w:rsid w:val="00396C5E"/>
    <w:rsid w:val="0039762A"/>
    <w:rsid w:val="00397B2A"/>
    <w:rsid w:val="00397E36"/>
    <w:rsid w:val="003A00EF"/>
    <w:rsid w:val="003A0170"/>
    <w:rsid w:val="003A01B3"/>
    <w:rsid w:val="003A03D1"/>
    <w:rsid w:val="003A0EF3"/>
    <w:rsid w:val="003A0F46"/>
    <w:rsid w:val="003A1537"/>
    <w:rsid w:val="003A25A2"/>
    <w:rsid w:val="003A25E1"/>
    <w:rsid w:val="003A25FF"/>
    <w:rsid w:val="003A2610"/>
    <w:rsid w:val="003A2C8B"/>
    <w:rsid w:val="003A3302"/>
    <w:rsid w:val="003A3345"/>
    <w:rsid w:val="003A3FE8"/>
    <w:rsid w:val="003A40D5"/>
    <w:rsid w:val="003A4941"/>
    <w:rsid w:val="003A4963"/>
    <w:rsid w:val="003A5232"/>
    <w:rsid w:val="003A5434"/>
    <w:rsid w:val="003A6928"/>
    <w:rsid w:val="003A6993"/>
    <w:rsid w:val="003A6F87"/>
    <w:rsid w:val="003A71C5"/>
    <w:rsid w:val="003A73D0"/>
    <w:rsid w:val="003A750B"/>
    <w:rsid w:val="003A7711"/>
    <w:rsid w:val="003A77DB"/>
    <w:rsid w:val="003B0007"/>
    <w:rsid w:val="003B0B80"/>
    <w:rsid w:val="003B1749"/>
    <w:rsid w:val="003B1808"/>
    <w:rsid w:val="003B2192"/>
    <w:rsid w:val="003B23CC"/>
    <w:rsid w:val="003B322E"/>
    <w:rsid w:val="003B3435"/>
    <w:rsid w:val="003B3443"/>
    <w:rsid w:val="003B47D4"/>
    <w:rsid w:val="003B4954"/>
    <w:rsid w:val="003B5216"/>
    <w:rsid w:val="003B5542"/>
    <w:rsid w:val="003B59FF"/>
    <w:rsid w:val="003B5C91"/>
    <w:rsid w:val="003B5D26"/>
    <w:rsid w:val="003B63E9"/>
    <w:rsid w:val="003B65D7"/>
    <w:rsid w:val="003B69D6"/>
    <w:rsid w:val="003B6A5C"/>
    <w:rsid w:val="003B6A90"/>
    <w:rsid w:val="003B6FF3"/>
    <w:rsid w:val="003B7576"/>
    <w:rsid w:val="003B7A21"/>
    <w:rsid w:val="003B7D0E"/>
    <w:rsid w:val="003C04EC"/>
    <w:rsid w:val="003C0931"/>
    <w:rsid w:val="003C0DE3"/>
    <w:rsid w:val="003C180B"/>
    <w:rsid w:val="003C1C4F"/>
    <w:rsid w:val="003C22AF"/>
    <w:rsid w:val="003C2A51"/>
    <w:rsid w:val="003C2DB2"/>
    <w:rsid w:val="003C35F1"/>
    <w:rsid w:val="003C3D7C"/>
    <w:rsid w:val="003C4588"/>
    <w:rsid w:val="003C4F0A"/>
    <w:rsid w:val="003C5020"/>
    <w:rsid w:val="003C5335"/>
    <w:rsid w:val="003C5A32"/>
    <w:rsid w:val="003C5F59"/>
    <w:rsid w:val="003C63EF"/>
    <w:rsid w:val="003C6441"/>
    <w:rsid w:val="003C6C56"/>
    <w:rsid w:val="003C6CDF"/>
    <w:rsid w:val="003C6DB8"/>
    <w:rsid w:val="003C6EA4"/>
    <w:rsid w:val="003C7473"/>
    <w:rsid w:val="003C78BA"/>
    <w:rsid w:val="003D04C9"/>
    <w:rsid w:val="003D08FA"/>
    <w:rsid w:val="003D1482"/>
    <w:rsid w:val="003D1F37"/>
    <w:rsid w:val="003D26DD"/>
    <w:rsid w:val="003D2BE7"/>
    <w:rsid w:val="003D3301"/>
    <w:rsid w:val="003D3F8A"/>
    <w:rsid w:val="003D4729"/>
    <w:rsid w:val="003D4FB8"/>
    <w:rsid w:val="003D527B"/>
    <w:rsid w:val="003D552B"/>
    <w:rsid w:val="003D554C"/>
    <w:rsid w:val="003D5579"/>
    <w:rsid w:val="003D5595"/>
    <w:rsid w:val="003D55AB"/>
    <w:rsid w:val="003D5799"/>
    <w:rsid w:val="003D5E5F"/>
    <w:rsid w:val="003D6081"/>
    <w:rsid w:val="003D66F2"/>
    <w:rsid w:val="003D6ABF"/>
    <w:rsid w:val="003D7008"/>
    <w:rsid w:val="003D760D"/>
    <w:rsid w:val="003D7D64"/>
    <w:rsid w:val="003E010D"/>
    <w:rsid w:val="003E03E5"/>
    <w:rsid w:val="003E09F1"/>
    <w:rsid w:val="003E0DB3"/>
    <w:rsid w:val="003E10FB"/>
    <w:rsid w:val="003E1BAA"/>
    <w:rsid w:val="003E2148"/>
    <w:rsid w:val="003E2662"/>
    <w:rsid w:val="003E27AD"/>
    <w:rsid w:val="003E2959"/>
    <w:rsid w:val="003E3546"/>
    <w:rsid w:val="003E3593"/>
    <w:rsid w:val="003E35CE"/>
    <w:rsid w:val="003E37C5"/>
    <w:rsid w:val="003E3CFA"/>
    <w:rsid w:val="003E43C0"/>
    <w:rsid w:val="003E4686"/>
    <w:rsid w:val="003E46E2"/>
    <w:rsid w:val="003E6066"/>
    <w:rsid w:val="003E62E4"/>
    <w:rsid w:val="003E64C3"/>
    <w:rsid w:val="003E6F36"/>
    <w:rsid w:val="003E7831"/>
    <w:rsid w:val="003E7C8A"/>
    <w:rsid w:val="003F052E"/>
    <w:rsid w:val="003F07A5"/>
    <w:rsid w:val="003F1208"/>
    <w:rsid w:val="003F13AE"/>
    <w:rsid w:val="003F1554"/>
    <w:rsid w:val="003F1A56"/>
    <w:rsid w:val="003F1CAC"/>
    <w:rsid w:val="003F23EB"/>
    <w:rsid w:val="003F2492"/>
    <w:rsid w:val="003F27AA"/>
    <w:rsid w:val="003F2E30"/>
    <w:rsid w:val="003F32E5"/>
    <w:rsid w:val="003F3449"/>
    <w:rsid w:val="003F3713"/>
    <w:rsid w:val="003F3756"/>
    <w:rsid w:val="003F3836"/>
    <w:rsid w:val="003F4E33"/>
    <w:rsid w:val="003F4F98"/>
    <w:rsid w:val="003F519E"/>
    <w:rsid w:val="003F5553"/>
    <w:rsid w:val="003F5769"/>
    <w:rsid w:val="003F6A98"/>
    <w:rsid w:val="003F6BC0"/>
    <w:rsid w:val="003F6C35"/>
    <w:rsid w:val="003F6E28"/>
    <w:rsid w:val="003F735A"/>
    <w:rsid w:val="003F7369"/>
    <w:rsid w:val="003F74E1"/>
    <w:rsid w:val="00400043"/>
    <w:rsid w:val="0040018C"/>
    <w:rsid w:val="0040094E"/>
    <w:rsid w:val="00400A77"/>
    <w:rsid w:val="00400FB6"/>
    <w:rsid w:val="004012D2"/>
    <w:rsid w:val="004016C7"/>
    <w:rsid w:val="0040198F"/>
    <w:rsid w:val="00401B0B"/>
    <w:rsid w:val="00401BF4"/>
    <w:rsid w:val="004021F6"/>
    <w:rsid w:val="00402735"/>
    <w:rsid w:val="004030A1"/>
    <w:rsid w:val="004034F4"/>
    <w:rsid w:val="00403C95"/>
    <w:rsid w:val="00403D85"/>
    <w:rsid w:val="00403E05"/>
    <w:rsid w:val="00404588"/>
    <w:rsid w:val="0040490D"/>
    <w:rsid w:val="00404D32"/>
    <w:rsid w:val="004053A2"/>
    <w:rsid w:val="004055A6"/>
    <w:rsid w:val="00405A60"/>
    <w:rsid w:val="00405C17"/>
    <w:rsid w:val="00405DCD"/>
    <w:rsid w:val="00405ECF"/>
    <w:rsid w:val="00406514"/>
    <w:rsid w:val="00406D54"/>
    <w:rsid w:val="00407149"/>
    <w:rsid w:val="0040772B"/>
    <w:rsid w:val="00407908"/>
    <w:rsid w:val="00407D40"/>
    <w:rsid w:val="00410AE1"/>
    <w:rsid w:val="004116DF"/>
    <w:rsid w:val="00411BC4"/>
    <w:rsid w:val="00411E8C"/>
    <w:rsid w:val="00411F77"/>
    <w:rsid w:val="00412526"/>
    <w:rsid w:val="004131A7"/>
    <w:rsid w:val="0041323D"/>
    <w:rsid w:val="00413408"/>
    <w:rsid w:val="00413E68"/>
    <w:rsid w:val="00413E82"/>
    <w:rsid w:val="00414236"/>
    <w:rsid w:val="00414F5D"/>
    <w:rsid w:val="00415304"/>
    <w:rsid w:val="00415520"/>
    <w:rsid w:val="00415B48"/>
    <w:rsid w:val="004161B0"/>
    <w:rsid w:val="00416495"/>
    <w:rsid w:val="004171EE"/>
    <w:rsid w:val="0041765B"/>
    <w:rsid w:val="00417720"/>
    <w:rsid w:val="0041780A"/>
    <w:rsid w:val="00420104"/>
    <w:rsid w:val="004201DE"/>
    <w:rsid w:val="00420371"/>
    <w:rsid w:val="00420808"/>
    <w:rsid w:val="00421268"/>
    <w:rsid w:val="00421271"/>
    <w:rsid w:val="00421A8A"/>
    <w:rsid w:val="004229FF"/>
    <w:rsid w:val="00423148"/>
    <w:rsid w:val="00423570"/>
    <w:rsid w:val="004238CE"/>
    <w:rsid w:val="00423B28"/>
    <w:rsid w:val="00424C49"/>
    <w:rsid w:val="00424D79"/>
    <w:rsid w:val="00424DE6"/>
    <w:rsid w:val="0042575D"/>
    <w:rsid w:val="00425B49"/>
    <w:rsid w:val="0042666F"/>
    <w:rsid w:val="00426D8D"/>
    <w:rsid w:val="00426DA3"/>
    <w:rsid w:val="00427672"/>
    <w:rsid w:val="004279C8"/>
    <w:rsid w:val="00427A63"/>
    <w:rsid w:val="00427CC2"/>
    <w:rsid w:val="00427FCD"/>
    <w:rsid w:val="004300B1"/>
    <w:rsid w:val="00431621"/>
    <w:rsid w:val="004318AB"/>
    <w:rsid w:val="00431F4D"/>
    <w:rsid w:val="00432032"/>
    <w:rsid w:val="00432368"/>
    <w:rsid w:val="00432372"/>
    <w:rsid w:val="00433051"/>
    <w:rsid w:val="00433075"/>
    <w:rsid w:val="00433767"/>
    <w:rsid w:val="00433ADA"/>
    <w:rsid w:val="004340A1"/>
    <w:rsid w:val="004345BB"/>
    <w:rsid w:val="00434848"/>
    <w:rsid w:val="00434DCC"/>
    <w:rsid w:val="00434F69"/>
    <w:rsid w:val="004352B4"/>
    <w:rsid w:val="0043668A"/>
    <w:rsid w:val="004373F3"/>
    <w:rsid w:val="00440CF1"/>
    <w:rsid w:val="00440D05"/>
    <w:rsid w:val="00441546"/>
    <w:rsid w:val="004417D4"/>
    <w:rsid w:val="00441E74"/>
    <w:rsid w:val="004421DC"/>
    <w:rsid w:val="00442666"/>
    <w:rsid w:val="004443F0"/>
    <w:rsid w:val="00444AE1"/>
    <w:rsid w:val="00444E9B"/>
    <w:rsid w:val="00445255"/>
    <w:rsid w:val="0044606B"/>
    <w:rsid w:val="00447483"/>
    <w:rsid w:val="0044751F"/>
    <w:rsid w:val="0044758F"/>
    <w:rsid w:val="004476DA"/>
    <w:rsid w:val="00447C8A"/>
    <w:rsid w:val="00447CB8"/>
    <w:rsid w:val="0045156B"/>
    <w:rsid w:val="004517D2"/>
    <w:rsid w:val="00451ED2"/>
    <w:rsid w:val="00451F06"/>
    <w:rsid w:val="0045205F"/>
    <w:rsid w:val="004521E5"/>
    <w:rsid w:val="0045257E"/>
    <w:rsid w:val="00452824"/>
    <w:rsid w:val="00452F2E"/>
    <w:rsid w:val="00453599"/>
    <w:rsid w:val="00453853"/>
    <w:rsid w:val="00453991"/>
    <w:rsid w:val="00453B33"/>
    <w:rsid w:val="00453E25"/>
    <w:rsid w:val="00453EB3"/>
    <w:rsid w:val="00454A13"/>
    <w:rsid w:val="004553BB"/>
    <w:rsid w:val="00455579"/>
    <w:rsid w:val="0045566F"/>
    <w:rsid w:val="004559F3"/>
    <w:rsid w:val="00455ABB"/>
    <w:rsid w:val="00455C3F"/>
    <w:rsid w:val="0045721C"/>
    <w:rsid w:val="00460004"/>
    <w:rsid w:val="0046050A"/>
    <w:rsid w:val="004609ED"/>
    <w:rsid w:val="00460C18"/>
    <w:rsid w:val="00460C96"/>
    <w:rsid w:val="00461925"/>
    <w:rsid w:val="00461DC3"/>
    <w:rsid w:val="00461E91"/>
    <w:rsid w:val="00461F69"/>
    <w:rsid w:val="004625FC"/>
    <w:rsid w:val="00463052"/>
    <w:rsid w:val="004637AD"/>
    <w:rsid w:val="00463C2A"/>
    <w:rsid w:val="00465914"/>
    <w:rsid w:val="00465D3A"/>
    <w:rsid w:val="00465D89"/>
    <w:rsid w:val="00466535"/>
    <w:rsid w:val="00466644"/>
    <w:rsid w:val="0046674B"/>
    <w:rsid w:val="004669E1"/>
    <w:rsid w:val="00466E3D"/>
    <w:rsid w:val="00467B07"/>
    <w:rsid w:val="00467F23"/>
    <w:rsid w:val="004702CF"/>
    <w:rsid w:val="0047053E"/>
    <w:rsid w:val="004706D0"/>
    <w:rsid w:val="00470933"/>
    <w:rsid w:val="00470C4E"/>
    <w:rsid w:val="004711EF"/>
    <w:rsid w:val="00471539"/>
    <w:rsid w:val="004717BD"/>
    <w:rsid w:val="00471ADC"/>
    <w:rsid w:val="00471E64"/>
    <w:rsid w:val="004720CB"/>
    <w:rsid w:val="004721C3"/>
    <w:rsid w:val="004722F5"/>
    <w:rsid w:val="0047279D"/>
    <w:rsid w:val="0047376E"/>
    <w:rsid w:val="0047385E"/>
    <w:rsid w:val="00473A60"/>
    <w:rsid w:val="004747B6"/>
    <w:rsid w:val="00474D81"/>
    <w:rsid w:val="00474E83"/>
    <w:rsid w:val="00474F7B"/>
    <w:rsid w:val="00475663"/>
    <w:rsid w:val="00475E89"/>
    <w:rsid w:val="00476FC1"/>
    <w:rsid w:val="00477015"/>
    <w:rsid w:val="00477187"/>
    <w:rsid w:val="00477E7C"/>
    <w:rsid w:val="004802F1"/>
    <w:rsid w:val="0048066A"/>
    <w:rsid w:val="004817DB"/>
    <w:rsid w:val="0048226A"/>
    <w:rsid w:val="004829CA"/>
    <w:rsid w:val="004850C7"/>
    <w:rsid w:val="00485DC3"/>
    <w:rsid w:val="004861A3"/>
    <w:rsid w:val="0048627F"/>
    <w:rsid w:val="00486490"/>
    <w:rsid w:val="00486603"/>
    <w:rsid w:val="00486A00"/>
    <w:rsid w:val="00486B7A"/>
    <w:rsid w:val="0048705B"/>
    <w:rsid w:val="004877FE"/>
    <w:rsid w:val="004878E5"/>
    <w:rsid w:val="00487EF1"/>
    <w:rsid w:val="00490200"/>
    <w:rsid w:val="00490205"/>
    <w:rsid w:val="00490241"/>
    <w:rsid w:val="00491D3B"/>
    <w:rsid w:val="00491FBC"/>
    <w:rsid w:val="00492815"/>
    <w:rsid w:val="00492CB6"/>
    <w:rsid w:val="00493072"/>
    <w:rsid w:val="004931EE"/>
    <w:rsid w:val="004936DA"/>
    <w:rsid w:val="00493E7D"/>
    <w:rsid w:val="0049431B"/>
    <w:rsid w:val="00494F21"/>
    <w:rsid w:val="004954C8"/>
    <w:rsid w:val="004955C6"/>
    <w:rsid w:val="00495B19"/>
    <w:rsid w:val="00495EA9"/>
    <w:rsid w:val="004961B7"/>
    <w:rsid w:val="00496249"/>
    <w:rsid w:val="0049663E"/>
    <w:rsid w:val="00496D26"/>
    <w:rsid w:val="004974D4"/>
    <w:rsid w:val="00497597"/>
    <w:rsid w:val="004977E1"/>
    <w:rsid w:val="00497E3F"/>
    <w:rsid w:val="004A0B65"/>
    <w:rsid w:val="004A0EEC"/>
    <w:rsid w:val="004A2083"/>
    <w:rsid w:val="004A2168"/>
    <w:rsid w:val="004A2632"/>
    <w:rsid w:val="004A2CD2"/>
    <w:rsid w:val="004A3336"/>
    <w:rsid w:val="004A3438"/>
    <w:rsid w:val="004A368C"/>
    <w:rsid w:val="004A3709"/>
    <w:rsid w:val="004A3832"/>
    <w:rsid w:val="004A3E3B"/>
    <w:rsid w:val="004A3EE7"/>
    <w:rsid w:val="004A4046"/>
    <w:rsid w:val="004A40BA"/>
    <w:rsid w:val="004A41CF"/>
    <w:rsid w:val="004A43E6"/>
    <w:rsid w:val="004A4526"/>
    <w:rsid w:val="004A4A3F"/>
    <w:rsid w:val="004A4F57"/>
    <w:rsid w:val="004A54B0"/>
    <w:rsid w:val="004A57A6"/>
    <w:rsid w:val="004A5D42"/>
    <w:rsid w:val="004A60A5"/>
    <w:rsid w:val="004A64FD"/>
    <w:rsid w:val="004A6592"/>
    <w:rsid w:val="004A6646"/>
    <w:rsid w:val="004A66C1"/>
    <w:rsid w:val="004A75EC"/>
    <w:rsid w:val="004A7C56"/>
    <w:rsid w:val="004B0433"/>
    <w:rsid w:val="004B04A7"/>
    <w:rsid w:val="004B1163"/>
    <w:rsid w:val="004B2F62"/>
    <w:rsid w:val="004B3498"/>
    <w:rsid w:val="004B3D49"/>
    <w:rsid w:val="004B3F38"/>
    <w:rsid w:val="004B4346"/>
    <w:rsid w:val="004B438F"/>
    <w:rsid w:val="004B43AC"/>
    <w:rsid w:val="004B5057"/>
    <w:rsid w:val="004B5099"/>
    <w:rsid w:val="004B5212"/>
    <w:rsid w:val="004B569B"/>
    <w:rsid w:val="004B58C8"/>
    <w:rsid w:val="004B636A"/>
    <w:rsid w:val="004B6622"/>
    <w:rsid w:val="004B6673"/>
    <w:rsid w:val="004B6AE3"/>
    <w:rsid w:val="004C0022"/>
    <w:rsid w:val="004C05FB"/>
    <w:rsid w:val="004C0ADA"/>
    <w:rsid w:val="004C10E2"/>
    <w:rsid w:val="004C1133"/>
    <w:rsid w:val="004C1215"/>
    <w:rsid w:val="004C1F7E"/>
    <w:rsid w:val="004C2051"/>
    <w:rsid w:val="004C2CB7"/>
    <w:rsid w:val="004C356F"/>
    <w:rsid w:val="004C3858"/>
    <w:rsid w:val="004C3B19"/>
    <w:rsid w:val="004C3F0E"/>
    <w:rsid w:val="004C41B4"/>
    <w:rsid w:val="004C4952"/>
    <w:rsid w:val="004C52DD"/>
    <w:rsid w:val="004C5C7F"/>
    <w:rsid w:val="004C5D62"/>
    <w:rsid w:val="004C5EEE"/>
    <w:rsid w:val="004C67C0"/>
    <w:rsid w:val="004C69E8"/>
    <w:rsid w:val="004C6CC8"/>
    <w:rsid w:val="004C6DAD"/>
    <w:rsid w:val="004C73F7"/>
    <w:rsid w:val="004C77C3"/>
    <w:rsid w:val="004C7D40"/>
    <w:rsid w:val="004D0551"/>
    <w:rsid w:val="004D05E8"/>
    <w:rsid w:val="004D1B36"/>
    <w:rsid w:val="004D1B62"/>
    <w:rsid w:val="004D1B90"/>
    <w:rsid w:val="004D1E17"/>
    <w:rsid w:val="004D2900"/>
    <w:rsid w:val="004D2EEC"/>
    <w:rsid w:val="004D358F"/>
    <w:rsid w:val="004D3722"/>
    <w:rsid w:val="004D4A1F"/>
    <w:rsid w:val="004D4EB8"/>
    <w:rsid w:val="004D5392"/>
    <w:rsid w:val="004D547D"/>
    <w:rsid w:val="004D5960"/>
    <w:rsid w:val="004D5F09"/>
    <w:rsid w:val="004D61D5"/>
    <w:rsid w:val="004D678D"/>
    <w:rsid w:val="004D685B"/>
    <w:rsid w:val="004D7125"/>
    <w:rsid w:val="004E002C"/>
    <w:rsid w:val="004E0A73"/>
    <w:rsid w:val="004E0C60"/>
    <w:rsid w:val="004E131C"/>
    <w:rsid w:val="004E1C96"/>
    <w:rsid w:val="004E1D69"/>
    <w:rsid w:val="004E1F20"/>
    <w:rsid w:val="004E273A"/>
    <w:rsid w:val="004E2AEF"/>
    <w:rsid w:val="004E2F1F"/>
    <w:rsid w:val="004E347F"/>
    <w:rsid w:val="004E3618"/>
    <w:rsid w:val="004E389E"/>
    <w:rsid w:val="004E3CF0"/>
    <w:rsid w:val="004E43BD"/>
    <w:rsid w:val="004E444A"/>
    <w:rsid w:val="004E4469"/>
    <w:rsid w:val="004E4BA7"/>
    <w:rsid w:val="004E5224"/>
    <w:rsid w:val="004E5A23"/>
    <w:rsid w:val="004E6323"/>
    <w:rsid w:val="004E6358"/>
    <w:rsid w:val="004E637D"/>
    <w:rsid w:val="004E6864"/>
    <w:rsid w:val="004E69A3"/>
    <w:rsid w:val="004E753B"/>
    <w:rsid w:val="004E7A49"/>
    <w:rsid w:val="004E7D4E"/>
    <w:rsid w:val="004F02B6"/>
    <w:rsid w:val="004F0DE5"/>
    <w:rsid w:val="004F11CA"/>
    <w:rsid w:val="004F25B2"/>
    <w:rsid w:val="004F2816"/>
    <w:rsid w:val="004F380D"/>
    <w:rsid w:val="004F4678"/>
    <w:rsid w:val="004F4770"/>
    <w:rsid w:val="004F52ED"/>
    <w:rsid w:val="004F54D4"/>
    <w:rsid w:val="004F551E"/>
    <w:rsid w:val="004F5E9F"/>
    <w:rsid w:val="004F623A"/>
    <w:rsid w:val="004F728E"/>
    <w:rsid w:val="004F7513"/>
    <w:rsid w:val="004F757B"/>
    <w:rsid w:val="004F76D6"/>
    <w:rsid w:val="004F7941"/>
    <w:rsid w:val="0050002B"/>
    <w:rsid w:val="005000DB"/>
    <w:rsid w:val="00500D1D"/>
    <w:rsid w:val="005011BB"/>
    <w:rsid w:val="00501666"/>
    <w:rsid w:val="005021FB"/>
    <w:rsid w:val="0050334B"/>
    <w:rsid w:val="00503846"/>
    <w:rsid w:val="00503A9F"/>
    <w:rsid w:val="00503FC6"/>
    <w:rsid w:val="005059F9"/>
    <w:rsid w:val="00505FF0"/>
    <w:rsid w:val="005061A8"/>
    <w:rsid w:val="005064AA"/>
    <w:rsid w:val="00507ACF"/>
    <w:rsid w:val="00507ECF"/>
    <w:rsid w:val="00511227"/>
    <w:rsid w:val="00512B85"/>
    <w:rsid w:val="0051476F"/>
    <w:rsid w:val="005149EA"/>
    <w:rsid w:val="00514D5B"/>
    <w:rsid w:val="00514FB9"/>
    <w:rsid w:val="0051501F"/>
    <w:rsid w:val="005203BC"/>
    <w:rsid w:val="00521DF8"/>
    <w:rsid w:val="005220AB"/>
    <w:rsid w:val="00522396"/>
    <w:rsid w:val="00522611"/>
    <w:rsid w:val="00522704"/>
    <w:rsid w:val="005228AC"/>
    <w:rsid w:val="00522B90"/>
    <w:rsid w:val="00522C39"/>
    <w:rsid w:val="005241B0"/>
    <w:rsid w:val="00524325"/>
    <w:rsid w:val="00524692"/>
    <w:rsid w:val="00524EE5"/>
    <w:rsid w:val="00525404"/>
    <w:rsid w:val="00525C70"/>
    <w:rsid w:val="00526001"/>
    <w:rsid w:val="00526273"/>
    <w:rsid w:val="0052739C"/>
    <w:rsid w:val="00527C32"/>
    <w:rsid w:val="005309E8"/>
    <w:rsid w:val="005310F6"/>
    <w:rsid w:val="005312FE"/>
    <w:rsid w:val="00531665"/>
    <w:rsid w:val="005317EB"/>
    <w:rsid w:val="00531A34"/>
    <w:rsid w:val="00531E0C"/>
    <w:rsid w:val="005324B6"/>
    <w:rsid w:val="005328B2"/>
    <w:rsid w:val="00532C15"/>
    <w:rsid w:val="0053307D"/>
    <w:rsid w:val="0053355E"/>
    <w:rsid w:val="005335AD"/>
    <w:rsid w:val="005340F2"/>
    <w:rsid w:val="005343FD"/>
    <w:rsid w:val="00534C97"/>
    <w:rsid w:val="00534CD7"/>
    <w:rsid w:val="005355F8"/>
    <w:rsid w:val="00535E06"/>
    <w:rsid w:val="00535EA3"/>
    <w:rsid w:val="00536837"/>
    <w:rsid w:val="00536999"/>
    <w:rsid w:val="005369AA"/>
    <w:rsid w:val="00536E9F"/>
    <w:rsid w:val="0053768B"/>
    <w:rsid w:val="00537745"/>
    <w:rsid w:val="00540162"/>
    <w:rsid w:val="00540870"/>
    <w:rsid w:val="00540C87"/>
    <w:rsid w:val="00540CD6"/>
    <w:rsid w:val="0054243A"/>
    <w:rsid w:val="0054347E"/>
    <w:rsid w:val="005434EF"/>
    <w:rsid w:val="00543586"/>
    <w:rsid w:val="00544EAE"/>
    <w:rsid w:val="00545281"/>
    <w:rsid w:val="00545D1D"/>
    <w:rsid w:val="0054607C"/>
    <w:rsid w:val="0054613D"/>
    <w:rsid w:val="005464EF"/>
    <w:rsid w:val="005469CE"/>
    <w:rsid w:val="00546AD0"/>
    <w:rsid w:val="00547D7F"/>
    <w:rsid w:val="00550189"/>
    <w:rsid w:val="005507D6"/>
    <w:rsid w:val="00551E91"/>
    <w:rsid w:val="00552D36"/>
    <w:rsid w:val="00553EEB"/>
    <w:rsid w:val="00554539"/>
    <w:rsid w:val="005546AA"/>
    <w:rsid w:val="005546F2"/>
    <w:rsid w:val="0055488A"/>
    <w:rsid w:val="005548AA"/>
    <w:rsid w:val="00554ECA"/>
    <w:rsid w:val="00555500"/>
    <w:rsid w:val="00555534"/>
    <w:rsid w:val="00555727"/>
    <w:rsid w:val="00555CA5"/>
    <w:rsid w:val="00556381"/>
    <w:rsid w:val="00556E1D"/>
    <w:rsid w:val="005571BA"/>
    <w:rsid w:val="00560416"/>
    <w:rsid w:val="0056086B"/>
    <w:rsid w:val="0056127A"/>
    <w:rsid w:val="0056138C"/>
    <w:rsid w:val="005616CA"/>
    <w:rsid w:val="00561951"/>
    <w:rsid w:val="005619BC"/>
    <w:rsid w:val="00562092"/>
    <w:rsid w:val="005620B5"/>
    <w:rsid w:val="00562137"/>
    <w:rsid w:val="00563377"/>
    <w:rsid w:val="005635FC"/>
    <w:rsid w:val="005643C3"/>
    <w:rsid w:val="005651F1"/>
    <w:rsid w:val="00565DC5"/>
    <w:rsid w:val="005667EF"/>
    <w:rsid w:val="0056680B"/>
    <w:rsid w:val="00567244"/>
    <w:rsid w:val="005677A3"/>
    <w:rsid w:val="00567D24"/>
    <w:rsid w:val="00567EE0"/>
    <w:rsid w:val="00570380"/>
    <w:rsid w:val="005709DD"/>
    <w:rsid w:val="00570C3A"/>
    <w:rsid w:val="00570FF1"/>
    <w:rsid w:val="00571384"/>
    <w:rsid w:val="00571495"/>
    <w:rsid w:val="005715A5"/>
    <w:rsid w:val="00571695"/>
    <w:rsid w:val="0057228A"/>
    <w:rsid w:val="00572527"/>
    <w:rsid w:val="005726BD"/>
    <w:rsid w:val="005729CB"/>
    <w:rsid w:val="00572EC0"/>
    <w:rsid w:val="00573658"/>
    <w:rsid w:val="005738B8"/>
    <w:rsid w:val="00574448"/>
    <w:rsid w:val="00574E96"/>
    <w:rsid w:val="0057504B"/>
    <w:rsid w:val="00575306"/>
    <w:rsid w:val="00575347"/>
    <w:rsid w:val="00575838"/>
    <w:rsid w:val="0057595B"/>
    <w:rsid w:val="00575B28"/>
    <w:rsid w:val="00576A2B"/>
    <w:rsid w:val="005773B0"/>
    <w:rsid w:val="005773F9"/>
    <w:rsid w:val="00577BEA"/>
    <w:rsid w:val="00577DD2"/>
    <w:rsid w:val="00577F00"/>
    <w:rsid w:val="00581B50"/>
    <w:rsid w:val="00581C53"/>
    <w:rsid w:val="00581F13"/>
    <w:rsid w:val="005820A0"/>
    <w:rsid w:val="005820D4"/>
    <w:rsid w:val="0058258D"/>
    <w:rsid w:val="005825EC"/>
    <w:rsid w:val="0058361C"/>
    <w:rsid w:val="005836EB"/>
    <w:rsid w:val="00583C69"/>
    <w:rsid w:val="00583D05"/>
    <w:rsid w:val="0058426D"/>
    <w:rsid w:val="005842FA"/>
    <w:rsid w:val="005843BB"/>
    <w:rsid w:val="00585DA6"/>
    <w:rsid w:val="00585DCF"/>
    <w:rsid w:val="00585E98"/>
    <w:rsid w:val="00585F7F"/>
    <w:rsid w:val="00586196"/>
    <w:rsid w:val="005867EB"/>
    <w:rsid w:val="00586884"/>
    <w:rsid w:val="00586BB0"/>
    <w:rsid w:val="00586E15"/>
    <w:rsid w:val="00587BC7"/>
    <w:rsid w:val="005904B9"/>
    <w:rsid w:val="00590D31"/>
    <w:rsid w:val="00592288"/>
    <w:rsid w:val="00592886"/>
    <w:rsid w:val="00592A9C"/>
    <w:rsid w:val="005935A5"/>
    <w:rsid w:val="005940E4"/>
    <w:rsid w:val="0059425D"/>
    <w:rsid w:val="00595122"/>
    <w:rsid w:val="00595DF5"/>
    <w:rsid w:val="00595F2D"/>
    <w:rsid w:val="00595F7C"/>
    <w:rsid w:val="00595F9C"/>
    <w:rsid w:val="0059678D"/>
    <w:rsid w:val="00596B75"/>
    <w:rsid w:val="00596C9F"/>
    <w:rsid w:val="0059719A"/>
    <w:rsid w:val="00597E64"/>
    <w:rsid w:val="005A030D"/>
    <w:rsid w:val="005A0E79"/>
    <w:rsid w:val="005A0F8D"/>
    <w:rsid w:val="005A13F6"/>
    <w:rsid w:val="005A1A8C"/>
    <w:rsid w:val="005A1FC8"/>
    <w:rsid w:val="005A2272"/>
    <w:rsid w:val="005A2629"/>
    <w:rsid w:val="005A32F3"/>
    <w:rsid w:val="005A3EF2"/>
    <w:rsid w:val="005A4D07"/>
    <w:rsid w:val="005A5109"/>
    <w:rsid w:val="005A5205"/>
    <w:rsid w:val="005A5498"/>
    <w:rsid w:val="005A5763"/>
    <w:rsid w:val="005A5FDA"/>
    <w:rsid w:val="005A6CA0"/>
    <w:rsid w:val="005A7201"/>
    <w:rsid w:val="005A7234"/>
    <w:rsid w:val="005A76C6"/>
    <w:rsid w:val="005A7A75"/>
    <w:rsid w:val="005A7BC7"/>
    <w:rsid w:val="005A7C21"/>
    <w:rsid w:val="005A7F70"/>
    <w:rsid w:val="005B071C"/>
    <w:rsid w:val="005B07EE"/>
    <w:rsid w:val="005B1ABD"/>
    <w:rsid w:val="005B2620"/>
    <w:rsid w:val="005B27AD"/>
    <w:rsid w:val="005B385D"/>
    <w:rsid w:val="005B391C"/>
    <w:rsid w:val="005B3AB5"/>
    <w:rsid w:val="005B3E9A"/>
    <w:rsid w:val="005B40ED"/>
    <w:rsid w:val="005B4214"/>
    <w:rsid w:val="005B4CE5"/>
    <w:rsid w:val="005B5797"/>
    <w:rsid w:val="005B5C51"/>
    <w:rsid w:val="005B60C5"/>
    <w:rsid w:val="005B66BD"/>
    <w:rsid w:val="005B6FFC"/>
    <w:rsid w:val="005B70F2"/>
    <w:rsid w:val="005B7C5B"/>
    <w:rsid w:val="005C011E"/>
    <w:rsid w:val="005C08FF"/>
    <w:rsid w:val="005C0951"/>
    <w:rsid w:val="005C0AC9"/>
    <w:rsid w:val="005C1549"/>
    <w:rsid w:val="005C17F5"/>
    <w:rsid w:val="005C19F6"/>
    <w:rsid w:val="005C1D92"/>
    <w:rsid w:val="005C241A"/>
    <w:rsid w:val="005C2C05"/>
    <w:rsid w:val="005C2D4D"/>
    <w:rsid w:val="005C2DC1"/>
    <w:rsid w:val="005C30CA"/>
    <w:rsid w:val="005C318C"/>
    <w:rsid w:val="005C32C6"/>
    <w:rsid w:val="005C36FD"/>
    <w:rsid w:val="005C37B4"/>
    <w:rsid w:val="005C3B1E"/>
    <w:rsid w:val="005C3C86"/>
    <w:rsid w:val="005C4101"/>
    <w:rsid w:val="005C4107"/>
    <w:rsid w:val="005C44C1"/>
    <w:rsid w:val="005C478D"/>
    <w:rsid w:val="005C4C5B"/>
    <w:rsid w:val="005C51F1"/>
    <w:rsid w:val="005C535F"/>
    <w:rsid w:val="005C55A9"/>
    <w:rsid w:val="005C5759"/>
    <w:rsid w:val="005C602A"/>
    <w:rsid w:val="005C6A2C"/>
    <w:rsid w:val="005C6B29"/>
    <w:rsid w:val="005C6DC8"/>
    <w:rsid w:val="005C7B7F"/>
    <w:rsid w:val="005C7BBB"/>
    <w:rsid w:val="005D0703"/>
    <w:rsid w:val="005D0EDA"/>
    <w:rsid w:val="005D13FA"/>
    <w:rsid w:val="005D2172"/>
    <w:rsid w:val="005D21D5"/>
    <w:rsid w:val="005D2561"/>
    <w:rsid w:val="005D3159"/>
    <w:rsid w:val="005D322F"/>
    <w:rsid w:val="005D3593"/>
    <w:rsid w:val="005D39C8"/>
    <w:rsid w:val="005D40F5"/>
    <w:rsid w:val="005D45F0"/>
    <w:rsid w:val="005D4CF8"/>
    <w:rsid w:val="005D4EB5"/>
    <w:rsid w:val="005D5022"/>
    <w:rsid w:val="005D5034"/>
    <w:rsid w:val="005D50CD"/>
    <w:rsid w:val="005D617F"/>
    <w:rsid w:val="005D6384"/>
    <w:rsid w:val="005D6EE3"/>
    <w:rsid w:val="005D7881"/>
    <w:rsid w:val="005D7A3F"/>
    <w:rsid w:val="005E0062"/>
    <w:rsid w:val="005E047B"/>
    <w:rsid w:val="005E0877"/>
    <w:rsid w:val="005E0895"/>
    <w:rsid w:val="005E09CB"/>
    <w:rsid w:val="005E0BAA"/>
    <w:rsid w:val="005E10C8"/>
    <w:rsid w:val="005E1B19"/>
    <w:rsid w:val="005E211C"/>
    <w:rsid w:val="005E2610"/>
    <w:rsid w:val="005E28FC"/>
    <w:rsid w:val="005E330A"/>
    <w:rsid w:val="005E3314"/>
    <w:rsid w:val="005E36DB"/>
    <w:rsid w:val="005E37B9"/>
    <w:rsid w:val="005E3916"/>
    <w:rsid w:val="005E406B"/>
    <w:rsid w:val="005E420F"/>
    <w:rsid w:val="005E4591"/>
    <w:rsid w:val="005E509F"/>
    <w:rsid w:val="005E598C"/>
    <w:rsid w:val="005E5FA6"/>
    <w:rsid w:val="005E630B"/>
    <w:rsid w:val="005E6D9C"/>
    <w:rsid w:val="005E7DDE"/>
    <w:rsid w:val="005E7F78"/>
    <w:rsid w:val="005F01CF"/>
    <w:rsid w:val="005F03C1"/>
    <w:rsid w:val="005F0DA0"/>
    <w:rsid w:val="005F0EA8"/>
    <w:rsid w:val="005F0F41"/>
    <w:rsid w:val="005F13B5"/>
    <w:rsid w:val="005F155D"/>
    <w:rsid w:val="005F1E96"/>
    <w:rsid w:val="005F1F6B"/>
    <w:rsid w:val="005F2036"/>
    <w:rsid w:val="005F2A14"/>
    <w:rsid w:val="005F2D20"/>
    <w:rsid w:val="005F2E17"/>
    <w:rsid w:val="005F345B"/>
    <w:rsid w:val="005F3772"/>
    <w:rsid w:val="005F45BA"/>
    <w:rsid w:val="005F46BA"/>
    <w:rsid w:val="005F482F"/>
    <w:rsid w:val="005F4ACE"/>
    <w:rsid w:val="005F5064"/>
    <w:rsid w:val="005F5613"/>
    <w:rsid w:val="005F6179"/>
    <w:rsid w:val="005F63B4"/>
    <w:rsid w:val="005F69CE"/>
    <w:rsid w:val="005F6B1A"/>
    <w:rsid w:val="005F7485"/>
    <w:rsid w:val="005F7893"/>
    <w:rsid w:val="005F7B9F"/>
    <w:rsid w:val="005F7C92"/>
    <w:rsid w:val="005F7CBD"/>
    <w:rsid w:val="00601698"/>
    <w:rsid w:val="00601833"/>
    <w:rsid w:val="00601A3A"/>
    <w:rsid w:val="00601AAA"/>
    <w:rsid w:val="00601BCC"/>
    <w:rsid w:val="00602736"/>
    <w:rsid w:val="0060295D"/>
    <w:rsid w:val="00602AF6"/>
    <w:rsid w:val="006033B2"/>
    <w:rsid w:val="00603A69"/>
    <w:rsid w:val="006043D9"/>
    <w:rsid w:val="00604802"/>
    <w:rsid w:val="0060538B"/>
    <w:rsid w:val="006054ED"/>
    <w:rsid w:val="00606491"/>
    <w:rsid w:val="00606F5C"/>
    <w:rsid w:val="006079A0"/>
    <w:rsid w:val="006102E4"/>
    <w:rsid w:val="00610561"/>
    <w:rsid w:val="0061076B"/>
    <w:rsid w:val="0061077B"/>
    <w:rsid w:val="006112D6"/>
    <w:rsid w:val="006112EF"/>
    <w:rsid w:val="006117B8"/>
    <w:rsid w:val="0061227C"/>
    <w:rsid w:val="00612FD4"/>
    <w:rsid w:val="006130A4"/>
    <w:rsid w:val="0061353D"/>
    <w:rsid w:val="0061354D"/>
    <w:rsid w:val="00613797"/>
    <w:rsid w:val="006139B7"/>
    <w:rsid w:val="00614411"/>
    <w:rsid w:val="006148AC"/>
    <w:rsid w:val="006161D0"/>
    <w:rsid w:val="00616284"/>
    <w:rsid w:val="00617597"/>
    <w:rsid w:val="006201D1"/>
    <w:rsid w:val="006202F7"/>
    <w:rsid w:val="00620780"/>
    <w:rsid w:val="00621188"/>
    <w:rsid w:val="006216C0"/>
    <w:rsid w:val="00621742"/>
    <w:rsid w:val="00621818"/>
    <w:rsid w:val="0062186F"/>
    <w:rsid w:val="00621CEC"/>
    <w:rsid w:val="006223EC"/>
    <w:rsid w:val="00622909"/>
    <w:rsid w:val="00623044"/>
    <w:rsid w:val="00623240"/>
    <w:rsid w:val="006239A0"/>
    <w:rsid w:val="00623E01"/>
    <w:rsid w:val="0062484A"/>
    <w:rsid w:val="00624E81"/>
    <w:rsid w:val="006262DF"/>
    <w:rsid w:val="006268A2"/>
    <w:rsid w:val="006269D7"/>
    <w:rsid w:val="00627B7B"/>
    <w:rsid w:val="00627BC4"/>
    <w:rsid w:val="006303FF"/>
    <w:rsid w:val="00630496"/>
    <w:rsid w:val="00630823"/>
    <w:rsid w:val="006309C9"/>
    <w:rsid w:val="00630EF2"/>
    <w:rsid w:val="00630F74"/>
    <w:rsid w:val="00630F83"/>
    <w:rsid w:val="00631057"/>
    <w:rsid w:val="00631283"/>
    <w:rsid w:val="00631423"/>
    <w:rsid w:val="00631454"/>
    <w:rsid w:val="006314D0"/>
    <w:rsid w:val="00631CB8"/>
    <w:rsid w:val="00631D13"/>
    <w:rsid w:val="00631F92"/>
    <w:rsid w:val="00632143"/>
    <w:rsid w:val="00632C2A"/>
    <w:rsid w:val="00632CC8"/>
    <w:rsid w:val="00632F61"/>
    <w:rsid w:val="006333DC"/>
    <w:rsid w:val="00633F70"/>
    <w:rsid w:val="006349BA"/>
    <w:rsid w:val="00635079"/>
    <w:rsid w:val="0063520A"/>
    <w:rsid w:val="00635959"/>
    <w:rsid w:val="00635ACB"/>
    <w:rsid w:val="006361C2"/>
    <w:rsid w:val="006363DE"/>
    <w:rsid w:val="0063662C"/>
    <w:rsid w:val="00636EB2"/>
    <w:rsid w:val="006370C7"/>
    <w:rsid w:val="006371BD"/>
    <w:rsid w:val="00637828"/>
    <w:rsid w:val="00637A0D"/>
    <w:rsid w:val="006402B6"/>
    <w:rsid w:val="006402CA"/>
    <w:rsid w:val="0064081D"/>
    <w:rsid w:val="00640AFB"/>
    <w:rsid w:val="006424EF"/>
    <w:rsid w:val="00642713"/>
    <w:rsid w:val="00642E91"/>
    <w:rsid w:val="0064319E"/>
    <w:rsid w:val="006435C2"/>
    <w:rsid w:val="006437B2"/>
    <w:rsid w:val="006437BF"/>
    <w:rsid w:val="00643B01"/>
    <w:rsid w:val="00643D05"/>
    <w:rsid w:val="00643DCF"/>
    <w:rsid w:val="006441CB"/>
    <w:rsid w:val="00645143"/>
    <w:rsid w:val="00645194"/>
    <w:rsid w:val="00645279"/>
    <w:rsid w:val="00645A20"/>
    <w:rsid w:val="00645F9A"/>
    <w:rsid w:val="00646107"/>
    <w:rsid w:val="00647180"/>
    <w:rsid w:val="00650390"/>
    <w:rsid w:val="0065058E"/>
    <w:rsid w:val="006510F5"/>
    <w:rsid w:val="0065213A"/>
    <w:rsid w:val="00652A73"/>
    <w:rsid w:val="00652F4C"/>
    <w:rsid w:val="00652FD5"/>
    <w:rsid w:val="006539B3"/>
    <w:rsid w:val="00653E56"/>
    <w:rsid w:val="00654CB0"/>
    <w:rsid w:val="00654E52"/>
    <w:rsid w:val="006553CE"/>
    <w:rsid w:val="006557EA"/>
    <w:rsid w:val="006569ED"/>
    <w:rsid w:val="00657027"/>
    <w:rsid w:val="0065745F"/>
    <w:rsid w:val="0065751C"/>
    <w:rsid w:val="0065757C"/>
    <w:rsid w:val="00657815"/>
    <w:rsid w:val="00657AD2"/>
    <w:rsid w:val="00657E60"/>
    <w:rsid w:val="00657E83"/>
    <w:rsid w:val="0066081E"/>
    <w:rsid w:val="006611B2"/>
    <w:rsid w:val="00661632"/>
    <w:rsid w:val="00661C20"/>
    <w:rsid w:val="006624B5"/>
    <w:rsid w:val="00663AB1"/>
    <w:rsid w:val="00663AD6"/>
    <w:rsid w:val="00664302"/>
    <w:rsid w:val="006643CF"/>
    <w:rsid w:val="00664C17"/>
    <w:rsid w:val="00665070"/>
    <w:rsid w:val="00665CF2"/>
    <w:rsid w:val="006664C3"/>
    <w:rsid w:val="00666921"/>
    <w:rsid w:val="00666C95"/>
    <w:rsid w:val="00667559"/>
    <w:rsid w:val="00671618"/>
    <w:rsid w:val="00671851"/>
    <w:rsid w:val="0067299F"/>
    <w:rsid w:val="00672A1D"/>
    <w:rsid w:val="00672FD4"/>
    <w:rsid w:val="006733A3"/>
    <w:rsid w:val="00673B0D"/>
    <w:rsid w:val="00673B1E"/>
    <w:rsid w:val="0067546A"/>
    <w:rsid w:val="006757E9"/>
    <w:rsid w:val="00675C45"/>
    <w:rsid w:val="00675D72"/>
    <w:rsid w:val="00675EE6"/>
    <w:rsid w:val="006760B6"/>
    <w:rsid w:val="0067679A"/>
    <w:rsid w:val="00677889"/>
    <w:rsid w:val="006779F0"/>
    <w:rsid w:val="00677FCF"/>
    <w:rsid w:val="00677FF7"/>
    <w:rsid w:val="006800AA"/>
    <w:rsid w:val="006806F0"/>
    <w:rsid w:val="0068088F"/>
    <w:rsid w:val="00680B83"/>
    <w:rsid w:val="0068148F"/>
    <w:rsid w:val="00681DF7"/>
    <w:rsid w:val="0068220E"/>
    <w:rsid w:val="006825DD"/>
    <w:rsid w:val="00682AB6"/>
    <w:rsid w:val="00683B12"/>
    <w:rsid w:val="00683BAD"/>
    <w:rsid w:val="00684628"/>
    <w:rsid w:val="0068499F"/>
    <w:rsid w:val="00684F36"/>
    <w:rsid w:val="0068523D"/>
    <w:rsid w:val="006852D9"/>
    <w:rsid w:val="00685451"/>
    <w:rsid w:val="006854A0"/>
    <w:rsid w:val="00685FB4"/>
    <w:rsid w:val="00686B70"/>
    <w:rsid w:val="00686EFC"/>
    <w:rsid w:val="0068724B"/>
    <w:rsid w:val="00687641"/>
    <w:rsid w:val="006876FF"/>
    <w:rsid w:val="0068773C"/>
    <w:rsid w:val="00687787"/>
    <w:rsid w:val="00687ECE"/>
    <w:rsid w:val="006906F1"/>
    <w:rsid w:val="00690F4C"/>
    <w:rsid w:val="006913DA"/>
    <w:rsid w:val="00691DC7"/>
    <w:rsid w:val="006922C7"/>
    <w:rsid w:val="00692722"/>
    <w:rsid w:val="00693199"/>
    <w:rsid w:val="006939CB"/>
    <w:rsid w:val="006946B8"/>
    <w:rsid w:val="00694D83"/>
    <w:rsid w:val="00695126"/>
    <w:rsid w:val="0069512D"/>
    <w:rsid w:val="0069533C"/>
    <w:rsid w:val="006955F0"/>
    <w:rsid w:val="006967A9"/>
    <w:rsid w:val="00696885"/>
    <w:rsid w:val="00696E6A"/>
    <w:rsid w:val="0069718D"/>
    <w:rsid w:val="0069737B"/>
    <w:rsid w:val="006A0257"/>
    <w:rsid w:val="006A029F"/>
    <w:rsid w:val="006A118F"/>
    <w:rsid w:val="006A1297"/>
    <w:rsid w:val="006A1A78"/>
    <w:rsid w:val="006A1D4E"/>
    <w:rsid w:val="006A1DA6"/>
    <w:rsid w:val="006A2258"/>
    <w:rsid w:val="006A38EE"/>
    <w:rsid w:val="006A4966"/>
    <w:rsid w:val="006A6111"/>
    <w:rsid w:val="006A6525"/>
    <w:rsid w:val="006A6A8F"/>
    <w:rsid w:val="006A6EED"/>
    <w:rsid w:val="006A718E"/>
    <w:rsid w:val="006B10BB"/>
    <w:rsid w:val="006B174D"/>
    <w:rsid w:val="006B1773"/>
    <w:rsid w:val="006B1B93"/>
    <w:rsid w:val="006B2433"/>
    <w:rsid w:val="006B2888"/>
    <w:rsid w:val="006B28E1"/>
    <w:rsid w:val="006B2E4D"/>
    <w:rsid w:val="006B3993"/>
    <w:rsid w:val="006B3A9F"/>
    <w:rsid w:val="006B3FF3"/>
    <w:rsid w:val="006B455E"/>
    <w:rsid w:val="006B4681"/>
    <w:rsid w:val="006B4769"/>
    <w:rsid w:val="006B535A"/>
    <w:rsid w:val="006B5495"/>
    <w:rsid w:val="006B5C0F"/>
    <w:rsid w:val="006B5D68"/>
    <w:rsid w:val="006B5E57"/>
    <w:rsid w:val="006B6378"/>
    <w:rsid w:val="006B6419"/>
    <w:rsid w:val="006B6745"/>
    <w:rsid w:val="006B7033"/>
    <w:rsid w:val="006B7DE8"/>
    <w:rsid w:val="006B7EF9"/>
    <w:rsid w:val="006B7FF2"/>
    <w:rsid w:val="006C02F5"/>
    <w:rsid w:val="006C034F"/>
    <w:rsid w:val="006C0438"/>
    <w:rsid w:val="006C08CF"/>
    <w:rsid w:val="006C1478"/>
    <w:rsid w:val="006C1558"/>
    <w:rsid w:val="006C1871"/>
    <w:rsid w:val="006C2387"/>
    <w:rsid w:val="006C25F2"/>
    <w:rsid w:val="006C316F"/>
    <w:rsid w:val="006C357E"/>
    <w:rsid w:val="006C38CA"/>
    <w:rsid w:val="006C3A97"/>
    <w:rsid w:val="006C3A98"/>
    <w:rsid w:val="006C428B"/>
    <w:rsid w:val="006C447E"/>
    <w:rsid w:val="006C450E"/>
    <w:rsid w:val="006C52B4"/>
    <w:rsid w:val="006C53B0"/>
    <w:rsid w:val="006C58C0"/>
    <w:rsid w:val="006C6BC0"/>
    <w:rsid w:val="006C7567"/>
    <w:rsid w:val="006C7999"/>
    <w:rsid w:val="006C7CCA"/>
    <w:rsid w:val="006C7E34"/>
    <w:rsid w:val="006C7E7F"/>
    <w:rsid w:val="006D0500"/>
    <w:rsid w:val="006D10C2"/>
    <w:rsid w:val="006D10E5"/>
    <w:rsid w:val="006D251C"/>
    <w:rsid w:val="006D2558"/>
    <w:rsid w:val="006D28B1"/>
    <w:rsid w:val="006D2C42"/>
    <w:rsid w:val="006D3075"/>
    <w:rsid w:val="006D32B2"/>
    <w:rsid w:val="006D357F"/>
    <w:rsid w:val="006D3C49"/>
    <w:rsid w:val="006D47B0"/>
    <w:rsid w:val="006D5D0A"/>
    <w:rsid w:val="006D5FB9"/>
    <w:rsid w:val="006D6028"/>
    <w:rsid w:val="006D607E"/>
    <w:rsid w:val="006D6129"/>
    <w:rsid w:val="006D636D"/>
    <w:rsid w:val="006D6393"/>
    <w:rsid w:val="006D657F"/>
    <w:rsid w:val="006D69AE"/>
    <w:rsid w:val="006D6F6F"/>
    <w:rsid w:val="006D7C19"/>
    <w:rsid w:val="006D7EF8"/>
    <w:rsid w:val="006E02E9"/>
    <w:rsid w:val="006E065E"/>
    <w:rsid w:val="006E0A32"/>
    <w:rsid w:val="006E117C"/>
    <w:rsid w:val="006E128F"/>
    <w:rsid w:val="006E1AA6"/>
    <w:rsid w:val="006E2424"/>
    <w:rsid w:val="006E270F"/>
    <w:rsid w:val="006E3C6A"/>
    <w:rsid w:val="006E3EE5"/>
    <w:rsid w:val="006E3F41"/>
    <w:rsid w:val="006E4764"/>
    <w:rsid w:val="006E491F"/>
    <w:rsid w:val="006E4A3C"/>
    <w:rsid w:val="006E4A77"/>
    <w:rsid w:val="006E5119"/>
    <w:rsid w:val="006E5B80"/>
    <w:rsid w:val="006E655A"/>
    <w:rsid w:val="006E6A1A"/>
    <w:rsid w:val="006E6E02"/>
    <w:rsid w:val="006E7A12"/>
    <w:rsid w:val="006E7EF5"/>
    <w:rsid w:val="006F1030"/>
    <w:rsid w:val="006F13B5"/>
    <w:rsid w:val="006F198E"/>
    <w:rsid w:val="006F1A88"/>
    <w:rsid w:val="006F2369"/>
    <w:rsid w:val="006F2667"/>
    <w:rsid w:val="006F303D"/>
    <w:rsid w:val="006F30FA"/>
    <w:rsid w:val="006F36D9"/>
    <w:rsid w:val="006F3924"/>
    <w:rsid w:val="006F3A71"/>
    <w:rsid w:val="006F3C4B"/>
    <w:rsid w:val="006F42F2"/>
    <w:rsid w:val="006F433A"/>
    <w:rsid w:val="006F441B"/>
    <w:rsid w:val="006F4F0E"/>
    <w:rsid w:val="006F5220"/>
    <w:rsid w:val="006F5384"/>
    <w:rsid w:val="006F54F0"/>
    <w:rsid w:val="006F5CE5"/>
    <w:rsid w:val="006F6C34"/>
    <w:rsid w:val="006F6F2A"/>
    <w:rsid w:val="006F7251"/>
    <w:rsid w:val="006F751C"/>
    <w:rsid w:val="006F788F"/>
    <w:rsid w:val="00700499"/>
    <w:rsid w:val="007005F2"/>
    <w:rsid w:val="00700697"/>
    <w:rsid w:val="00700736"/>
    <w:rsid w:val="00700769"/>
    <w:rsid w:val="0070186D"/>
    <w:rsid w:val="007024A6"/>
    <w:rsid w:val="0070257E"/>
    <w:rsid w:val="00702DE8"/>
    <w:rsid w:val="00702FBA"/>
    <w:rsid w:val="00704421"/>
    <w:rsid w:val="00704C2A"/>
    <w:rsid w:val="00704D65"/>
    <w:rsid w:val="00704F8C"/>
    <w:rsid w:val="00704FB5"/>
    <w:rsid w:val="00706696"/>
    <w:rsid w:val="007066D1"/>
    <w:rsid w:val="00706A09"/>
    <w:rsid w:val="0070743C"/>
    <w:rsid w:val="00707AA9"/>
    <w:rsid w:val="00710091"/>
    <w:rsid w:val="00710372"/>
    <w:rsid w:val="007103EA"/>
    <w:rsid w:val="00711499"/>
    <w:rsid w:val="00711E66"/>
    <w:rsid w:val="0071201D"/>
    <w:rsid w:val="007129EF"/>
    <w:rsid w:val="00712A5F"/>
    <w:rsid w:val="00713137"/>
    <w:rsid w:val="007144E6"/>
    <w:rsid w:val="00714509"/>
    <w:rsid w:val="007148DE"/>
    <w:rsid w:val="00715040"/>
    <w:rsid w:val="0071543A"/>
    <w:rsid w:val="0071594B"/>
    <w:rsid w:val="00715A39"/>
    <w:rsid w:val="00715D5F"/>
    <w:rsid w:val="00716184"/>
    <w:rsid w:val="007162FB"/>
    <w:rsid w:val="00716514"/>
    <w:rsid w:val="00717111"/>
    <w:rsid w:val="00717820"/>
    <w:rsid w:val="00717BA5"/>
    <w:rsid w:val="00720A5D"/>
    <w:rsid w:val="007214C7"/>
    <w:rsid w:val="0072167D"/>
    <w:rsid w:val="00721B78"/>
    <w:rsid w:val="00721EEE"/>
    <w:rsid w:val="00722B9E"/>
    <w:rsid w:val="007234B0"/>
    <w:rsid w:val="007237CB"/>
    <w:rsid w:val="00723B28"/>
    <w:rsid w:val="00723F25"/>
    <w:rsid w:val="00724FD2"/>
    <w:rsid w:val="007256DC"/>
    <w:rsid w:val="00725FAD"/>
    <w:rsid w:val="00726194"/>
    <w:rsid w:val="0072657F"/>
    <w:rsid w:val="00727795"/>
    <w:rsid w:val="00727F61"/>
    <w:rsid w:val="00730175"/>
    <w:rsid w:val="00730A36"/>
    <w:rsid w:val="00730EB0"/>
    <w:rsid w:val="007310CB"/>
    <w:rsid w:val="007318F4"/>
    <w:rsid w:val="00731BA9"/>
    <w:rsid w:val="007321AB"/>
    <w:rsid w:val="007323A5"/>
    <w:rsid w:val="00732C72"/>
    <w:rsid w:val="00732CAE"/>
    <w:rsid w:val="00732F05"/>
    <w:rsid w:val="0073309B"/>
    <w:rsid w:val="007332A7"/>
    <w:rsid w:val="00733A70"/>
    <w:rsid w:val="00733AA3"/>
    <w:rsid w:val="00733B61"/>
    <w:rsid w:val="00733C53"/>
    <w:rsid w:val="00733E1F"/>
    <w:rsid w:val="007340D8"/>
    <w:rsid w:val="00734201"/>
    <w:rsid w:val="00734420"/>
    <w:rsid w:val="00734475"/>
    <w:rsid w:val="007344F1"/>
    <w:rsid w:val="00734646"/>
    <w:rsid w:val="00734BAA"/>
    <w:rsid w:val="00734C91"/>
    <w:rsid w:val="007351F6"/>
    <w:rsid w:val="007355DC"/>
    <w:rsid w:val="00736014"/>
    <w:rsid w:val="0073654F"/>
    <w:rsid w:val="00736737"/>
    <w:rsid w:val="00737277"/>
    <w:rsid w:val="007373E4"/>
    <w:rsid w:val="00737CD9"/>
    <w:rsid w:val="00737DB4"/>
    <w:rsid w:val="0074018E"/>
    <w:rsid w:val="0074035F"/>
    <w:rsid w:val="00740604"/>
    <w:rsid w:val="00740729"/>
    <w:rsid w:val="00740B8B"/>
    <w:rsid w:val="00740F3B"/>
    <w:rsid w:val="007410B9"/>
    <w:rsid w:val="00741430"/>
    <w:rsid w:val="007418E3"/>
    <w:rsid w:val="00741E72"/>
    <w:rsid w:val="00742127"/>
    <w:rsid w:val="00742181"/>
    <w:rsid w:val="0074269F"/>
    <w:rsid w:val="00742DA3"/>
    <w:rsid w:val="00743331"/>
    <w:rsid w:val="00743340"/>
    <w:rsid w:val="00743664"/>
    <w:rsid w:val="007439FD"/>
    <w:rsid w:val="00743ADD"/>
    <w:rsid w:val="00744560"/>
    <w:rsid w:val="00744609"/>
    <w:rsid w:val="00744763"/>
    <w:rsid w:val="007449DC"/>
    <w:rsid w:val="007454FA"/>
    <w:rsid w:val="00745B4B"/>
    <w:rsid w:val="00746350"/>
    <w:rsid w:val="007479E3"/>
    <w:rsid w:val="0075002D"/>
    <w:rsid w:val="007507CA"/>
    <w:rsid w:val="007512C8"/>
    <w:rsid w:val="007513AF"/>
    <w:rsid w:val="00751528"/>
    <w:rsid w:val="00751809"/>
    <w:rsid w:val="00751DC1"/>
    <w:rsid w:val="007524D0"/>
    <w:rsid w:val="00752B04"/>
    <w:rsid w:val="00752B28"/>
    <w:rsid w:val="00753715"/>
    <w:rsid w:val="0075509E"/>
    <w:rsid w:val="00756DA0"/>
    <w:rsid w:val="0075701E"/>
    <w:rsid w:val="007576DC"/>
    <w:rsid w:val="007576E6"/>
    <w:rsid w:val="00757BFA"/>
    <w:rsid w:val="00757CB1"/>
    <w:rsid w:val="00757D12"/>
    <w:rsid w:val="00757FE9"/>
    <w:rsid w:val="00760E6A"/>
    <w:rsid w:val="00761643"/>
    <w:rsid w:val="00761A18"/>
    <w:rsid w:val="007627C3"/>
    <w:rsid w:val="00762CB3"/>
    <w:rsid w:val="00762D0F"/>
    <w:rsid w:val="00762F0E"/>
    <w:rsid w:val="0076314C"/>
    <w:rsid w:val="0076340F"/>
    <w:rsid w:val="00763494"/>
    <w:rsid w:val="007639C2"/>
    <w:rsid w:val="00764094"/>
    <w:rsid w:val="00764779"/>
    <w:rsid w:val="00764ACE"/>
    <w:rsid w:val="00765549"/>
    <w:rsid w:val="007655D4"/>
    <w:rsid w:val="007656E1"/>
    <w:rsid w:val="00765975"/>
    <w:rsid w:val="00766400"/>
    <w:rsid w:val="00766481"/>
    <w:rsid w:val="00766839"/>
    <w:rsid w:val="00766CF1"/>
    <w:rsid w:val="0077032B"/>
    <w:rsid w:val="0077062F"/>
    <w:rsid w:val="0077142B"/>
    <w:rsid w:val="0077162C"/>
    <w:rsid w:val="00771ABA"/>
    <w:rsid w:val="00771AD0"/>
    <w:rsid w:val="00773CE0"/>
    <w:rsid w:val="00773E19"/>
    <w:rsid w:val="00773F64"/>
    <w:rsid w:val="00774130"/>
    <w:rsid w:val="007748A3"/>
    <w:rsid w:val="00774E41"/>
    <w:rsid w:val="00774F4C"/>
    <w:rsid w:val="007753CE"/>
    <w:rsid w:val="00775E2E"/>
    <w:rsid w:val="00775F12"/>
    <w:rsid w:val="00776551"/>
    <w:rsid w:val="00776580"/>
    <w:rsid w:val="00776CEA"/>
    <w:rsid w:val="00776D94"/>
    <w:rsid w:val="007770AC"/>
    <w:rsid w:val="007779B2"/>
    <w:rsid w:val="007811E1"/>
    <w:rsid w:val="0078125C"/>
    <w:rsid w:val="007820ED"/>
    <w:rsid w:val="00782283"/>
    <w:rsid w:val="00782373"/>
    <w:rsid w:val="00782511"/>
    <w:rsid w:val="00782564"/>
    <w:rsid w:val="0078271D"/>
    <w:rsid w:val="00782BCB"/>
    <w:rsid w:val="00782C4B"/>
    <w:rsid w:val="007830C3"/>
    <w:rsid w:val="007836F0"/>
    <w:rsid w:val="00783A7C"/>
    <w:rsid w:val="00783B89"/>
    <w:rsid w:val="00783CE5"/>
    <w:rsid w:val="00784576"/>
    <w:rsid w:val="00784930"/>
    <w:rsid w:val="00784A1C"/>
    <w:rsid w:val="00784F36"/>
    <w:rsid w:val="0078501F"/>
    <w:rsid w:val="007861EA"/>
    <w:rsid w:val="00786251"/>
    <w:rsid w:val="007865A2"/>
    <w:rsid w:val="007866B1"/>
    <w:rsid w:val="007867F6"/>
    <w:rsid w:val="00786986"/>
    <w:rsid w:val="00786B22"/>
    <w:rsid w:val="007874D2"/>
    <w:rsid w:val="00787F74"/>
    <w:rsid w:val="0079063C"/>
    <w:rsid w:val="00790A52"/>
    <w:rsid w:val="0079103B"/>
    <w:rsid w:val="00791407"/>
    <w:rsid w:val="00791741"/>
    <w:rsid w:val="007921B6"/>
    <w:rsid w:val="00792562"/>
    <w:rsid w:val="007934CA"/>
    <w:rsid w:val="00793E4F"/>
    <w:rsid w:val="007945FD"/>
    <w:rsid w:val="00794C77"/>
    <w:rsid w:val="007951C7"/>
    <w:rsid w:val="0079532E"/>
    <w:rsid w:val="00795414"/>
    <w:rsid w:val="00795E79"/>
    <w:rsid w:val="00795F28"/>
    <w:rsid w:val="007967B4"/>
    <w:rsid w:val="0079686F"/>
    <w:rsid w:val="00797F47"/>
    <w:rsid w:val="007A0EC2"/>
    <w:rsid w:val="007A1651"/>
    <w:rsid w:val="007A17CD"/>
    <w:rsid w:val="007A1DE2"/>
    <w:rsid w:val="007A355A"/>
    <w:rsid w:val="007A3DD8"/>
    <w:rsid w:val="007A3EAA"/>
    <w:rsid w:val="007A51AC"/>
    <w:rsid w:val="007A56B7"/>
    <w:rsid w:val="007A59C6"/>
    <w:rsid w:val="007A66AC"/>
    <w:rsid w:val="007A6B78"/>
    <w:rsid w:val="007A7C41"/>
    <w:rsid w:val="007B0705"/>
    <w:rsid w:val="007B1325"/>
    <w:rsid w:val="007B1358"/>
    <w:rsid w:val="007B1C2C"/>
    <w:rsid w:val="007B2486"/>
    <w:rsid w:val="007B25C4"/>
    <w:rsid w:val="007B2856"/>
    <w:rsid w:val="007B2B7C"/>
    <w:rsid w:val="007B3EED"/>
    <w:rsid w:val="007B4508"/>
    <w:rsid w:val="007B484C"/>
    <w:rsid w:val="007B5028"/>
    <w:rsid w:val="007B51A5"/>
    <w:rsid w:val="007B51D3"/>
    <w:rsid w:val="007B5680"/>
    <w:rsid w:val="007B58AD"/>
    <w:rsid w:val="007B5D2B"/>
    <w:rsid w:val="007B6F60"/>
    <w:rsid w:val="007C01EB"/>
    <w:rsid w:val="007C053D"/>
    <w:rsid w:val="007C0E40"/>
    <w:rsid w:val="007C0EF5"/>
    <w:rsid w:val="007C1203"/>
    <w:rsid w:val="007C16D9"/>
    <w:rsid w:val="007C1F3F"/>
    <w:rsid w:val="007C227A"/>
    <w:rsid w:val="007C2927"/>
    <w:rsid w:val="007C3528"/>
    <w:rsid w:val="007C5F10"/>
    <w:rsid w:val="007C6586"/>
    <w:rsid w:val="007C6951"/>
    <w:rsid w:val="007C699B"/>
    <w:rsid w:val="007C729B"/>
    <w:rsid w:val="007C7448"/>
    <w:rsid w:val="007C76B4"/>
    <w:rsid w:val="007C7880"/>
    <w:rsid w:val="007C7A0D"/>
    <w:rsid w:val="007C7AE3"/>
    <w:rsid w:val="007C7C59"/>
    <w:rsid w:val="007D0102"/>
    <w:rsid w:val="007D0112"/>
    <w:rsid w:val="007D03F8"/>
    <w:rsid w:val="007D0DE4"/>
    <w:rsid w:val="007D1036"/>
    <w:rsid w:val="007D161F"/>
    <w:rsid w:val="007D1956"/>
    <w:rsid w:val="007D1ADB"/>
    <w:rsid w:val="007D1DF6"/>
    <w:rsid w:val="007D1F93"/>
    <w:rsid w:val="007D204E"/>
    <w:rsid w:val="007D20D1"/>
    <w:rsid w:val="007D2A88"/>
    <w:rsid w:val="007D2C52"/>
    <w:rsid w:val="007D2D75"/>
    <w:rsid w:val="007D339C"/>
    <w:rsid w:val="007D33B6"/>
    <w:rsid w:val="007D4D90"/>
    <w:rsid w:val="007D502E"/>
    <w:rsid w:val="007D547F"/>
    <w:rsid w:val="007D5AC2"/>
    <w:rsid w:val="007D619B"/>
    <w:rsid w:val="007D6D1C"/>
    <w:rsid w:val="007D785E"/>
    <w:rsid w:val="007E050C"/>
    <w:rsid w:val="007E18FC"/>
    <w:rsid w:val="007E216E"/>
    <w:rsid w:val="007E30A0"/>
    <w:rsid w:val="007E33C6"/>
    <w:rsid w:val="007E38E7"/>
    <w:rsid w:val="007E426C"/>
    <w:rsid w:val="007E4764"/>
    <w:rsid w:val="007E47E7"/>
    <w:rsid w:val="007E4C26"/>
    <w:rsid w:val="007E5BF5"/>
    <w:rsid w:val="007E6142"/>
    <w:rsid w:val="007E6AB8"/>
    <w:rsid w:val="007E6E92"/>
    <w:rsid w:val="007E764C"/>
    <w:rsid w:val="007F0339"/>
    <w:rsid w:val="007F0E55"/>
    <w:rsid w:val="007F1301"/>
    <w:rsid w:val="007F202D"/>
    <w:rsid w:val="007F215C"/>
    <w:rsid w:val="007F29A2"/>
    <w:rsid w:val="007F2BA9"/>
    <w:rsid w:val="007F3751"/>
    <w:rsid w:val="007F3B5F"/>
    <w:rsid w:val="007F42C7"/>
    <w:rsid w:val="007F4C2A"/>
    <w:rsid w:val="007F6028"/>
    <w:rsid w:val="007F6268"/>
    <w:rsid w:val="007F6419"/>
    <w:rsid w:val="007F6D47"/>
    <w:rsid w:val="007F6E2A"/>
    <w:rsid w:val="007F71D7"/>
    <w:rsid w:val="007F7710"/>
    <w:rsid w:val="007F7F11"/>
    <w:rsid w:val="0080141B"/>
    <w:rsid w:val="00801801"/>
    <w:rsid w:val="00801D45"/>
    <w:rsid w:val="00801EC8"/>
    <w:rsid w:val="00802188"/>
    <w:rsid w:val="00802247"/>
    <w:rsid w:val="00802DF4"/>
    <w:rsid w:val="00803305"/>
    <w:rsid w:val="00803FCA"/>
    <w:rsid w:val="0080508B"/>
    <w:rsid w:val="00805A23"/>
    <w:rsid w:val="00806337"/>
    <w:rsid w:val="008069EA"/>
    <w:rsid w:val="00806EA9"/>
    <w:rsid w:val="00807D0E"/>
    <w:rsid w:val="00810579"/>
    <w:rsid w:val="0081095D"/>
    <w:rsid w:val="00810CE2"/>
    <w:rsid w:val="0081109A"/>
    <w:rsid w:val="008114C6"/>
    <w:rsid w:val="00811B15"/>
    <w:rsid w:val="00812732"/>
    <w:rsid w:val="00812776"/>
    <w:rsid w:val="0081396E"/>
    <w:rsid w:val="00813DFB"/>
    <w:rsid w:val="00814164"/>
    <w:rsid w:val="0081421C"/>
    <w:rsid w:val="00814534"/>
    <w:rsid w:val="00814722"/>
    <w:rsid w:val="00814D94"/>
    <w:rsid w:val="008157D8"/>
    <w:rsid w:val="00815BBA"/>
    <w:rsid w:val="008164DE"/>
    <w:rsid w:val="008165DB"/>
    <w:rsid w:val="00816DFA"/>
    <w:rsid w:val="00817403"/>
    <w:rsid w:val="0081767F"/>
    <w:rsid w:val="0082147B"/>
    <w:rsid w:val="008218C6"/>
    <w:rsid w:val="008218FB"/>
    <w:rsid w:val="00821DBD"/>
    <w:rsid w:val="00822905"/>
    <w:rsid w:val="00822B3F"/>
    <w:rsid w:val="00822DFF"/>
    <w:rsid w:val="008238DB"/>
    <w:rsid w:val="00823D79"/>
    <w:rsid w:val="0082417C"/>
    <w:rsid w:val="008243CA"/>
    <w:rsid w:val="00824A31"/>
    <w:rsid w:val="00824D19"/>
    <w:rsid w:val="00824F72"/>
    <w:rsid w:val="008250FD"/>
    <w:rsid w:val="0082558D"/>
    <w:rsid w:val="008255D3"/>
    <w:rsid w:val="00825B1F"/>
    <w:rsid w:val="00826234"/>
    <w:rsid w:val="0082634C"/>
    <w:rsid w:val="00826AB5"/>
    <w:rsid w:val="00826AC9"/>
    <w:rsid w:val="00826C1B"/>
    <w:rsid w:val="00826CBE"/>
    <w:rsid w:val="00827242"/>
    <w:rsid w:val="008302DB"/>
    <w:rsid w:val="008308E6"/>
    <w:rsid w:val="00830C86"/>
    <w:rsid w:val="00831847"/>
    <w:rsid w:val="008318DC"/>
    <w:rsid w:val="00831F49"/>
    <w:rsid w:val="008349F0"/>
    <w:rsid w:val="00834BCE"/>
    <w:rsid w:val="00834BE3"/>
    <w:rsid w:val="00835323"/>
    <w:rsid w:val="008354EE"/>
    <w:rsid w:val="00835F2C"/>
    <w:rsid w:val="0083616D"/>
    <w:rsid w:val="0083648E"/>
    <w:rsid w:val="008368C3"/>
    <w:rsid w:val="008369E1"/>
    <w:rsid w:val="00836B9B"/>
    <w:rsid w:val="00837322"/>
    <w:rsid w:val="008375BF"/>
    <w:rsid w:val="00837C0F"/>
    <w:rsid w:val="00840490"/>
    <w:rsid w:val="00840AE2"/>
    <w:rsid w:val="00841801"/>
    <w:rsid w:val="00841A4F"/>
    <w:rsid w:val="00841A58"/>
    <w:rsid w:val="00841BC7"/>
    <w:rsid w:val="00841D63"/>
    <w:rsid w:val="0084238D"/>
    <w:rsid w:val="00842698"/>
    <w:rsid w:val="00842A7A"/>
    <w:rsid w:val="00843097"/>
    <w:rsid w:val="0084312B"/>
    <w:rsid w:val="0084363C"/>
    <w:rsid w:val="00843949"/>
    <w:rsid w:val="008439C0"/>
    <w:rsid w:val="00843FE2"/>
    <w:rsid w:val="0084442A"/>
    <w:rsid w:val="00844AA1"/>
    <w:rsid w:val="00844ADA"/>
    <w:rsid w:val="00844C60"/>
    <w:rsid w:val="008450F6"/>
    <w:rsid w:val="0084512B"/>
    <w:rsid w:val="00845575"/>
    <w:rsid w:val="0084595C"/>
    <w:rsid w:val="00845AF9"/>
    <w:rsid w:val="00845EAB"/>
    <w:rsid w:val="00845FBF"/>
    <w:rsid w:val="008466A4"/>
    <w:rsid w:val="00846BC8"/>
    <w:rsid w:val="008471E4"/>
    <w:rsid w:val="00847CF0"/>
    <w:rsid w:val="00847E71"/>
    <w:rsid w:val="00847F0B"/>
    <w:rsid w:val="00850C96"/>
    <w:rsid w:val="0085116C"/>
    <w:rsid w:val="00851297"/>
    <w:rsid w:val="008513A2"/>
    <w:rsid w:val="008513EB"/>
    <w:rsid w:val="0085181F"/>
    <w:rsid w:val="008525C5"/>
    <w:rsid w:val="00852BBD"/>
    <w:rsid w:val="00852E16"/>
    <w:rsid w:val="00852FBE"/>
    <w:rsid w:val="00853536"/>
    <w:rsid w:val="00853C51"/>
    <w:rsid w:val="00854990"/>
    <w:rsid w:val="00854F71"/>
    <w:rsid w:val="008550F1"/>
    <w:rsid w:val="00855746"/>
    <w:rsid w:val="00855B2A"/>
    <w:rsid w:val="00855F26"/>
    <w:rsid w:val="00856AED"/>
    <w:rsid w:val="00856CC3"/>
    <w:rsid w:val="00857498"/>
    <w:rsid w:val="00857B6E"/>
    <w:rsid w:val="00860337"/>
    <w:rsid w:val="008605CD"/>
    <w:rsid w:val="00860696"/>
    <w:rsid w:val="008610C5"/>
    <w:rsid w:val="00861421"/>
    <w:rsid w:val="0086143F"/>
    <w:rsid w:val="00861483"/>
    <w:rsid w:val="00861571"/>
    <w:rsid w:val="008615BC"/>
    <w:rsid w:val="00861722"/>
    <w:rsid w:val="00861F22"/>
    <w:rsid w:val="0086234A"/>
    <w:rsid w:val="008624AC"/>
    <w:rsid w:val="0086336C"/>
    <w:rsid w:val="00863372"/>
    <w:rsid w:val="00863E31"/>
    <w:rsid w:val="00863F63"/>
    <w:rsid w:val="00864262"/>
    <w:rsid w:val="00864534"/>
    <w:rsid w:val="008654AA"/>
    <w:rsid w:val="008656B8"/>
    <w:rsid w:val="008657C5"/>
    <w:rsid w:val="00865A5F"/>
    <w:rsid w:val="00866190"/>
    <w:rsid w:val="008668B9"/>
    <w:rsid w:val="00866D7B"/>
    <w:rsid w:val="00867956"/>
    <w:rsid w:val="00867984"/>
    <w:rsid w:val="00867E6B"/>
    <w:rsid w:val="008700B5"/>
    <w:rsid w:val="00870558"/>
    <w:rsid w:val="0087107D"/>
    <w:rsid w:val="00871135"/>
    <w:rsid w:val="00871CF9"/>
    <w:rsid w:val="008723F8"/>
    <w:rsid w:val="00872688"/>
    <w:rsid w:val="008726AF"/>
    <w:rsid w:val="0087296F"/>
    <w:rsid w:val="00872C07"/>
    <w:rsid w:val="008732D2"/>
    <w:rsid w:val="008736B0"/>
    <w:rsid w:val="00873A40"/>
    <w:rsid w:val="00874717"/>
    <w:rsid w:val="0087564D"/>
    <w:rsid w:val="00875E85"/>
    <w:rsid w:val="00875F5B"/>
    <w:rsid w:val="008761B0"/>
    <w:rsid w:val="008763A8"/>
    <w:rsid w:val="00876E19"/>
    <w:rsid w:val="00877758"/>
    <w:rsid w:val="00877B2F"/>
    <w:rsid w:val="00877DF7"/>
    <w:rsid w:val="00877E74"/>
    <w:rsid w:val="00881BCB"/>
    <w:rsid w:val="00881D1B"/>
    <w:rsid w:val="0088205C"/>
    <w:rsid w:val="008829E7"/>
    <w:rsid w:val="00883666"/>
    <w:rsid w:val="00884127"/>
    <w:rsid w:val="00884DC7"/>
    <w:rsid w:val="008852B5"/>
    <w:rsid w:val="00885783"/>
    <w:rsid w:val="00885B67"/>
    <w:rsid w:val="00885C12"/>
    <w:rsid w:val="00885CFD"/>
    <w:rsid w:val="00885EB0"/>
    <w:rsid w:val="008865EA"/>
    <w:rsid w:val="00886E7A"/>
    <w:rsid w:val="0088708E"/>
    <w:rsid w:val="0088718D"/>
    <w:rsid w:val="008904E0"/>
    <w:rsid w:val="008907B3"/>
    <w:rsid w:val="00890A0C"/>
    <w:rsid w:val="00890CBF"/>
    <w:rsid w:val="008910AC"/>
    <w:rsid w:val="00891F94"/>
    <w:rsid w:val="008920BE"/>
    <w:rsid w:val="0089271E"/>
    <w:rsid w:val="00892BA4"/>
    <w:rsid w:val="008930D9"/>
    <w:rsid w:val="008930E9"/>
    <w:rsid w:val="008934D7"/>
    <w:rsid w:val="00893603"/>
    <w:rsid w:val="00893751"/>
    <w:rsid w:val="00893B85"/>
    <w:rsid w:val="0089444D"/>
    <w:rsid w:val="0089468B"/>
    <w:rsid w:val="00894B65"/>
    <w:rsid w:val="00895277"/>
    <w:rsid w:val="008952AC"/>
    <w:rsid w:val="00895FCF"/>
    <w:rsid w:val="00896734"/>
    <w:rsid w:val="008968DA"/>
    <w:rsid w:val="00896DFC"/>
    <w:rsid w:val="00897299"/>
    <w:rsid w:val="00897811"/>
    <w:rsid w:val="00897A16"/>
    <w:rsid w:val="00897E7C"/>
    <w:rsid w:val="008A05CE"/>
    <w:rsid w:val="008A0A68"/>
    <w:rsid w:val="008A0EE0"/>
    <w:rsid w:val="008A1378"/>
    <w:rsid w:val="008A14FD"/>
    <w:rsid w:val="008A188B"/>
    <w:rsid w:val="008A19E2"/>
    <w:rsid w:val="008A1A8B"/>
    <w:rsid w:val="008A1FC0"/>
    <w:rsid w:val="008A216A"/>
    <w:rsid w:val="008A2193"/>
    <w:rsid w:val="008A3024"/>
    <w:rsid w:val="008A3703"/>
    <w:rsid w:val="008A3B35"/>
    <w:rsid w:val="008A3DD7"/>
    <w:rsid w:val="008A43AB"/>
    <w:rsid w:val="008A45A5"/>
    <w:rsid w:val="008A4937"/>
    <w:rsid w:val="008A4B9F"/>
    <w:rsid w:val="008A54D9"/>
    <w:rsid w:val="008A5695"/>
    <w:rsid w:val="008A5D45"/>
    <w:rsid w:val="008A680E"/>
    <w:rsid w:val="008A6908"/>
    <w:rsid w:val="008A69B4"/>
    <w:rsid w:val="008A69CE"/>
    <w:rsid w:val="008A6E67"/>
    <w:rsid w:val="008A7276"/>
    <w:rsid w:val="008A756B"/>
    <w:rsid w:val="008A7870"/>
    <w:rsid w:val="008A7C2E"/>
    <w:rsid w:val="008B06CB"/>
    <w:rsid w:val="008B09CB"/>
    <w:rsid w:val="008B18D4"/>
    <w:rsid w:val="008B1E28"/>
    <w:rsid w:val="008B1EF1"/>
    <w:rsid w:val="008B252D"/>
    <w:rsid w:val="008B2E8F"/>
    <w:rsid w:val="008B3405"/>
    <w:rsid w:val="008B3931"/>
    <w:rsid w:val="008B3CB8"/>
    <w:rsid w:val="008B3E45"/>
    <w:rsid w:val="008B4175"/>
    <w:rsid w:val="008B481F"/>
    <w:rsid w:val="008B495D"/>
    <w:rsid w:val="008B4C8E"/>
    <w:rsid w:val="008B6146"/>
    <w:rsid w:val="008B650C"/>
    <w:rsid w:val="008B6FB7"/>
    <w:rsid w:val="008B70FE"/>
    <w:rsid w:val="008B7C4C"/>
    <w:rsid w:val="008B7CAB"/>
    <w:rsid w:val="008C05B4"/>
    <w:rsid w:val="008C1493"/>
    <w:rsid w:val="008C164D"/>
    <w:rsid w:val="008C166A"/>
    <w:rsid w:val="008C2040"/>
    <w:rsid w:val="008C2C2E"/>
    <w:rsid w:val="008C39BA"/>
    <w:rsid w:val="008C39DB"/>
    <w:rsid w:val="008C3F36"/>
    <w:rsid w:val="008C3FA3"/>
    <w:rsid w:val="008C5517"/>
    <w:rsid w:val="008C62CD"/>
    <w:rsid w:val="008C743A"/>
    <w:rsid w:val="008C7638"/>
    <w:rsid w:val="008D043C"/>
    <w:rsid w:val="008D0EF3"/>
    <w:rsid w:val="008D108B"/>
    <w:rsid w:val="008D1518"/>
    <w:rsid w:val="008D160A"/>
    <w:rsid w:val="008D24B3"/>
    <w:rsid w:val="008D2E3F"/>
    <w:rsid w:val="008D3203"/>
    <w:rsid w:val="008D34DE"/>
    <w:rsid w:val="008D353E"/>
    <w:rsid w:val="008D3811"/>
    <w:rsid w:val="008D4324"/>
    <w:rsid w:val="008D4976"/>
    <w:rsid w:val="008D4CD8"/>
    <w:rsid w:val="008D4FA5"/>
    <w:rsid w:val="008D5599"/>
    <w:rsid w:val="008D58EC"/>
    <w:rsid w:val="008D5908"/>
    <w:rsid w:val="008D5940"/>
    <w:rsid w:val="008D5A36"/>
    <w:rsid w:val="008D61B2"/>
    <w:rsid w:val="008D65CF"/>
    <w:rsid w:val="008D65DF"/>
    <w:rsid w:val="008D6729"/>
    <w:rsid w:val="008D6E34"/>
    <w:rsid w:val="008D70C9"/>
    <w:rsid w:val="008D72BF"/>
    <w:rsid w:val="008D763F"/>
    <w:rsid w:val="008D7920"/>
    <w:rsid w:val="008D7BD1"/>
    <w:rsid w:val="008E117B"/>
    <w:rsid w:val="008E2DA6"/>
    <w:rsid w:val="008E3C94"/>
    <w:rsid w:val="008E43A7"/>
    <w:rsid w:val="008E46E2"/>
    <w:rsid w:val="008E50AD"/>
    <w:rsid w:val="008E5978"/>
    <w:rsid w:val="008E5C8B"/>
    <w:rsid w:val="008E5F7F"/>
    <w:rsid w:val="008E6B9D"/>
    <w:rsid w:val="008E6BD2"/>
    <w:rsid w:val="008E6CC5"/>
    <w:rsid w:val="008E74A8"/>
    <w:rsid w:val="008E754C"/>
    <w:rsid w:val="008F0896"/>
    <w:rsid w:val="008F0D31"/>
    <w:rsid w:val="008F1306"/>
    <w:rsid w:val="008F1AF4"/>
    <w:rsid w:val="008F26BE"/>
    <w:rsid w:val="008F3FF3"/>
    <w:rsid w:val="008F422F"/>
    <w:rsid w:val="008F4F49"/>
    <w:rsid w:val="008F526E"/>
    <w:rsid w:val="008F624C"/>
    <w:rsid w:val="008F6617"/>
    <w:rsid w:val="008F6897"/>
    <w:rsid w:val="008F7189"/>
    <w:rsid w:val="008F7217"/>
    <w:rsid w:val="008F7CF5"/>
    <w:rsid w:val="008F7DAF"/>
    <w:rsid w:val="009000F3"/>
    <w:rsid w:val="00900124"/>
    <w:rsid w:val="0090029B"/>
    <w:rsid w:val="00900B19"/>
    <w:rsid w:val="00901013"/>
    <w:rsid w:val="009021A9"/>
    <w:rsid w:val="009026EB"/>
    <w:rsid w:val="00902A66"/>
    <w:rsid w:val="00902CA2"/>
    <w:rsid w:val="009044DC"/>
    <w:rsid w:val="00904561"/>
    <w:rsid w:val="00904798"/>
    <w:rsid w:val="00904917"/>
    <w:rsid w:val="0090548D"/>
    <w:rsid w:val="0090571B"/>
    <w:rsid w:val="00905CBD"/>
    <w:rsid w:val="009061F5"/>
    <w:rsid w:val="00906506"/>
    <w:rsid w:val="00906D85"/>
    <w:rsid w:val="00907315"/>
    <w:rsid w:val="00907540"/>
    <w:rsid w:val="00910120"/>
    <w:rsid w:val="00910EAE"/>
    <w:rsid w:val="00911078"/>
    <w:rsid w:val="0091120B"/>
    <w:rsid w:val="00912607"/>
    <w:rsid w:val="00912ABD"/>
    <w:rsid w:val="0091396B"/>
    <w:rsid w:val="009140FA"/>
    <w:rsid w:val="009145AD"/>
    <w:rsid w:val="00914DD4"/>
    <w:rsid w:val="00915161"/>
    <w:rsid w:val="00915CC9"/>
    <w:rsid w:val="00915F2F"/>
    <w:rsid w:val="00915FC1"/>
    <w:rsid w:val="00916B00"/>
    <w:rsid w:val="0091702E"/>
    <w:rsid w:val="009170FC"/>
    <w:rsid w:val="0092017F"/>
    <w:rsid w:val="0092068A"/>
    <w:rsid w:val="0092083C"/>
    <w:rsid w:val="009208B0"/>
    <w:rsid w:val="00921092"/>
    <w:rsid w:val="0092112A"/>
    <w:rsid w:val="0092173E"/>
    <w:rsid w:val="00923346"/>
    <w:rsid w:val="009233CF"/>
    <w:rsid w:val="00923739"/>
    <w:rsid w:val="00923F5A"/>
    <w:rsid w:val="0092488E"/>
    <w:rsid w:val="00924B48"/>
    <w:rsid w:val="00924E82"/>
    <w:rsid w:val="009258AD"/>
    <w:rsid w:val="00925E28"/>
    <w:rsid w:val="009265D1"/>
    <w:rsid w:val="00926700"/>
    <w:rsid w:val="00927023"/>
    <w:rsid w:val="009304C4"/>
    <w:rsid w:val="00930709"/>
    <w:rsid w:val="009312B3"/>
    <w:rsid w:val="009312B5"/>
    <w:rsid w:val="00931895"/>
    <w:rsid w:val="0093193D"/>
    <w:rsid w:val="00932C99"/>
    <w:rsid w:val="00932D0C"/>
    <w:rsid w:val="00933FAF"/>
    <w:rsid w:val="0093419E"/>
    <w:rsid w:val="009341F8"/>
    <w:rsid w:val="009342E0"/>
    <w:rsid w:val="00934AD6"/>
    <w:rsid w:val="00935528"/>
    <w:rsid w:val="00935E62"/>
    <w:rsid w:val="00935EC7"/>
    <w:rsid w:val="0093647F"/>
    <w:rsid w:val="009367CE"/>
    <w:rsid w:val="0093760F"/>
    <w:rsid w:val="009378A1"/>
    <w:rsid w:val="00937CD3"/>
    <w:rsid w:val="00937F25"/>
    <w:rsid w:val="00937F8A"/>
    <w:rsid w:val="009403DB"/>
    <w:rsid w:val="00940E54"/>
    <w:rsid w:val="009417B2"/>
    <w:rsid w:val="00941F2E"/>
    <w:rsid w:val="0094511D"/>
    <w:rsid w:val="009455D1"/>
    <w:rsid w:val="0094574F"/>
    <w:rsid w:val="00946737"/>
    <w:rsid w:val="0094681C"/>
    <w:rsid w:val="00947067"/>
    <w:rsid w:val="00947AB3"/>
    <w:rsid w:val="00947FD9"/>
    <w:rsid w:val="00950834"/>
    <w:rsid w:val="00950EA4"/>
    <w:rsid w:val="00950F4E"/>
    <w:rsid w:val="00951E2F"/>
    <w:rsid w:val="00952638"/>
    <w:rsid w:val="009527B4"/>
    <w:rsid w:val="009531EE"/>
    <w:rsid w:val="009532F2"/>
    <w:rsid w:val="009538A9"/>
    <w:rsid w:val="00954646"/>
    <w:rsid w:val="00954688"/>
    <w:rsid w:val="00954C8E"/>
    <w:rsid w:val="00955170"/>
    <w:rsid w:val="00955D01"/>
    <w:rsid w:val="00955EE5"/>
    <w:rsid w:val="0095670D"/>
    <w:rsid w:val="00957CDF"/>
    <w:rsid w:val="00957FAB"/>
    <w:rsid w:val="009602C8"/>
    <w:rsid w:val="0096074C"/>
    <w:rsid w:val="00961122"/>
    <w:rsid w:val="009615F3"/>
    <w:rsid w:val="00961D53"/>
    <w:rsid w:val="00962139"/>
    <w:rsid w:val="00962A60"/>
    <w:rsid w:val="009640B1"/>
    <w:rsid w:val="009641D2"/>
    <w:rsid w:val="00964663"/>
    <w:rsid w:val="00964A74"/>
    <w:rsid w:val="00964ECF"/>
    <w:rsid w:val="00964F71"/>
    <w:rsid w:val="009659EB"/>
    <w:rsid w:val="00966947"/>
    <w:rsid w:val="0097019D"/>
    <w:rsid w:val="00970765"/>
    <w:rsid w:val="00970B98"/>
    <w:rsid w:val="00970D7D"/>
    <w:rsid w:val="00970DD7"/>
    <w:rsid w:val="0097157B"/>
    <w:rsid w:val="0097178E"/>
    <w:rsid w:val="00971EE3"/>
    <w:rsid w:val="00971F7B"/>
    <w:rsid w:val="00972316"/>
    <w:rsid w:val="009733A8"/>
    <w:rsid w:val="009735CB"/>
    <w:rsid w:val="00973A50"/>
    <w:rsid w:val="00973F43"/>
    <w:rsid w:val="00974614"/>
    <w:rsid w:val="00974B96"/>
    <w:rsid w:val="00974CE8"/>
    <w:rsid w:val="00974FDF"/>
    <w:rsid w:val="009751EC"/>
    <w:rsid w:val="009757BB"/>
    <w:rsid w:val="00975973"/>
    <w:rsid w:val="00975F5F"/>
    <w:rsid w:val="009761C3"/>
    <w:rsid w:val="00976434"/>
    <w:rsid w:val="00976552"/>
    <w:rsid w:val="00976A4C"/>
    <w:rsid w:val="00976B0E"/>
    <w:rsid w:val="00977262"/>
    <w:rsid w:val="00977CDD"/>
    <w:rsid w:val="009805C8"/>
    <w:rsid w:val="00980981"/>
    <w:rsid w:val="00980C1C"/>
    <w:rsid w:val="00981A68"/>
    <w:rsid w:val="00981D2F"/>
    <w:rsid w:val="009836C4"/>
    <w:rsid w:val="00983F39"/>
    <w:rsid w:val="009842C0"/>
    <w:rsid w:val="0098484D"/>
    <w:rsid w:val="00984F1F"/>
    <w:rsid w:val="00985581"/>
    <w:rsid w:val="009855CC"/>
    <w:rsid w:val="00985668"/>
    <w:rsid w:val="0098568C"/>
    <w:rsid w:val="009859C7"/>
    <w:rsid w:val="00985FC9"/>
    <w:rsid w:val="009865E1"/>
    <w:rsid w:val="0098693B"/>
    <w:rsid w:val="0098709B"/>
    <w:rsid w:val="009876B1"/>
    <w:rsid w:val="009879D2"/>
    <w:rsid w:val="00990DF5"/>
    <w:rsid w:val="00991D35"/>
    <w:rsid w:val="00992598"/>
    <w:rsid w:val="0099320C"/>
    <w:rsid w:val="009933A8"/>
    <w:rsid w:val="009934A3"/>
    <w:rsid w:val="00993553"/>
    <w:rsid w:val="00993D1C"/>
    <w:rsid w:val="00994000"/>
    <w:rsid w:val="00994E1D"/>
    <w:rsid w:val="009952B3"/>
    <w:rsid w:val="00995C17"/>
    <w:rsid w:val="009971A2"/>
    <w:rsid w:val="0099753A"/>
    <w:rsid w:val="009977B7"/>
    <w:rsid w:val="00997BB2"/>
    <w:rsid w:val="00997BDF"/>
    <w:rsid w:val="009A00ED"/>
    <w:rsid w:val="009A1232"/>
    <w:rsid w:val="009A13BF"/>
    <w:rsid w:val="009A17D5"/>
    <w:rsid w:val="009A1D4F"/>
    <w:rsid w:val="009A2BA4"/>
    <w:rsid w:val="009A2C4E"/>
    <w:rsid w:val="009A2C65"/>
    <w:rsid w:val="009A2E87"/>
    <w:rsid w:val="009A31A8"/>
    <w:rsid w:val="009A3257"/>
    <w:rsid w:val="009A554E"/>
    <w:rsid w:val="009A555C"/>
    <w:rsid w:val="009A58BD"/>
    <w:rsid w:val="009A59BB"/>
    <w:rsid w:val="009A5E5B"/>
    <w:rsid w:val="009A6B5F"/>
    <w:rsid w:val="009A717B"/>
    <w:rsid w:val="009A7662"/>
    <w:rsid w:val="009A7773"/>
    <w:rsid w:val="009A77AE"/>
    <w:rsid w:val="009A7DBB"/>
    <w:rsid w:val="009B09B9"/>
    <w:rsid w:val="009B10C8"/>
    <w:rsid w:val="009B14BB"/>
    <w:rsid w:val="009B1D1D"/>
    <w:rsid w:val="009B1D9E"/>
    <w:rsid w:val="009B209A"/>
    <w:rsid w:val="009B2342"/>
    <w:rsid w:val="009B2463"/>
    <w:rsid w:val="009B2631"/>
    <w:rsid w:val="009B281D"/>
    <w:rsid w:val="009B383D"/>
    <w:rsid w:val="009B3996"/>
    <w:rsid w:val="009B3EB9"/>
    <w:rsid w:val="009B417D"/>
    <w:rsid w:val="009B4ED5"/>
    <w:rsid w:val="009B54B8"/>
    <w:rsid w:val="009B599D"/>
    <w:rsid w:val="009B60EB"/>
    <w:rsid w:val="009B66F6"/>
    <w:rsid w:val="009B72C1"/>
    <w:rsid w:val="009B77E6"/>
    <w:rsid w:val="009B7D5C"/>
    <w:rsid w:val="009C06D1"/>
    <w:rsid w:val="009C0C70"/>
    <w:rsid w:val="009C0D08"/>
    <w:rsid w:val="009C0E84"/>
    <w:rsid w:val="009C1790"/>
    <w:rsid w:val="009C252A"/>
    <w:rsid w:val="009C28D7"/>
    <w:rsid w:val="009C2914"/>
    <w:rsid w:val="009C377A"/>
    <w:rsid w:val="009C3BEE"/>
    <w:rsid w:val="009C4136"/>
    <w:rsid w:val="009C438C"/>
    <w:rsid w:val="009C451F"/>
    <w:rsid w:val="009C455B"/>
    <w:rsid w:val="009C473B"/>
    <w:rsid w:val="009C478E"/>
    <w:rsid w:val="009C51FB"/>
    <w:rsid w:val="009C532E"/>
    <w:rsid w:val="009C5DA0"/>
    <w:rsid w:val="009C5DF8"/>
    <w:rsid w:val="009C6111"/>
    <w:rsid w:val="009C6B0A"/>
    <w:rsid w:val="009C6BFA"/>
    <w:rsid w:val="009C7260"/>
    <w:rsid w:val="009C7329"/>
    <w:rsid w:val="009C7AFE"/>
    <w:rsid w:val="009D009F"/>
    <w:rsid w:val="009D0209"/>
    <w:rsid w:val="009D0B09"/>
    <w:rsid w:val="009D1138"/>
    <w:rsid w:val="009D15FD"/>
    <w:rsid w:val="009D1946"/>
    <w:rsid w:val="009D2247"/>
    <w:rsid w:val="009D25BA"/>
    <w:rsid w:val="009D4099"/>
    <w:rsid w:val="009D42AC"/>
    <w:rsid w:val="009D4E2F"/>
    <w:rsid w:val="009D5422"/>
    <w:rsid w:val="009D6184"/>
    <w:rsid w:val="009D63E8"/>
    <w:rsid w:val="009D671F"/>
    <w:rsid w:val="009D6B58"/>
    <w:rsid w:val="009D7451"/>
    <w:rsid w:val="009D7943"/>
    <w:rsid w:val="009D7985"/>
    <w:rsid w:val="009E0138"/>
    <w:rsid w:val="009E05F1"/>
    <w:rsid w:val="009E0C25"/>
    <w:rsid w:val="009E1205"/>
    <w:rsid w:val="009E1540"/>
    <w:rsid w:val="009E18C6"/>
    <w:rsid w:val="009E18F4"/>
    <w:rsid w:val="009E281F"/>
    <w:rsid w:val="009E2FAE"/>
    <w:rsid w:val="009E31DA"/>
    <w:rsid w:val="009E323F"/>
    <w:rsid w:val="009E3CFE"/>
    <w:rsid w:val="009E432E"/>
    <w:rsid w:val="009E438F"/>
    <w:rsid w:val="009E47D4"/>
    <w:rsid w:val="009E4FCC"/>
    <w:rsid w:val="009E56D7"/>
    <w:rsid w:val="009E5DAA"/>
    <w:rsid w:val="009E7A67"/>
    <w:rsid w:val="009E7DE3"/>
    <w:rsid w:val="009F0845"/>
    <w:rsid w:val="009F08B4"/>
    <w:rsid w:val="009F0FC4"/>
    <w:rsid w:val="009F10A8"/>
    <w:rsid w:val="009F11AC"/>
    <w:rsid w:val="009F167C"/>
    <w:rsid w:val="009F1AF6"/>
    <w:rsid w:val="009F1B76"/>
    <w:rsid w:val="009F1F7C"/>
    <w:rsid w:val="009F239D"/>
    <w:rsid w:val="009F23B0"/>
    <w:rsid w:val="009F2FEC"/>
    <w:rsid w:val="009F3289"/>
    <w:rsid w:val="009F3F75"/>
    <w:rsid w:val="009F441B"/>
    <w:rsid w:val="009F4A7B"/>
    <w:rsid w:val="009F4E6D"/>
    <w:rsid w:val="009F4ED4"/>
    <w:rsid w:val="009F600F"/>
    <w:rsid w:val="009F61DA"/>
    <w:rsid w:val="009F7133"/>
    <w:rsid w:val="009F795A"/>
    <w:rsid w:val="009F7D71"/>
    <w:rsid w:val="00A009D1"/>
    <w:rsid w:val="00A00E3E"/>
    <w:rsid w:val="00A01058"/>
    <w:rsid w:val="00A01A7A"/>
    <w:rsid w:val="00A01BBD"/>
    <w:rsid w:val="00A02850"/>
    <w:rsid w:val="00A02CB3"/>
    <w:rsid w:val="00A03269"/>
    <w:rsid w:val="00A0343E"/>
    <w:rsid w:val="00A0372F"/>
    <w:rsid w:val="00A04056"/>
    <w:rsid w:val="00A044FA"/>
    <w:rsid w:val="00A04AFA"/>
    <w:rsid w:val="00A04D3A"/>
    <w:rsid w:val="00A05130"/>
    <w:rsid w:val="00A05697"/>
    <w:rsid w:val="00A056DD"/>
    <w:rsid w:val="00A05ACC"/>
    <w:rsid w:val="00A05F9E"/>
    <w:rsid w:val="00A061CE"/>
    <w:rsid w:val="00A062E1"/>
    <w:rsid w:val="00A06356"/>
    <w:rsid w:val="00A0636E"/>
    <w:rsid w:val="00A06BF0"/>
    <w:rsid w:val="00A06D09"/>
    <w:rsid w:val="00A06E44"/>
    <w:rsid w:val="00A072F7"/>
    <w:rsid w:val="00A075C3"/>
    <w:rsid w:val="00A0771A"/>
    <w:rsid w:val="00A07E08"/>
    <w:rsid w:val="00A07EBA"/>
    <w:rsid w:val="00A07F85"/>
    <w:rsid w:val="00A07FB9"/>
    <w:rsid w:val="00A10141"/>
    <w:rsid w:val="00A10C0B"/>
    <w:rsid w:val="00A10C4E"/>
    <w:rsid w:val="00A10D4A"/>
    <w:rsid w:val="00A10F86"/>
    <w:rsid w:val="00A11218"/>
    <w:rsid w:val="00A11498"/>
    <w:rsid w:val="00A11853"/>
    <w:rsid w:val="00A11F81"/>
    <w:rsid w:val="00A12606"/>
    <w:rsid w:val="00A136D2"/>
    <w:rsid w:val="00A13809"/>
    <w:rsid w:val="00A13BAB"/>
    <w:rsid w:val="00A14725"/>
    <w:rsid w:val="00A1496B"/>
    <w:rsid w:val="00A14CEF"/>
    <w:rsid w:val="00A15581"/>
    <w:rsid w:val="00A15E4A"/>
    <w:rsid w:val="00A16120"/>
    <w:rsid w:val="00A164CB"/>
    <w:rsid w:val="00A1662C"/>
    <w:rsid w:val="00A16C64"/>
    <w:rsid w:val="00A1748C"/>
    <w:rsid w:val="00A179E5"/>
    <w:rsid w:val="00A17D6B"/>
    <w:rsid w:val="00A20B2C"/>
    <w:rsid w:val="00A20FFF"/>
    <w:rsid w:val="00A21097"/>
    <w:rsid w:val="00A212BA"/>
    <w:rsid w:val="00A216DC"/>
    <w:rsid w:val="00A21CE5"/>
    <w:rsid w:val="00A2316A"/>
    <w:rsid w:val="00A23597"/>
    <w:rsid w:val="00A236B5"/>
    <w:rsid w:val="00A23AD2"/>
    <w:rsid w:val="00A23CC6"/>
    <w:rsid w:val="00A2514A"/>
    <w:rsid w:val="00A25329"/>
    <w:rsid w:val="00A2557D"/>
    <w:rsid w:val="00A25F57"/>
    <w:rsid w:val="00A261EE"/>
    <w:rsid w:val="00A262A5"/>
    <w:rsid w:val="00A265BB"/>
    <w:rsid w:val="00A268F3"/>
    <w:rsid w:val="00A26ECD"/>
    <w:rsid w:val="00A27850"/>
    <w:rsid w:val="00A27AD1"/>
    <w:rsid w:val="00A30D7E"/>
    <w:rsid w:val="00A312F8"/>
    <w:rsid w:val="00A31EC1"/>
    <w:rsid w:val="00A3270E"/>
    <w:rsid w:val="00A32782"/>
    <w:rsid w:val="00A32D27"/>
    <w:rsid w:val="00A32FE8"/>
    <w:rsid w:val="00A3388C"/>
    <w:rsid w:val="00A34323"/>
    <w:rsid w:val="00A34443"/>
    <w:rsid w:val="00A34644"/>
    <w:rsid w:val="00A3481A"/>
    <w:rsid w:val="00A349D2"/>
    <w:rsid w:val="00A35CD9"/>
    <w:rsid w:val="00A36334"/>
    <w:rsid w:val="00A365A2"/>
    <w:rsid w:val="00A370F1"/>
    <w:rsid w:val="00A37159"/>
    <w:rsid w:val="00A373B4"/>
    <w:rsid w:val="00A37939"/>
    <w:rsid w:val="00A37C0A"/>
    <w:rsid w:val="00A40087"/>
    <w:rsid w:val="00A40298"/>
    <w:rsid w:val="00A4154A"/>
    <w:rsid w:val="00A416BB"/>
    <w:rsid w:val="00A41703"/>
    <w:rsid w:val="00A41927"/>
    <w:rsid w:val="00A42739"/>
    <w:rsid w:val="00A42C78"/>
    <w:rsid w:val="00A43090"/>
    <w:rsid w:val="00A434DF"/>
    <w:rsid w:val="00A43C0C"/>
    <w:rsid w:val="00A43E6A"/>
    <w:rsid w:val="00A442AE"/>
    <w:rsid w:val="00A44360"/>
    <w:rsid w:val="00A457C0"/>
    <w:rsid w:val="00A45938"/>
    <w:rsid w:val="00A459A2"/>
    <w:rsid w:val="00A46310"/>
    <w:rsid w:val="00A465F1"/>
    <w:rsid w:val="00A466FD"/>
    <w:rsid w:val="00A46E1F"/>
    <w:rsid w:val="00A47E42"/>
    <w:rsid w:val="00A50794"/>
    <w:rsid w:val="00A509B4"/>
    <w:rsid w:val="00A50D37"/>
    <w:rsid w:val="00A517A8"/>
    <w:rsid w:val="00A51E77"/>
    <w:rsid w:val="00A520C7"/>
    <w:rsid w:val="00A522DD"/>
    <w:rsid w:val="00A52841"/>
    <w:rsid w:val="00A52CCA"/>
    <w:rsid w:val="00A52FE1"/>
    <w:rsid w:val="00A53543"/>
    <w:rsid w:val="00A537B6"/>
    <w:rsid w:val="00A545F8"/>
    <w:rsid w:val="00A54745"/>
    <w:rsid w:val="00A54941"/>
    <w:rsid w:val="00A55AD1"/>
    <w:rsid w:val="00A55D22"/>
    <w:rsid w:val="00A55F1A"/>
    <w:rsid w:val="00A564F1"/>
    <w:rsid w:val="00A5674B"/>
    <w:rsid w:val="00A568BB"/>
    <w:rsid w:val="00A569DC"/>
    <w:rsid w:val="00A56AA5"/>
    <w:rsid w:val="00A570C1"/>
    <w:rsid w:val="00A57A0C"/>
    <w:rsid w:val="00A57D01"/>
    <w:rsid w:val="00A57D88"/>
    <w:rsid w:val="00A60042"/>
    <w:rsid w:val="00A60084"/>
    <w:rsid w:val="00A606D6"/>
    <w:rsid w:val="00A60F10"/>
    <w:rsid w:val="00A60FD1"/>
    <w:rsid w:val="00A61062"/>
    <w:rsid w:val="00A618B4"/>
    <w:rsid w:val="00A61E5A"/>
    <w:rsid w:val="00A627EB"/>
    <w:rsid w:val="00A649CF"/>
    <w:rsid w:val="00A64D39"/>
    <w:rsid w:val="00A658C5"/>
    <w:rsid w:val="00A658DE"/>
    <w:rsid w:val="00A65BC7"/>
    <w:rsid w:val="00A65BF7"/>
    <w:rsid w:val="00A65FE4"/>
    <w:rsid w:val="00A66251"/>
    <w:rsid w:val="00A665B6"/>
    <w:rsid w:val="00A66B2C"/>
    <w:rsid w:val="00A66D94"/>
    <w:rsid w:val="00A66F6E"/>
    <w:rsid w:val="00A675DB"/>
    <w:rsid w:val="00A67E34"/>
    <w:rsid w:val="00A70A0C"/>
    <w:rsid w:val="00A72906"/>
    <w:rsid w:val="00A72D5F"/>
    <w:rsid w:val="00A737C9"/>
    <w:rsid w:val="00A73E11"/>
    <w:rsid w:val="00A7420D"/>
    <w:rsid w:val="00A7496A"/>
    <w:rsid w:val="00A74BD6"/>
    <w:rsid w:val="00A74D2D"/>
    <w:rsid w:val="00A74DEC"/>
    <w:rsid w:val="00A75E57"/>
    <w:rsid w:val="00A763FD"/>
    <w:rsid w:val="00A76923"/>
    <w:rsid w:val="00A77171"/>
    <w:rsid w:val="00A7791A"/>
    <w:rsid w:val="00A8007A"/>
    <w:rsid w:val="00A8058C"/>
    <w:rsid w:val="00A809EA"/>
    <w:rsid w:val="00A80F0C"/>
    <w:rsid w:val="00A811C2"/>
    <w:rsid w:val="00A8127D"/>
    <w:rsid w:val="00A814F7"/>
    <w:rsid w:val="00A81C30"/>
    <w:rsid w:val="00A8232C"/>
    <w:rsid w:val="00A8254E"/>
    <w:rsid w:val="00A82AF1"/>
    <w:rsid w:val="00A82B64"/>
    <w:rsid w:val="00A82D40"/>
    <w:rsid w:val="00A8365B"/>
    <w:rsid w:val="00A852FB"/>
    <w:rsid w:val="00A85490"/>
    <w:rsid w:val="00A8676D"/>
    <w:rsid w:val="00A868DA"/>
    <w:rsid w:val="00A86BA8"/>
    <w:rsid w:val="00A86E05"/>
    <w:rsid w:val="00A875BA"/>
    <w:rsid w:val="00A877FF"/>
    <w:rsid w:val="00A878DF"/>
    <w:rsid w:val="00A87D4C"/>
    <w:rsid w:val="00A908F8"/>
    <w:rsid w:val="00A90907"/>
    <w:rsid w:val="00A91254"/>
    <w:rsid w:val="00A917AD"/>
    <w:rsid w:val="00A919AC"/>
    <w:rsid w:val="00A92911"/>
    <w:rsid w:val="00A92C51"/>
    <w:rsid w:val="00A93EF0"/>
    <w:rsid w:val="00A93F64"/>
    <w:rsid w:val="00A94130"/>
    <w:rsid w:val="00A94485"/>
    <w:rsid w:val="00A94862"/>
    <w:rsid w:val="00A948F7"/>
    <w:rsid w:val="00A94A87"/>
    <w:rsid w:val="00A9532E"/>
    <w:rsid w:val="00A96210"/>
    <w:rsid w:val="00A962E7"/>
    <w:rsid w:val="00A9649D"/>
    <w:rsid w:val="00A97402"/>
    <w:rsid w:val="00A9752F"/>
    <w:rsid w:val="00A97C42"/>
    <w:rsid w:val="00AA00BA"/>
    <w:rsid w:val="00AA01B0"/>
    <w:rsid w:val="00AA024A"/>
    <w:rsid w:val="00AA0BD7"/>
    <w:rsid w:val="00AA0CE6"/>
    <w:rsid w:val="00AA0F4F"/>
    <w:rsid w:val="00AA1DE2"/>
    <w:rsid w:val="00AA25D0"/>
    <w:rsid w:val="00AA266E"/>
    <w:rsid w:val="00AA26DD"/>
    <w:rsid w:val="00AA2A66"/>
    <w:rsid w:val="00AA2D90"/>
    <w:rsid w:val="00AA337B"/>
    <w:rsid w:val="00AA5016"/>
    <w:rsid w:val="00AA6138"/>
    <w:rsid w:val="00AA68E5"/>
    <w:rsid w:val="00AA6A5F"/>
    <w:rsid w:val="00AA7AB0"/>
    <w:rsid w:val="00AA7F00"/>
    <w:rsid w:val="00AB03D8"/>
    <w:rsid w:val="00AB0A23"/>
    <w:rsid w:val="00AB2474"/>
    <w:rsid w:val="00AB27B9"/>
    <w:rsid w:val="00AB29B0"/>
    <w:rsid w:val="00AB3C5A"/>
    <w:rsid w:val="00AB3C92"/>
    <w:rsid w:val="00AB3CC9"/>
    <w:rsid w:val="00AB3FB7"/>
    <w:rsid w:val="00AB449E"/>
    <w:rsid w:val="00AB494C"/>
    <w:rsid w:val="00AB5048"/>
    <w:rsid w:val="00AB5242"/>
    <w:rsid w:val="00AB5B54"/>
    <w:rsid w:val="00AB5E11"/>
    <w:rsid w:val="00AB5EA4"/>
    <w:rsid w:val="00AB65F8"/>
    <w:rsid w:val="00AB6A1E"/>
    <w:rsid w:val="00AB6ED3"/>
    <w:rsid w:val="00AB7732"/>
    <w:rsid w:val="00AB7848"/>
    <w:rsid w:val="00AC00FD"/>
    <w:rsid w:val="00AC0979"/>
    <w:rsid w:val="00AC09E9"/>
    <w:rsid w:val="00AC0EDF"/>
    <w:rsid w:val="00AC115E"/>
    <w:rsid w:val="00AC1903"/>
    <w:rsid w:val="00AC1A3E"/>
    <w:rsid w:val="00AC1B1C"/>
    <w:rsid w:val="00AC1E00"/>
    <w:rsid w:val="00AC25C0"/>
    <w:rsid w:val="00AC288F"/>
    <w:rsid w:val="00AC29B6"/>
    <w:rsid w:val="00AC3046"/>
    <w:rsid w:val="00AC38AD"/>
    <w:rsid w:val="00AC3965"/>
    <w:rsid w:val="00AC3B48"/>
    <w:rsid w:val="00AC3BFD"/>
    <w:rsid w:val="00AC48C6"/>
    <w:rsid w:val="00AC4EA6"/>
    <w:rsid w:val="00AC5ABC"/>
    <w:rsid w:val="00AC5D47"/>
    <w:rsid w:val="00AC6C90"/>
    <w:rsid w:val="00AC6EE5"/>
    <w:rsid w:val="00AC70C7"/>
    <w:rsid w:val="00AC787F"/>
    <w:rsid w:val="00AD01F0"/>
    <w:rsid w:val="00AD01F5"/>
    <w:rsid w:val="00AD0945"/>
    <w:rsid w:val="00AD0F0C"/>
    <w:rsid w:val="00AD1C64"/>
    <w:rsid w:val="00AD222B"/>
    <w:rsid w:val="00AD3004"/>
    <w:rsid w:val="00AD323A"/>
    <w:rsid w:val="00AD349A"/>
    <w:rsid w:val="00AD3B4C"/>
    <w:rsid w:val="00AD4092"/>
    <w:rsid w:val="00AD45D5"/>
    <w:rsid w:val="00AD4B74"/>
    <w:rsid w:val="00AD4E3D"/>
    <w:rsid w:val="00AD4EB4"/>
    <w:rsid w:val="00AD522F"/>
    <w:rsid w:val="00AD68D9"/>
    <w:rsid w:val="00AD68EC"/>
    <w:rsid w:val="00AD6BFC"/>
    <w:rsid w:val="00AD6C1D"/>
    <w:rsid w:val="00AD6ECA"/>
    <w:rsid w:val="00AD6FD6"/>
    <w:rsid w:val="00AD7AD3"/>
    <w:rsid w:val="00AD7DB5"/>
    <w:rsid w:val="00AD7F4B"/>
    <w:rsid w:val="00AE05DA"/>
    <w:rsid w:val="00AE0F6B"/>
    <w:rsid w:val="00AE212C"/>
    <w:rsid w:val="00AE2615"/>
    <w:rsid w:val="00AE28E6"/>
    <w:rsid w:val="00AE3112"/>
    <w:rsid w:val="00AE3205"/>
    <w:rsid w:val="00AE369F"/>
    <w:rsid w:val="00AE3C0F"/>
    <w:rsid w:val="00AE40F2"/>
    <w:rsid w:val="00AE4156"/>
    <w:rsid w:val="00AE41AF"/>
    <w:rsid w:val="00AE457C"/>
    <w:rsid w:val="00AE489D"/>
    <w:rsid w:val="00AE4EF4"/>
    <w:rsid w:val="00AE7036"/>
    <w:rsid w:val="00AE7344"/>
    <w:rsid w:val="00AE7A11"/>
    <w:rsid w:val="00AF015C"/>
    <w:rsid w:val="00AF01BA"/>
    <w:rsid w:val="00AF02C3"/>
    <w:rsid w:val="00AF045E"/>
    <w:rsid w:val="00AF0696"/>
    <w:rsid w:val="00AF0CB5"/>
    <w:rsid w:val="00AF0D05"/>
    <w:rsid w:val="00AF12CD"/>
    <w:rsid w:val="00AF1571"/>
    <w:rsid w:val="00AF1DF9"/>
    <w:rsid w:val="00AF2245"/>
    <w:rsid w:val="00AF2F7E"/>
    <w:rsid w:val="00AF3498"/>
    <w:rsid w:val="00AF3C8E"/>
    <w:rsid w:val="00AF4597"/>
    <w:rsid w:val="00AF4B8E"/>
    <w:rsid w:val="00AF546E"/>
    <w:rsid w:val="00AF5BCE"/>
    <w:rsid w:val="00AF5D54"/>
    <w:rsid w:val="00AF6079"/>
    <w:rsid w:val="00AF6932"/>
    <w:rsid w:val="00AF6A83"/>
    <w:rsid w:val="00AF6C2B"/>
    <w:rsid w:val="00AF6D19"/>
    <w:rsid w:val="00AF6F19"/>
    <w:rsid w:val="00AF6F65"/>
    <w:rsid w:val="00AF715B"/>
    <w:rsid w:val="00AF7E2E"/>
    <w:rsid w:val="00B0044A"/>
    <w:rsid w:val="00B005A0"/>
    <w:rsid w:val="00B00B02"/>
    <w:rsid w:val="00B0106D"/>
    <w:rsid w:val="00B0146D"/>
    <w:rsid w:val="00B01858"/>
    <w:rsid w:val="00B01F91"/>
    <w:rsid w:val="00B02F56"/>
    <w:rsid w:val="00B036F5"/>
    <w:rsid w:val="00B048E9"/>
    <w:rsid w:val="00B04C3F"/>
    <w:rsid w:val="00B04D34"/>
    <w:rsid w:val="00B05187"/>
    <w:rsid w:val="00B054DC"/>
    <w:rsid w:val="00B0575E"/>
    <w:rsid w:val="00B05903"/>
    <w:rsid w:val="00B0754E"/>
    <w:rsid w:val="00B07822"/>
    <w:rsid w:val="00B07B17"/>
    <w:rsid w:val="00B101A5"/>
    <w:rsid w:val="00B104DB"/>
    <w:rsid w:val="00B107C5"/>
    <w:rsid w:val="00B10B53"/>
    <w:rsid w:val="00B119C6"/>
    <w:rsid w:val="00B11F2C"/>
    <w:rsid w:val="00B1233E"/>
    <w:rsid w:val="00B1257B"/>
    <w:rsid w:val="00B135F2"/>
    <w:rsid w:val="00B13A81"/>
    <w:rsid w:val="00B13D10"/>
    <w:rsid w:val="00B142C0"/>
    <w:rsid w:val="00B142ED"/>
    <w:rsid w:val="00B14716"/>
    <w:rsid w:val="00B148CD"/>
    <w:rsid w:val="00B14959"/>
    <w:rsid w:val="00B15104"/>
    <w:rsid w:val="00B15208"/>
    <w:rsid w:val="00B15306"/>
    <w:rsid w:val="00B15310"/>
    <w:rsid w:val="00B15556"/>
    <w:rsid w:val="00B156CD"/>
    <w:rsid w:val="00B15D6F"/>
    <w:rsid w:val="00B162A8"/>
    <w:rsid w:val="00B1682F"/>
    <w:rsid w:val="00B168A3"/>
    <w:rsid w:val="00B16B0A"/>
    <w:rsid w:val="00B16CB8"/>
    <w:rsid w:val="00B17501"/>
    <w:rsid w:val="00B205D6"/>
    <w:rsid w:val="00B206A4"/>
    <w:rsid w:val="00B209F0"/>
    <w:rsid w:val="00B21E11"/>
    <w:rsid w:val="00B21E90"/>
    <w:rsid w:val="00B221A9"/>
    <w:rsid w:val="00B229DE"/>
    <w:rsid w:val="00B23089"/>
    <w:rsid w:val="00B2341D"/>
    <w:rsid w:val="00B234A2"/>
    <w:rsid w:val="00B2350E"/>
    <w:rsid w:val="00B238D1"/>
    <w:rsid w:val="00B238FD"/>
    <w:rsid w:val="00B2418F"/>
    <w:rsid w:val="00B24E3D"/>
    <w:rsid w:val="00B24E5E"/>
    <w:rsid w:val="00B2551E"/>
    <w:rsid w:val="00B25D4D"/>
    <w:rsid w:val="00B25DD1"/>
    <w:rsid w:val="00B26038"/>
    <w:rsid w:val="00B26510"/>
    <w:rsid w:val="00B2691A"/>
    <w:rsid w:val="00B27072"/>
    <w:rsid w:val="00B273E5"/>
    <w:rsid w:val="00B27981"/>
    <w:rsid w:val="00B305E1"/>
    <w:rsid w:val="00B3161E"/>
    <w:rsid w:val="00B324DE"/>
    <w:rsid w:val="00B32A7C"/>
    <w:rsid w:val="00B32CA3"/>
    <w:rsid w:val="00B32E5B"/>
    <w:rsid w:val="00B33303"/>
    <w:rsid w:val="00B33382"/>
    <w:rsid w:val="00B33BB3"/>
    <w:rsid w:val="00B34360"/>
    <w:rsid w:val="00B34FB8"/>
    <w:rsid w:val="00B35112"/>
    <w:rsid w:val="00B357C2"/>
    <w:rsid w:val="00B36515"/>
    <w:rsid w:val="00B366A5"/>
    <w:rsid w:val="00B37154"/>
    <w:rsid w:val="00B37297"/>
    <w:rsid w:val="00B378C7"/>
    <w:rsid w:val="00B379FE"/>
    <w:rsid w:val="00B403A0"/>
    <w:rsid w:val="00B4099E"/>
    <w:rsid w:val="00B40BE8"/>
    <w:rsid w:val="00B40F83"/>
    <w:rsid w:val="00B417C3"/>
    <w:rsid w:val="00B419E7"/>
    <w:rsid w:val="00B41A25"/>
    <w:rsid w:val="00B41CBA"/>
    <w:rsid w:val="00B41E42"/>
    <w:rsid w:val="00B4215F"/>
    <w:rsid w:val="00B4217F"/>
    <w:rsid w:val="00B42237"/>
    <w:rsid w:val="00B424B3"/>
    <w:rsid w:val="00B42B75"/>
    <w:rsid w:val="00B43064"/>
    <w:rsid w:val="00B43459"/>
    <w:rsid w:val="00B4363F"/>
    <w:rsid w:val="00B43697"/>
    <w:rsid w:val="00B437FB"/>
    <w:rsid w:val="00B43802"/>
    <w:rsid w:val="00B4383A"/>
    <w:rsid w:val="00B43A26"/>
    <w:rsid w:val="00B43C69"/>
    <w:rsid w:val="00B44337"/>
    <w:rsid w:val="00B4496C"/>
    <w:rsid w:val="00B449AF"/>
    <w:rsid w:val="00B45205"/>
    <w:rsid w:val="00B4611B"/>
    <w:rsid w:val="00B467A2"/>
    <w:rsid w:val="00B467F6"/>
    <w:rsid w:val="00B47724"/>
    <w:rsid w:val="00B47FAC"/>
    <w:rsid w:val="00B5193C"/>
    <w:rsid w:val="00B51A5C"/>
    <w:rsid w:val="00B51C47"/>
    <w:rsid w:val="00B5204D"/>
    <w:rsid w:val="00B53BA1"/>
    <w:rsid w:val="00B53EB4"/>
    <w:rsid w:val="00B54221"/>
    <w:rsid w:val="00B54640"/>
    <w:rsid w:val="00B5468B"/>
    <w:rsid w:val="00B54CD9"/>
    <w:rsid w:val="00B5527F"/>
    <w:rsid w:val="00B5532A"/>
    <w:rsid w:val="00B5547A"/>
    <w:rsid w:val="00B5563E"/>
    <w:rsid w:val="00B55A7F"/>
    <w:rsid w:val="00B5700B"/>
    <w:rsid w:val="00B5749C"/>
    <w:rsid w:val="00B57A68"/>
    <w:rsid w:val="00B6034C"/>
    <w:rsid w:val="00B60B38"/>
    <w:rsid w:val="00B60B84"/>
    <w:rsid w:val="00B60DBE"/>
    <w:rsid w:val="00B60F37"/>
    <w:rsid w:val="00B61089"/>
    <w:rsid w:val="00B62122"/>
    <w:rsid w:val="00B62750"/>
    <w:rsid w:val="00B62B06"/>
    <w:rsid w:val="00B62F9D"/>
    <w:rsid w:val="00B63067"/>
    <w:rsid w:val="00B63574"/>
    <w:rsid w:val="00B63D2C"/>
    <w:rsid w:val="00B63E56"/>
    <w:rsid w:val="00B63EDE"/>
    <w:rsid w:val="00B64169"/>
    <w:rsid w:val="00B642E7"/>
    <w:rsid w:val="00B643A4"/>
    <w:rsid w:val="00B64604"/>
    <w:rsid w:val="00B64793"/>
    <w:rsid w:val="00B648D4"/>
    <w:rsid w:val="00B64D26"/>
    <w:rsid w:val="00B6637C"/>
    <w:rsid w:val="00B66A0A"/>
    <w:rsid w:val="00B66CA4"/>
    <w:rsid w:val="00B67386"/>
    <w:rsid w:val="00B67A11"/>
    <w:rsid w:val="00B70A7B"/>
    <w:rsid w:val="00B70A9C"/>
    <w:rsid w:val="00B70C17"/>
    <w:rsid w:val="00B70DB1"/>
    <w:rsid w:val="00B716C9"/>
    <w:rsid w:val="00B71C89"/>
    <w:rsid w:val="00B721E1"/>
    <w:rsid w:val="00B728FD"/>
    <w:rsid w:val="00B73417"/>
    <w:rsid w:val="00B7398C"/>
    <w:rsid w:val="00B73BBA"/>
    <w:rsid w:val="00B7447C"/>
    <w:rsid w:val="00B74AAD"/>
    <w:rsid w:val="00B74B7F"/>
    <w:rsid w:val="00B75117"/>
    <w:rsid w:val="00B756BA"/>
    <w:rsid w:val="00B757CE"/>
    <w:rsid w:val="00B75EB5"/>
    <w:rsid w:val="00B7644A"/>
    <w:rsid w:val="00B76D92"/>
    <w:rsid w:val="00B7720F"/>
    <w:rsid w:val="00B774EC"/>
    <w:rsid w:val="00B7798E"/>
    <w:rsid w:val="00B77D5E"/>
    <w:rsid w:val="00B8064B"/>
    <w:rsid w:val="00B80AFB"/>
    <w:rsid w:val="00B80F38"/>
    <w:rsid w:val="00B81507"/>
    <w:rsid w:val="00B815D5"/>
    <w:rsid w:val="00B816BB"/>
    <w:rsid w:val="00B81969"/>
    <w:rsid w:val="00B8197B"/>
    <w:rsid w:val="00B81ED5"/>
    <w:rsid w:val="00B829D1"/>
    <w:rsid w:val="00B82A14"/>
    <w:rsid w:val="00B82A75"/>
    <w:rsid w:val="00B82EFE"/>
    <w:rsid w:val="00B830B7"/>
    <w:rsid w:val="00B8323C"/>
    <w:rsid w:val="00B8359C"/>
    <w:rsid w:val="00B838ED"/>
    <w:rsid w:val="00B83F8B"/>
    <w:rsid w:val="00B843A5"/>
    <w:rsid w:val="00B84589"/>
    <w:rsid w:val="00B84669"/>
    <w:rsid w:val="00B85343"/>
    <w:rsid w:val="00B8542C"/>
    <w:rsid w:val="00B85D50"/>
    <w:rsid w:val="00B8606D"/>
    <w:rsid w:val="00B86111"/>
    <w:rsid w:val="00B864F9"/>
    <w:rsid w:val="00B8683E"/>
    <w:rsid w:val="00B869AD"/>
    <w:rsid w:val="00B86ADA"/>
    <w:rsid w:val="00B86B10"/>
    <w:rsid w:val="00B86F71"/>
    <w:rsid w:val="00B86FFC"/>
    <w:rsid w:val="00B877C3"/>
    <w:rsid w:val="00B87E27"/>
    <w:rsid w:val="00B908C9"/>
    <w:rsid w:val="00B90B7F"/>
    <w:rsid w:val="00B91275"/>
    <w:rsid w:val="00B9168B"/>
    <w:rsid w:val="00B91A39"/>
    <w:rsid w:val="00B91C0B"/>
    <w:rsid w:val="00B9270D"/>
    <w:rsid w:val="00B92C9E"/>
    <w:rsid w:val="00B92DA7"/>
    <w:rsid w:val="00B934C3"/>
    <w:rsid w:val="00B94E84"/>
    <w:rsid w:val="00B9690F"/>
    <w:rsid w:val="00B97B1B"/>
    <w:rsid w:val="00BA0164"/>
    <w:rsid w:val="00BA0988"/>
    <w:rsid w:val="00BA0F2C"/>
    <w:rsid w:val="00BA120F"/>
    <w:rsid w:val="00BA174D"/>
    <w:rsid w:val="00BA17A7"/>
    <w:rsid w:val="00BA18BD"/>
    <w:rsid w:val="00BA276F"/>
    <w:rsid w:val="00BA2A9F"/>
    <w:rsid w:val="00BA2D41"/>
    <w:rsid w:val="00BA3767"/>
    <w:rsid w:val="00BA411A"/>
    <w:rsid w:val="00BA58AE"/>
    <w:rsid w:val="00BA5C35"/>
    <w:rsid w:val="00BA5CCE"/>
    <w:rsid w:val="00BA5CF3"/>
    <w:rsid w:val="00BA615E"/>
    <w:rsid w:val="00BA629E"/>
    <w:rsid w:val="00BA64A0"/>
    <w:rsid w:val="00BA6555"/>
    <w:rsid w:val="00BA66A5"/>
    <w:rsid w:val="00BA7079"/>
    <w:rsid w:val="00BA72FD"/>
    <w:rsid w:val="00BA747F"/>
    <w:rsid w:val="00BB0388"/>
    <w:rsid w:val="00BB06A1"/>
    <w:rsid w:val="00BB0B57"/>
    <w:rsid w:val="00BB0DF0"/>
    <w:rsid w:val="00BB1153"/>
    <w:rsid w:val="00BB18DD"/>
    <w:rsid w:val="00BB1B4A"/>
    <w:rsid w:val="00BB2489"/>
    <w:rsid w:val="00BB2A5F"/>
    <w:rsid w:val="00BB2F18"/>
    <w:rsid w:val="00BB36CE"/>
    <w:rsid w:val="00BB3BD2"/>
    <w:rsid w:val="00BB4375"/>
    <w:rsid w:val="00BB456E"/>
    <w:rsid w:val="00BB4707"/>
    <w:rsid w:val="00BB4F29"/>
    <w:rsid w:val="00BB4F5E"/>
    <w:rsid w:val="00BB4FB8"/>
    <w:rsid w:val="00BB619D"/>
    <w:rsid w:val="00BB6A30"/>
    <w:rsid w:val="00BB6D82"/>
    <w:rsid w:val="00BB7CE4"/>
    <w:rsid w:val="00BC0ACF"/>
    <w:rsid w:val="00BC0EEC"/>
    <w:rsid w:val="00BC0F00"/>
    <w:rsid w:val="00BC24E5"/>
    <w:rsid w:val="00BC261D"/>
    <w:rsid w:val="00BC29F3"/>
    <w:rsid w:val="00BC3012"/>
    <w:rsid w:val="00BC33A8"/>
    <w:rsid w:val="00BC36C2"/>
    <w:rsid w:val="00BC384B"/>
    <w:rsid w:val="00BC474C"/>
    <w:rsid w:val="00BC488D"/>
    <w:rsid w:val="00BC4A21"/>
    <w:rsid w:val="00BC5446"/>
    <w:rsid w:val="00BC585E"/>
    <w:rsid w:val="00BC598B"/>
    <w:rsid w:val="00BC5BB6"/>
    <w:rsid w:val="00BC6928"/>
    <w:rsid w:val="00BC6CE7"/>
    <w:rsid w:val="00BC7A75"/>
    <w:rsid w:val="00BC7FED"/>
    <w:rsid w:val="00BD0442"/>
    <w:rsid w:val="00BD048D"/>
    <w:rsid w:val="00BD082C"/>
    <w:rsid w:val="00BD0F7A"/>
    <w:rsid w:val="00BD1B6B"/>
    <w:rsid w:val="00BD2239"/>
    <w:rsid w:val="00BD298D"/>
    <w:rsid w:val="00BD29F2"/>
    <w:rsid w:val="00BD329C"/>
    <w:rsid w:val="00BD369C"/>
    <w:rsid w:val="00BD4789"/>
    <w:rsid w:val="00BD4865"/>
    <w:rsid w:val="00BD48CA"/>
    <w:rsid w:val="00BD4FA4"/>
    <w:rsid w:val="00BD5466"/>
    <w:rsid w:val="00BD572E"/>
    <w:rsid w:val="00BD5AA2"/>
    <w:rsid w:val="00BD748A"/>
    <w:rsid w:val="00BD764B"/>
    <w:rsid w:val="00BD765D"/>
    <w:rsid w:val="00BD76DB"/>
    <w:rsid w:val="00BD7C06"/>
    <w:rsid w:val="00BD7DE4"/>
    <w:rsid w:val="00BE0852"/>
    <w:rsid w:val="00BE0AD3"/>
    <w:rsid w:val="00BE0B11"/>
    <w:rsid w:val="00BE0FFE"/>
    <w:rsid w:val="00BE10F4"/>
    <w:rsid w:val="00BE1729"/>
    <w:rsid w:val="00BE176B"/>
    <w:rsid w:val="00BE17B1"/>
    <w:rsid w:val="00BE1A7C"/>
    <w:rsid w:val="00BE1B25"/>
    <w:rsid w:val="00BE2767"/>
    <w:rsid w:val="00BE2E2E"/>
    <w:rsid w:val="00BE305C"/>
    <w:rsid w:val="00BE3CC4"/>
    <w:rsid w:val="00BE3E86"/>
    <w:rsid w:val="00BE4BCD"/>
    <w:rsid w:val="00BE50D1"/>
    <w:rsid w:val="00BE5444"/>
    <w:rsid w:val="00BE59D7"/>
    <w:rsid w:val="00BE607F"/>
    <w:rsid w:val="00BE6B45"/>
    <w:rsid w:val="00BE751F"/>
    <w:rsid w:val="00BE7A84"/>
    <w:rsid w:val="00BE7E90"/>
    <w:rsid w:val="00BF06B9"/>
    <w:rsid w:val="00BF0B7A"/>
    <w:rsid w:val="00BF0D88"/>
    <w:rsid w:val="00BF0F85"/>
    <w:rsid w:val="00BF189C"/>
    <w:rsid w:val="00BF1D12"/>
    <w:rsid w:val="00BF1E9A"/>
    <w:rsid w:val="00BF24A7"/>
    <w:rsid w:val="00BF3C41"/>
    <w:rsid w:val="00BF4154"/>
    <w:rsid w:val="00BF41C7"/>
    <w:rsid w:val="00BF4C9E"/>
    <w:rsid w:val="00BF50DE"/>
    <w:rsid w:val="00BF5667"/>
    <w:rsid w:val="00BF5A3A"/>
    <w:rsid w:val="00BF5B6F"/>
    <w:rsid w:val="00BF5C03"/>
    <w:rsid w:val="00BF5CDC"/>
    <w:rsid w:val="00BF5D01"/>
    <w:rsid w:val="00BF6202"/>
    <w:rsid w:val="00BF631B"/>
    <w:rsid w:val="00BF662D"/>
    <w:rsid w:val="00BF6846"/>
    <w:rsid w:val="00BF6F75"/>
    <w:rsid w:val="00BF7222"/>
    <w:rsid w:val="00BF799F"/>
    <w:rsid w:val="00BF7CF9"/>
    <w:rsid w:val="00BF7D32"/>
    <w:rsid w:val="00BF7DD9"/>
    <w:rsid w:val="00C0040B"/>
    <w:rsid w:val="00C00561"/>
    <w:rsid w:val="00C00623"/>
    <w:rsid w:val="00C00E8E"/>
    <w:rsid w:val="00C018AF"/>
    <w:rsid w:val="00C01DAE"/>
    <w:rsid w:val="00C02131"/>
    <w:rsid w:val="00C022AF"/>
    <w:rsid w:val="00C02761"/>
    <w:rsid w:val="00C0292C"/>
    <w:rsid w:val="00C03660"/>
    <w:rsid w:val="00C03A8A"/>
    <w:rsid w:val="00C03BFA"/>
    <w:rsid w:val="00C03C1B"/>
    <w:rsid w:val="00C04122"/>
    <w:rsid w:val="00C04E33"/>
    <w:rsid w:val="00C05151"/>
    <w:rsid w:val="00C059DF"/>
    <w:rsid w:val="00C05B0A"/>
    <w:rsid w:val="00C06394"/>
    <w:rsid w:val="00C067B9"/>
    <w:rsid w:val="00C06B93"/>
    <w:rsid w:val="00C06FE1"/>
    <w:rsid w:val="00C07282"/>
    <w:rsid w:val="00C07B6E"/>
    <w:rsid w:val="00C07D15"/>
    <w:rsid w:val="00C07D7A"/>
    <w:rsid w:val="00C10023"/>
    <w:rsid w:val="00C1181E"/>
    <w:rsid w:val="00C11A1E"/>
    <w:rsid w:val="00C11A35"/>
    <w:rsid w:val="00C1242F"/>
    <w:rsid w:val="00C12962"/>
    <w:rsid w:val="00C12B7E"/>
    <w:rsid w:val="00C12E9D"/>
    <w:rsid w:val="00C13A4A"/>
    <w:rsid w:val="00C13CEE"/>
    <w:rsid w:val="00C13FC8"/>
    <w:rsid w:val="00C14941"/>
    <w:rsid w:val="00C14A46"/>
    <w:rsid w:val="00C14A6C"/>
    <w:rsid w:val="00C14BB7"/>
    <w:rsid w:val="00C15965"/>
    <w:rsid w:val="00C15C51"/>
    <w:rsid w:val="00C16C25"/>
    <w:rsid w:val="00C1784D"/>
    <w:rsid w:val="00C205D5"/>
    <w:rsid w:val="00C2138A"/>
    <w:rsid w:val="00C21FFF"/>
    <w:rsid w:val="00C22BEB"/>
    <w:rsid w:val="00C22C09"/>
    <w:rsid w:val="00C23328"/>
    <w:rsid w:val="00C23B94"/>
    <w:rsid w:val="00C23F77"/>
    <w:rsid w:val="00C242B5"/>
    <w:rsid w:val="00C24563"/>
    <w:rsid w:val="00C2501D"/>
    <w:rsid w:val="00C2513B"/>
    <w:rsid w:val="00C25668"/>
    <w:rsid w:val="00C25C1F"/>
    <w:rsid w:val="00C261CD"/>
    <w:rsid w:val="00C26D89"/>
    <w:rsid w:val="00C27978"/>
    <w:rsid w:val="00C27B42"/>
    <w:rsid w:val="00C27D9F"/>
    <w:rsid w:val="00C30725"/>
    <w:rsid w:val="00C30F86"/>
    <w:rsid w:val="00C31157"/>
    <w:rsid w:val="00C318CA"/>
    <w:rsid w:val="00C31961"/>
    <w:rsid w:val="00C323FE"/>
    <w:rsid w:val="00C32DA6"/>
    <w:rsid w:val="00C33979"/>
    <w:rsid w:val="00C34A2D"/>
    <w:rsid w:val="00C34C5A"/>
    <w:rsid w:val="00C34F74"/>
    <w:rsid w:val="00C3524C"/>
    <w:rsid w:val="00C35703"/>
    <w:rsid w:val="00C35CA3"/>
    <w:rsid w:val="00C3679B"/>
    <w:rsid w:val="00C376AC"/>
    <w:rsid w:val="00C4093F"/>
    <w:rsid w:val="00C409EC"/>
    <w:rsid w:val="00C40B1C"/>
    <w:rsid w:val="00C40E13"/>
    <w:rsid w:val="00C41572"/>
    <w:rsid w:val="00C421CA"/>
    <w:rsid w:val="00C42521"/>
    <w:rsid w:val="00C42B8B"/>
    <w:rsid w:val="00C4325D"/>
    <w:rsid w:val="00C435B8"/>
    <w:rsid w:val="00C446ED"/>
    <w:rsid w:val="00C44D7B"/>
    <w:rsid w:val="00C451D4"/>
    <w:rsid w:val="00C45935"/>
    <w:rsid w:val="00C45D5E"/>
    <w:rsid w:val="00C45DE4"/>
    <w:rsid w:val="00C4617F"/>
    <w:rsid w:val="00C46357"/>
    <w:rsid w:val="00C4637B"/>
    <w:rsid w:val="00C47122"/>
    <w:rsid w:val="00C47673"/>
    <w:rsid w:val="00C478D0"/>
    <w:rsid w:val="00C47A0D"/>
    <w:rsid w:val="00C47AE8"/>
    <w:rsid w:val="00C47AF8"/>
    <w:rsid w:val="00C47F82"/>
    <w:rsid w:val="00C5034D"/>
    <w:rsid w:val="00C50BFD"/>
    <w:rsid w:val="00C50E99"/>
    <w:rsid w:val="00C51C57"/>
    <w:rsid w:val="00C52372"/>
    <w:rsid w:val="00C52570"/>
    <w:rsid w:val="00C52694"/>
    <w:rsid w:val="00C5269E"/>
    <w:rsid w:val="00C5279A"/>
    <w:rsid w:val="00C5297C"/>
    <w:rsid w:val="00C52A16"/>
    <w:rsid w:val="00C52CBB"/>
    <w:rsid w:val="00C52DAB"/>
    <w:rsid w:val="00C52EA7"/>
    <w:rsid w:val="00C53410"/>
    <w:rsid w:val="00C534AC"/>
    <w:rsid w:val="00C53697"/>
    <w:rsid w:val="00C54144"/>
    <w:rsid w:val="00C54D60"/>
    <w:rsid w:val="00C55363"/>
    <w:rsid w:val="00C55410"/>
    <w:rsid w:val="00C55527"/>
    <w:rsid w:val="00C555C8"/>
    <w:rsid w:val="00C55CCD"/>
    <w:rsid w:val="00C55CF9"/>
    <w:rsid w:val="00C55F88"/>
    <w:rsid w:val="00C56693"/>
    <w:rsid w:val="00C568AB"/>
    <w:rsid w:val="00C56A22"/>
    <w:rsid w:val="00C572E0"/>
    <w:rsid w:val="00C57562"/>
    <w:rsid w:val="00C57A87"/>
    <w:rsid w:val="00C60BA3"/>
    <w:rsid w:val="00C61083"/>
    <w:rsid w:val="00C61479"/>
    <w:rsid w:val="00C620B7"/>
    <w:rsid w:val="00C628C1"/>
    <w:rsid w:val="00C62A29"/>
    <w:rsid w:val="00C62D30"/>
    <w:rsid w:val="00C63300"/>
    <w:rsid w:val="00C63331"/>
    <w:rsid w:val="00C63BB9"/>
    <w:rsid w:val="00C63DDE"/>
    <w:rsid w:val="00C64186"/>
    <w:rsid w:val="00C64544"/>
    <w:rsid w:val="00C64915"/>
    <w:rsid w:val="00C652E3"/>
    <w:rsid w:val="00C654CE"/>
    <w:rsid w:val="00C65D9B"/>
    <w:rsid w:val="00C66012"/>
    <w:rsid w:val="00C6618E"/>
    <w:rsid w:val="00C66266"/>
    <w:rsid w:val="00C66BD7"/>
    <w:rsid w:val="00C67331"/>
    <w:rsid w:val="00C676EC"/>
    <w:rsid w:val="00C679C8"/>
    <w:rsid w:val="00C67A5D"/>
    <w:rsid w:val="00C70386"/>
    <w:rsid w:val="00C70605"/>
    <w:rsid w:val="00C70616"/>
    <w:rsid w:val="00C707C3"/>
    <w:rsid w:val="00C708A5"/>
    <w:rsid w:val="00C713FB"/>
    <w:rsid w:val="00C719C6"/>
    <w:rsid w:val="00C71A03"/>
    <w:rsid w:val="00C71DA0"/>
    <w:rsid w:val="00C7206F"/>
    <w:rsid w:val="00C725BB"/>
    <w:rsid w:val="00C72B80"/>
    <w:rsid w:val="00C72D4A"/>
    <w:rsid w:val="00C739A6"/>
    <w:rsid w:val="00C7472D"/>
    <w:rsid w:val="00C7479E"/>
    <w:rsid w:val="00C74E72"/>
    <w:rsid w:val="00C75A32"/>
    <w:rsid w:val="00C77AD1"/>
    <w:rsid w:val="00C77B95"/>
    <w:rsid w:val="00C77BE1"/>
    <w:rsid w:val="00C77C97"/>
    <w:rsid w:val="00C77DAB"/>
    <w:rsid w:val="00C804DB"/>
    <w:rsid w:val="00C80587"/>
    <w:rsid w:val="00C805DA"/>
    <w:rsid w:val="00C80884"/>
    <w:rsid w:val="00C80CBC"/>
    <w:rsid w:val="00C81057"/>
    <w:rsid w:val="00C820B5"/>
    <w:rsid w:val="00C82402"/>
    <w:rsid w:val="00C830C6"/>
    <w:rsid w:val="00C8332B"/>
    <w:rsid w:val="00C83650"/>
    <w:rsid w:val="00C84F77"/>
    <w:rsid w:val="00C8519B"/>
    <w:rsid w:val="00C862B6"/>
    <w:rsid w:val="00C866AD"/>
    <w:rsid w:val="00C867A8"/>
    <w:rsid w:val="00C868C7"/>
    <w:rsid w:val="00C86D44"/>
    <w:rsid w:val="00C86D9C"/>
    <w:rsid w:val="00C87046"/>
    <w:rsid w:val="00C87E48"/>
    <w:rsid w:val="00C9095C"/>
    <w:rsid w:val="00C90AEA"/>
    <w:rsid w:val="00C924A8"/>
    <w:rsid w:val="00C92809"/>
    <w:rsid w:val="00C9297A"/>
    <w:rsid w:val="00C92DA3"/>
    <w:rsid w:val="00C92F4A"/>
    <w:rsid w:val="00C93049"/>
    <w:rsid w:val="00C93405"/>
    <w:rsid w:val="00C93CCA"/>
    <w:rsid w:val="00C93D1D"/>
    <w:rsid w:val="00C93D1F"/>
    <w:rsid w:val="00C9400A"/>
    <w:rsid w:val="00C9460F"/>
    <w:rsid w:val="00C9462A"/>
    <w:rsid w:val="00C9471F"/>
    <w:rsid w:val="00C94C58"/>
    <w:rsid w:val="00C94D51"/>
    <w:rsid w:val="00C95E82"/>
    <w:rsid w:val="00C96431"/>
    <w:rsid w:val="00C964DE"/>
    <w:rsid w:val="00C967DD"/>
    <w:rsid w:val="00C968DD"/>
    <w:rsid w:val="00C96C23"/>
    <w:rsid w:val="00C97033"/>
    <w:rsid w:val="00C9709D"/>
    <w:rsid w:val="00C975EF"/>
    <w:rsid w:val="00CA05FB"/>
    <w:rsid w:val="00CA0740"/>
    <w:rsid w:val="00CA12D6"/>
    <w:rsid w:val="00CA165F"/>
    <w:rsid w:val="00CA1AE7"/>
    <w:rsid w:val="00CA27C6"/>
    <w:rsid w:val="00CA29E6"/>
    <w:rsid w:val="00CA2A7E"/>
    <w:rsid w:val="00CA2C0B"/>
    <w:rsid w:val="00CA2CCF"/>
    <w:rsid w:val="00CA2CDF"/>
    <w:rsid w:val="00CA2DF0"/>
    <w:rsid w:val="00CA38D4"/>
    <w:rsid w:val="00CA456C"/>
    <w:rsid w:val="00CA4B4C"/>
    <w:rsid w:val="00CA4D6F"/>
    <w:rsid w:val="00CA5920"/>
    <w:rsid w:val="00CA594E"/>
    <w:rsid w:val="00CA5A14"/>
    <w:rsid w:val="00CA6689"/>
    <w:rsid w:val="00CA693C"/>
    <w:rsid w:val="00CA6D8D"/>
    <w:rsid w:val="00CA6DBB"/>
    <w:rsid w:val="00CA7994"/>
    <w:rsid w:val="00CB0620"/>
    <w:rsid w:val="00CB068D"/>
    <w:rsid w:val="00CB0A47"/>
    <w:rsid w:val="00CB0DA3"/>
    <w:rsid w:val="00CB1154"/>
    <w:rsid w:val="00CB12DC"/>
    <w:rsid w:val="00CB1A84"/>
    <w:rsid w:val="00CB1F98"/>
    <w:rsid w:val="00CB1FD2"/>
    <w:rsid w:val="00CB222E"/>
    <w:rsid w:val="00CB291F"/>
    <w:rsid w:val="00CB2A06"/>
    <w:rsid w:val="00CB48B2"/>
    <w:rsid w:val="00CB4B29"/>
    <w:rsid w:val="00CB4DD0"/>
    <w:rsid w:val="00CB53CF"/>
    <w:rsid w:val="00CB5C39"/>
    <w:rsid w:val="00CB5F86"/>
    <w:rsid w:val="00CB6157"/>
    <w:rsid w:val="00CB65E8"/>
    <w:rsid w:val="00CB6F70"/>
    <w:rsid w:val="00CB7053"/>
    <w:rsid w:val="00CB7C04"/>
    <w:rsid w:val="00CC0A3D"/>
    <w:rsid w:val="00CC0B4D"/>
    <w:rsid w:val="00CC2ABC"/>
    <w:rsid w:val="00CC2BBB"/>
    <w:rsid w:val="00CC333E"/>
    <w:rsid w:val="00CC34F3"/>
    <w:rsid w:val="00CC37C2"/>
    <w:rsid w:val="00CC3B90"/>
    <w:rsid w:val="00CC3C39"/>
    <w:rsid w:val="00CC3E1F"/>
    <w:rsid w:val="00CC41F3"/>
    <w:rsid w:val="00CC4456"/>
    <w:rsid w:val="00CC4709"/>
    <w:rsid w:val="00CC4893"/>
    <w:rsid w:val="00CC53B9"/>
    <w:rsid w:val="00CC7013"/>
    <w:rsid w:val="00CD016D"/>
    <w:rsid w:val="00CD0243"/>
    <w:rsid w:val="00CD0BFD"/>
    <w:rsid w:val="00CD1A58"/>
    <w:rsid w:val="00CD1AB2"/>
    <w:rsid w:val="00CD1DBE"/>
    <w:rsid w:val="00CD2177"/>
    <w:rsid w:val="00CD2A13"/>
    <w:rsid w:val="00CD2D4C"/>
    <w:rsid w:val="00CD30B4"/>
    <w:rsid w:val="00CD3274"/>
    <w:rsid w:val="00CD3280"/>
    <w:rsid w:val="00CD349F"/>
    <w:rsid w:val="00CD350E"/>
    <w:rsid w:val="00CD39C5"/>
    <w:rsid w:val="00CD4959"/>
    <w:rsid w:val="00CD4B23"/>
    <w:rsid w:val="00CD523C"/>
    <w:rsid w:val="00CD56A7"/>
    <w:rsid w:val="00CD56D2"/>
    <w:rsid w:val="00CD5C53"/>
    <w:rsid w:val="00CD5DDD"/>
    <w:rsid w:val="00CD6365"/>
    <w:rsid w:val="00CD693A"/>
    <w:rsid w:val="00CD6E8D"/>
    <w:rsid w:val="00CD6F52"/>
    <w:rsid w:val="00CD71FC"/>
    <w:rsid w:val="00CD7584"/>
    <w:rsid w:val="00CD75A7"/>
    <w:rsid w:val="00CD782B"/>
    <w:rsid w:val="00CD7946"/>
    <w:rsid w:val="00CD799C"/>
    <w:rsid w:val="00CE0626"/>
    <w:rsid w:val="00CE06B0"/>
    <w:rsid w:val="00CE07E5"/>
    <w:rsid w:val="00CE0882"/>
    <w:rsid w:val="00CE13FA"/>
    <w:rsid w:val="00CE15EC"/>
    <w:rsid w:val="00CE190C"/>
    <w:rsid w:val="00CE227F"/>
    <w:rsid w:val="00CE2904"/>
    <w:rsid w:val="00CE36C4"/>
    <w:rsid w:val="00CE3CDF"/>
    <w:rsid w:val="00CE46EA"/>
    <w:rsid w:val="00CE5A36"/>
    <w:rsid w:val="00CE60D0"/>
    <w:rsid w:val="00CE6464"/>
    <w:rsid w:val="00CE653B"/>
    <w:rsid w:val="00CE65E9"/>
    <w:rsid w:val="00CE6C1C"/>
    <w:rsid w:val="00CE72A6"/>
    <w:rsid w:val="00CE742B"/>
    <w:rsid w:val="00CE7F21"/>
    <w:rsid w:val="00CF0207"/>
    <w:rsid w:val="00CF0FA3"/>
    <w:rsid w:val="00CF106B"/>
    <w:rsid w:val="00CF1A85"/>
    <w:rsid w:val="00CF240F"/>
    <w:rsid w:val="00CF297F"/>
    <w:rsid w:val="00CF2C50"/>
    <w:rsid w:val="00CF4761"/>
    <w:rsid w:val="00CF51EF"/>
    <w:rsid w:val="00CF5C93"/>
    <w:rsid w:val="00CF6CF7"/>
    <w:rsid w:val="00CF6FDF"/>
    <w:rsid w:val="00CF76A8"/>
    <w:rsid w:val="00D00FFD"/>
    <w:rsid w:val="00D01082"/>
    <w:rsid w:val="00D01551"/>
    <w:rsid w:val="00D01909"/>
    <w:rsid w:val="00D01C65"/>
    <w:rsid w:val="00D02825"/>
    <w:rsid w:val="00D0287F"/>
    <w:rsid w:val="00D028AA"/>
    <w:rsid w:val="00D02A29"/>
    <w:rsid w:val="00D02AC4"/>
    <w:rsid w:val="00D02BCB"/>
    <w:rsid w:val="00D02C3A"/>
    <w:rsid w:val="00D02F3B"/>
    <w:rsid w:val="00D03562"/>
    <w:rsid w:val="00D0416A"/>
    <w:rsid w:val="00D04516"/>
    <w:rsid w:val="00D045E0"/>
    <w:rsid w:val="00D0481C"/>
    <w:rsid w:val="00D05A0A"/>
    <w:rsid w:val="00D05FCD"/>
    <w:rsid w:val="00D06051"/>
    <w:rsid w:val="00D07134"/>
    <w:rsid w:val="00D0720C"/>
    <w:rsid w:val="00D075C4"/>
    <w:rsid w:val="00D0795C"/>
    <w:rsid w:val="00D07AA1"/>
    <w:rsid w:val="00D07B5E"/>
    <w:rsid w:val="00D10346"/>
    <w:rsid w:val="00D1091F"/>
    <w:rsid w:val="00D10D03"/>
    <w:rsid w:val="00D11BDC"/>
    <w:rsid w:val="00D120A6"/>
    <w:rsid w:val="00D1236D"/>
    <w:rsid w:val="00D125CE"/>
    <w:rsid w:val="00D12DED"/>
    <w:rsid w:val="00D12E8C"/>
    <w:rsid w:val="00D1387A"/>
    <w:rsid w:val="00D13C0D"/>
    <w:rsid w:val="00D13F3D"/>
    <w:rsid w:val="00D14564"/>
    <w:rsid w:val="00D147E8"/>
    <w:rsid w:val="00D15344"/>
    <w:rsid w:val="00D153D3"/>
    <w:rsid w:val="00D1582E"/>
    <w:rsid w:val="00D158E9"/>
    <w:rsid w:val="00D15CAF"/>
    <w:rsid w:val="00D163A8"/>
    <w:rsid w:val="00D16D9B"/>
    <w:rsid w:val="00D16E6A"/>
    <w:rsid w:val="00D17303"/>
    <w:rsid w:val="00D17A09"/>
    <w:rsid w:val="00D17D14"/>
    <w:rsid w:val="00D2031C"/>
    <w:rsid w:val="00D206A2"/>
    <w:rsid w:val="00D213FF"/>
    <w:rsid w:val="00D21483"/>
    <w:rsid w:val="00D217E6"/>
    <w:rsid w:val="00D21CF5"/>
    <w:rsid w:val="00D22770"/>
    <w:rsid w:val="00D23764"/>
    <w:rsid w:val="00D2384D"/>
    <w:rsid w:val="00D23DAD"/>
    <w:rsid w:val="00D24B08"/>
    <w:rsid w:val="00D25129"/>
    <w:rsid w:val="00D25714"/>
    <w:rsid w:val="00D25721"/>
    <w:rsid w:val="00D258D6"/>
    <w:rsid w:val="00D25D19"/>
    <w:rsid w:val="00D25DD1"/>
    <w:rsid w:val="00D260FC"/>
    <w:rsid w:val="00D2683B"/>
    <w:rsid w:val="00D26E9D"/>
    <w:rsid w:val="00D2706C"/>
    <w:rsid w:val="00D27083"/>
    <w:rsid w:val="00D27356"/>
    <w:rsid w:val="00D27EDE"/>
    <w:rsid w:val="00D30607"/>
    <w:rsid w:val="00D30E29"/>
    <w:rsid w:val="00D31039"/>
    <w:rsid w:val="00D31B6B"/>
    <w:rsid w:val="00D31F51"/>
    <w:rsid w:val="00D32788"/>
    <w:rsid w:val="00D32EA4"/>
    <w:rsid w:val="00D3304E"/>
    <w:rsid w:val="00D337DD"/>
    <w:rsid w:val="00D33B2A"/>
    <w:rsid w:val="00D33E22"/>
    <w:rsid w:val="00D33EB7"/>
    <w:rsid w:val="00D346F4"/>
    <w:rsid w:val="00D34769"/>
    <w:rsid w:val="00D34812"/>
    <w:rsid w:val="00D34AFD"/>
    <w:rsid w:val="00D36338"/>
    <w:rsid w:val="00D364BC"/>
    <w:rsid w:val="00D3653B"/>
    <w:rsid w:val="00D36811"/>
    <w:rsid w:val="00D36954"/>
    <w:rsid w:val="00D36A4A"/>
    <w:rsid w:val="00D371EA"/>
    <w:rsid w:val="00D3748F"/>
    <w:rsid w:val="00D37790"/>
    <w:rsid w:val="00D3795D"/>
    <w:rsid w:val="00D40235"/>
    <w:rsid w:val="00D40399"/>
    <w:rsid w:val="00D40F87"/>
    <w:rsid w:val="00D41A30"/>
    <w:rsid w:val="00D41BF2"/>
    <w:rsid w:val="00D4200A"/>
    <w:rsid w:val="00D42809"/>
    <w:rsid w:val="00D42D42"/>
    <w:rsid w:val="00D42EA0"/>
    <w:rsid w:val="00D430E6"/>
    <w:rsid w:val="00D4393B"/>
    <w:rsid w:val="00D44035"/>
    <w:rsid w:val="00D4494E"/>
    <w:rsid w:val="00D45421"/>
    <w:rsid w:val="00D45A9A"/>
    <w:rsid w:val="00D45C81"/>
    <w:rsid w:val="00D45FBE"/>
    <w:rsid w:val="00D4606C"/>
    <w:rsid w:val="00D4666B"/>
    <w:rsid w:val="00D46AFB"/>
    <w:rsid w:val="00D46E62"/>
    <w:rsid w:val="00D471C2"/>
    <w:rsid w:val="00D47455"/>
    <w:rsid w:val="00D4750C"/>
    <w:rsid w:val="00D47FE6"/>
    <w:rsid w:val="00D5040B"/>
    <w:rsid w:val="00D50443"/>
    <w:rsid w:val="00D50C8E"/>
    <w:rsid w:val="00D50E1D"/>
    <w:rsid w:val="00D50F75"/>
    <w:rsid w:val="00D5178D"/>
    <w:rsid w:val="00D51C00"/>
    <w:rsid w:val="00D51FED"/>
    <w:rsid w:val="00D522CA"/>
    <w:rsid w:val="00D52833"/>
    <w:rsid w:val="00D52AAA"/>
    <w:rsid w:val="00D52BFA"/>
    <w:rsid w:val="00D536DA"/>
    <w:rsid w:val="00D542B2"/>
    <w:rsid w:val="00D54794"/>
    <w:rsid w:val="00D54C33"/>
    <w:rsid w:val="00D54D37"/>
    <w:rsid w:val="00D54E49"/>
    <w:rsid w:val="00D55099"/>
    <w:rsid w:val="00D55933"/>
    <w:rsid w:val="00D560ED"/>
    <w:rsid w:val="00D5674C"/>
    <w:rsid w:val="00D56B94"/>
    <w:rsid w:val="00D56D55"/>
    <w:rsid w:val="00D56FE8"/>
    <w:rsid w:val="00D57202"/>
    <w:rsid w:val="00D60149"/>
    <w:rsid w:val="00D604B3"/>
    <w:rsid w:val="00D6060C"/>
    <w:rsid w:val="00D616CE"/>
    <w:rsid w:val="00D61844"/>
    <w:rsid w:val="00D619E6"/>
    <w:rsid w:val="00D61C8D"/>
    <w:rsid w:val="00D61F93"/>
    <w:rsid w:val="00D62FC6"/>
    <w:rsid w:val="00D63491"/>
    <w:rsid w:val="00D6384A"/>
    <w:rsid w:val="00D638EB"/>
    <w:rsid w:val="00D63957"/>
    <w:rsid w:val="00D63DD0"/>
    <w:rsid w:val="00D640D0"/>
    <w:rsid w:val="00D64188"/>
    <w:rsid w:val="00D650C2"/>
    <w:rsid w:val="00D651D0"/>
    <w:rsid w:val="00D6617C"/>
    <w:rsid w:val="00D66651"/>
    <w:rsid w:val="00D66868"/>
    <w:rsid w:val="00D67890"/>
    <w:rsid w:val="00D70521"/>
    <w:rsid w:val="00D71062"/>
    <w:rsid w:val="00D71261"/>
    <w:rsid w:val="00D712CE"/>
    <w:rsid w:val="00D715D2"/>
    <w:rsid w:val="00D71A50"/>
    <w:rsid w:val="00D71D5F"/>
    <w:rsid w:val="00D71EC8"/>
    <w:rsid w:val="00D720B3"/>
    <w:rsid w:val="00D72306"/>
    <w:rsid w:val="00D7237C"/>
    <w:rsid w:val="00D72520"/>
    <w:rsid w:val="00D7353B"/>
    <w:rsid w:val="00D73D92"/>
    <w:rsid w:val="00D74207"/>
    <w:rsid w:val="00D75401"/>
    <w:rsid w:val="00D7587E"/>
    <w:rsid w:val="00D76B05"/>
    <w:rsid w:val="00D76B64"/>
    <w:rsid w:val="00D7703C"/>
    <w:rsid w:val="00D77318"/>
    <w:rsid w:val="00D802A0"/>
    <w:rsid w:val="00D80EE4"/>
    <w:rsid w:val="00D80F61"/>
    <w:rsid w:val="00D80F9A"/>
    <w:rsid w:val="00D81052"/>
    <w:rsid w:val="00D813CB"/>
    <w:rsid w:val="00D825CC"/>
    <w:rsid w:val="00D82B6D"/>
    <w:rsid w:val="00D830D6"/>
    <w:rsid w:val="00D83A34"/>
    <w:rsid w:val="00D83F08"/>
    <w:rsid w:val="00D84274"/>
    <w:rsid w:val="00D85402"/>
    <w:rsid w:val="00D90089"/>
    <w:rsid w:val="00D90131"/>
    <w:rsid w:val="00D901AE"/>
    <w:rsid w:val="00D904C4"/>
    <w:rsid w:val="00D90DAD"/>
    <w:rsid w:val="00D9109C"/>
    <w:rsid w:val="00D9132D"/>
    <w:rsid w:val="00D918D9"/>
    <w:rsid w:val="00D91A27"/>
    <w:rsid w:val="00D92459"/>
    <w:rsid w:val="00D9259C"/>
    <w:rsid w:val="00D92A99"/>
    <w:rsid w:val="00D92D37"/>
    <w:rsid w:val="00D93502"/>
    <w:rsid w:val="00D95B01"/>
    <w:rsid w:val="00D95F3F"/>
    <w:rsid w:val="00D9698A"/>
    <w:rsid w:val="00D96A0F"/>
    <w:rsid w:val="00D96D31"/>
    <w:rsid w:val="00D978E4"/>
    <w:rsid w:val="00D97A4B"/>
    <w:rsid w:val="00D97D50"/>
    <w:rsid w:val="00DA0679"/>
    <w:rsid w:val="00DA0898"/>
    <w:rsid w:val="00DA0EAF"/>
    <w:rsid w:val="00DA111D"/>
    <w:rsid w:val="00DA1A0A"/>
    <w:rsid w:val="00DA204E"/>
    <w:rsid w:val="00DA285A"/>
    <w:rsid w:val="00DA2BF5"/>
    <w:rsid w:val="00DA2C43"/>
    <w:rsid w:val="00DA2D8C"/>
    <w:rsid w:val="00DA2DB5"/>
    <w:rsid w:val="00DA2E2B"/>
    <w:rsid w:val="00DA321C"/>
    <w:rsid w:val="00DA3550"/>
    <w:rsid w:val="00DA3C0C"/>
    <w:rsid w:val="00DA3D28"/>
    <w:rsid w:val="00DA416F"/>
    <w:rsid w:val="00DA5225"/>
    <w:rsid w:val="00DA5324"/>
    <w:rsid w:val="00DA5EF0"/>
    <w:rsid w:val="00DA66BE"/>
    <w:rsid w:val="00DA6CA4"/>
    <w:rsid w:val="00DA754B"/>
    <w:rsid w:val="00DA781F"/>
    <w:rsid w:val="00DB0BBF"/>
    <w:rsid w:val="00DB0EBC"/>
    <w:rsid w:val="00DB12C4"/>
    <w:rsid w:val="00DB15C8"/>
    <w:rsid w:val="00DB2411"/>
    <w:rsid w:val="00DB2A67"/>
    <w:rsid w:val="00DB2C4B"/>
    <w:rsid w:val="00DB2D3C"/>
    <w:rsid w:val="00DB2FD6"/>
    <w:rsid w:val="00DB375A"/>
    <w:rsid w:val="00DB4072"/>
    <w:rsid w:val="00DB5021"/>
    <w:rsid w:val="00DB51A7"/>
    <w:rsid w:val="00DB5398"/>
    <w:rsid w:val="00DB5518"/>
    <w:rsid w:val="00DB57FB"/>
    <w:rsid w:val="00DB5BE0"/>
    <w:rsid w:val="00DB5F5C"/>
    <w:rsid w:val="00DB6069"/>
    <w:rsid w:val="00DB6515"/>
    <w:rsid w:val="00DB6E00"/>
    <w:rsid w:val="00DB71A1"/>
    <w:rsid w:val="00DB71B1"/>
    <w:rsid w:val="00DB72A6"/>
    <w:rsid w:val="00DB73BC"/>
    <w:rsid w:val="00DB7C39"/>
    <w:rsid w:val="00DB7CAE"/>
    <w:rsid w:val="00DC023A"/>
    <w:rsid w:val="00DC0775"/>
    <w:rsid w:val="00DC0B99"/>
    <w:rsid w:val="00DC1C24"/>
    <w:rsid w:val="00DC1EED"/>
    <w:rsid w:val="00DC2080"/>
    <w:rsid w:val="00DC21E1"/>
    <w:rsid w:val="00DC2292"/>
    <w:rsid w:val="00DC2C70"/>
    <w:rsid w:val="00DC3089"/>
    <w:rsid w:val="00DC3286"/>
    <w:rsid w:val="00DC35F5"/>
    <w:rsid w:val="00DC3697"/>
    <w:rsid w:val="00DC406D"/>
    <w:rsid w:val="00DC48AE"/>
    <w:rsid w:val="00DC5ABD"/>
    <w:rsid w:val="00DC69C6"/>
    <w:rsid w:val="00DC6DB9"/>
    <w:rsid w:val="00DC7E8B"/>
    <w:rsid w:val="00DD0855"/>
    <w:rsid w:val="00DD0B65"/>
    <w:rsid w:val="00DD121F"/>
    <w:rsid w:val="00DD129B"/>
    <w:rsid w:val="00DD1784"/>
    <w:rsid w:val="00DD2A49"/>
    <w:rsid w:val="00DD2BB6"/>
    <w:rsid w:val="00DD33AF"/>
    <w:rsid w:val="00DD4177"/>
    <w:rsid w:val="00DD51AB"/>
    <w:rsid w:val="00DD632B"/>
    <w:rsid w:val="00DD6AD4"/>
    <w:rsid w:val="00DD75AC"/>
    <w:rsid w:val="00DD7C23"/>
    <w:rsid w:val="00DD7D40"/>
    <w:rsid w:val="00DE0DF0"/>
    <w:rsid w:val="00DE11D3"/>
    <w:rsid w:val="00DE19D6"/>
    <w:rsid w:val="00DE1AED"/>
    <w:rsid w:val="00DE1F4F"/>
    <w:rsid w:val="00DE2609"/>
    <w:rsid w:val="00DE31AD"/>
    <w:rsid w:val="00DE31DC"/>
    <w:rsid w:val="00DE355B"/>
    <w:rsid w:val="00DE36CB"/>
    <w:rsid w:val="00DE3847"/>
    <w:rsid w:val="00DE38E0"/>
    <w:rsid w:val="00DE3CE1"/>
    <w:rsid w:val="00DE5878"/>
    <w:rsid w:val="00DE5E33"/>
    <w:rsid w:val="00DE6D49"/>
    <w:rsid w:val="00DE71A8"/>
    <w:rsid w:val="00DE7439"/>
    <w:rsid w:val="00DE7726"/>
    <w:rsid w:val="00DE7AAB"/>
    <w:rsid w:val="00DF022B"/>
    <w:rsid w:val="00DF0B04"/>
    <w:rsid w:val="00DF23AC"/>
    <w:rsid w:val="00DF2690"/>
    <w:rsid w:val="00DF2909"/>
    <w:rsid w:val="00DF2BEC"/>
    <w:rsid w:val="00DF3526"/>
    <w:rsid w:val="00DF4BCB"/>
    <w:rsid w:val="00DF5433"/>
    <w:rsid w:val="00DF5D9E"/>
    <w:rsid w:val="00DF6A78"/>
    <w:rsid w:val="00DF70F3"/>
    <w:rsid w:val="00DF76BE"/>
    <w:rsid w:val="00DF7D4F"/>
    <w:rsid w:val="00DF7E1F"/>
    <w:rsid w:val="00DF7F14"/>
    <w:rsid w:val="00E003FF"/>
    <w:rsid w:val="00E00666"/>
    <w:rsid w:val="00E00B12"/>
    <w:rsid w:val="00E00F33"/>
    <w:rsid w:val="00E01289"/>
    <w:rsid w:val="00E0164F"/>
    <w:rsid w:val="00E01C9B"/>
    <w:rsid w:val="00E021C7"/>
    <w:rsid w:val="00E025F1"/>
    <w:rsid w:val="00E02CA6"/>
    <w:rsid w:val="00E03029"/>
    <w:rsid w:val="00E03232"/>
    <w:rsid w:val="00E033C6"/>
    <w:rsid w:val="00E04601"/>
    <w:rsid w:val="00E04613"/>
    <w:rsid w:val="00E04A24"/>
    <w:rsid w:val="00E06187"/>
    <w:rsid w:val="00E064AB"/>
    <w:rsid w:val="00E067D8"/>
    <w:rsid w:val="00E06A27"/>
    <w:rsid w:val="00E06A42"/>
    <w:rsid w:val="00E06A4E"/>
    <w:rsid w:val="00E06D75"/>
    <w:rsid w:val="00E0745D"/>
    <w:rsid w:val="00E07D44"/>
    <w:rsid w:val="00E07D83"/>
    <w:rsid w:val="00E07F7A"/>
    <w:rsid w:val="00E103D9"/>
    <w:rsid w:val="00E1092A"/>
    <w:rsid w:val="00E10E39"/>
    <w:rsid w:val="00E11180"/>
    <w:rsid w:val="00E111A6"/>
    <w:rsid w:val="00E114CA"/>
    <w:rsid w:val="00E11722"/>
    <w:rsid w:val="00E11C34"/>
    <w:rsid w:val="00E11E3C"/>
    <w:rsid w:val="00E12082"/>
    <w:rsid w:val="00E13296"/>
    <w:rsid w:val="00E1333D"/>
    <w:rsid w:val="00E133BF"/>
    <w:rsid w:val="00E13B18"/>
    <w:rsid w:val="00E13E67"/>
    <w:rsid w:val="00E14653"/>
    <w:rsid w:val="00E14B3B"/>
    <w:rsid w:val="00E1500F"/>
    <w:rsid w:val="00E150EA"/>
    <w:rsid w:val="00E153AD"/>
    <w:rsid w:val="00E15987"/>
    <w:rsid w:val="00E17471"/>
    <w:rsid w:val="00E17533"/>
    <w:rsid w:val="00E17816"/>
    <w:rsid w:val="00E209F0"/>
    <w:rsid w:val="00E210CC"/>
    <w:rsid w:val="00E215AD"/>
    <w:rsid w:val="00E21D79"/>
    <w:rsid w:val="00E21FCB"/>
    <w:rsid w:val="00E2225E"/>
    <w:rsid w:val="00E22564"/>
    <w:rsid w:val="00E22734"/>
    <w:rsid w:val="00E22C2D"/>
    <w:rsid w:val="00E22F6A"/>
    <w:rsid w:val="00E23392"/>
    <w:rsid w:val="00E234E7"/>
    <w:rsid w:val="00E235A6"/>
    <w:rsid w:val="00E23A71"/>
    <w:rsid w:val="00E24AAF"/>
    <w:rsid w:val="00E25071"/>
    <w:rsid w:val="00E25419"/>
    <w:rsid w:val="00E2554A"/>
    <w:rsid w:val="00E25C4B"/>
    <w:rsid w:val="00E25E7F"/>
    <w:rsid w:val="00E25E80"/>
    <w:rsid w:val="00E2600F"/>
    <w:rsid w:val="00E26496"/>
    <w:rsid w:val="00E27120"/>
    <w:rsid w:val="00E27DD1"/>
    <w:rsid w:val="00E30B6D"/>
    <w:rsid w:val="00E30D23"/>
    <w:rsid w:val="00E31333"/>
    <w:rsid w:val="00E31491"/>
    <w:rsid w:val="00E314DE"/>
    <w:rsid w:val="00E319C5"/>
    <w:rsid w:val="00E31B52"/>
    <w:rsid w:val="00E32422"/>
    <w:rsid w:val="00E32501"/>
    <w:rsid w:val="00E32984"/>
    <w:rsid w:val="00E32A46"/>
    <w:rsid w:val="00E32CB5"/>
    <w:rsid w:val="00E32E37"/>
    <w:rsid w:val="00E33928"/>
    <w:rsid w:val="00E33BE1"/>
    <w:rsid w:val="00E33C7F"/>
    <w:rsid w:val="00E33D79"/>
    <w:rsid w:val="00E34134"/>
    <w:rsid w:val="00E3446C"/>
    <w:rsid w:val="00E3447E"/>
    <w:rsid w:val="00E344AD"/>
    <w:rsid w:val="00E347CB"/>
    <w:rsid w:val="00E354B4"/>
    <w:rsid w:val="00E355EA"/>
    <w:rsid w:val="00E3574F"/>
    <w:rsid w:val="00E35A25"/>
    <w:rsid w:val="00E35A6E"/>
    <w:rsid w:val="00E35EA6"/>
    <w:rsid w:val="00E35F5A"/>
    <w:rsid w:val="00E36019"/>
    <w:rsid w:val="00E36238"/>
    <w:rsid w:val="00E36856"/>
    <w:rsid w:val="00E369BF"/>
    <w:rsid w:val="00E372E5"/>
    <w:rsid w:val="00E37537"/>
    <w:rsid w:val="00E40236"/>
    <w:rsid w:val="00E4038C"/>
    <w:rsid w:val="00E405A6"/>
    <w:rsid w:val="00E40D72"/>
    <w:rsid w:val="00E40DDC"/>
    <w:rsid w:val="00E41074"/>
    <w:rsid w:val="00E41260"/>
    <w:rsid w:val="00E4128A"/>
    <w:rsid w:val="00E4155D"/>
    <w:rsid w:val="00E419A7"/>
    <w:rsid w:val="00E424FF"/>
    <w:rsid w:val="00E429A4"/>
    <w:rsid w:val="00E43856"/>
    <w:rsid w:val="00E438FE"/>
    <w:rsid w:val="00E455A8"/>
    <w:rsid w:val="00E4582D"/>
    <w:rsid w:val="00E460C3"/>
    <w:rsid w:val="00E46D53"/>
    <w:rsid w:val="00E47773"/>
    <w:rsid w:val="00E47E55"/>
    <w:rsid w:val="00E50746"/>
    <w:rsid w:val="00E50768"/>
    <w:rsid w:val="00E50857"/>
    <w:rsid w:val="00E50B92"/>
    <w:rsid w:val="00E50C4F"/>
    <w:rsid w:val="00E50F06"/>
    <w:rsid w:val="00E5108B"/>
    <w:rsid w:val="00E5165D"/>
    <w:rsid w:val="00E52599"/>
    <w:rsid w:val="00E52F9D"/>
    <w:rsid w:val="00E53259"/>
    <w:rsid w:val="00E5348E"/>
    <w:rsid w:val="00E53A1B"/>
    <w:rsid w:val="00E53A8C"/>
    <w:rsid w:val="00E53F90"/>
    <w:rsid w:val="00E54010"/>
    <w:rsid w:val="00E54A91"/>
    <w:rsid w:val="00E5506B"/>
    <w:rsid w:val="00E561B0"/>
    <w:rsid w:val="00E56530"/>
    <w:rsid w:val="00E568E7"/>
    <w:rsid w:val="00E5694B"/>
    <w:rsid w:val="00E56C0A"/>
    <w:rsid w:val="00E57849"/>
    <w:rsid w:val="00E57977"/>
    <w:rsid w:val="00E600CE"/>
    <w:rsid w:val="00E60C80"/>
    <w:rsid w:val="00E60F76"/>
    <w:rsid w:val="00E61DD9"/>
    <w:rsid w:val="00E620B9"/>
    <w:rsid w:val="00E627A5"/>
    <w:rsid w:val="00E63401"/>
    <w:rsid w:val="00E643E6"/>
    <w:rsid w:val="00E64B15"/>
    <w:rsid w:val="00E64E10"/>
    <w:rsid w:val="00E65070"/>
    <w:rsid w:val="00E6517A"/>
    <w:rsid w:val="00E65216"/>
    <w:rsid w:val="00E654C2"/>
    <w:rsid w:val="00E656AF"/>
    <w:rsid w:val="00E657DD"/>
    <w:rsid w:val="00E65FC9"/>
    <w:rsid w:val="00E661BA"/>
    <w:rsid w:val="00E669AA"/>
    <w:rsid w:val="00E66B4F"/>
    <w:rsid w:val="00E6771B"/>
    <w:rsid w:val="00E67982"/>
    <w:rsid w:val="00E67BA1"/>
    <w:rsid w:val="00E67EE4"/>
    <w:rsid w:val="00E702A0"/>
    <w:rsid w:val="00E70935"/>
    <w:rsid w:val="00E70A8A"/>
    <w:rsid w:val="00E7116B"/>
    <w:rsid w:val="00E71241"/>
    <w:rsid w:val="00E71C4F"/>
    <w:rsid w:val="00E71CF3"/>
    <w:rsid w:val="00E71DEB"/>
    <w:rsid w:val="00E722D3"/>
    <w:rsid w:val="00E7243D"/>
    <w:rsid w:val="00E725A2"/>
    <w:rsid w:val="00E73150"/>
    <w:rsid w:val="00E731A2"/>
    <w:rsid w:val="00E733A9"/>
    <w:rsid w:val="00E733E2"/>
    <w:rsid w:val="00E747FD"/>
    <w:rsid w:val="00E74E66"/>
    <w:rsid w:val="00E7539C"/>
    <w:rsid w:val="00E75AEF"/>
    <w:rsid w:val="00E767C0"/>
    <w:rsid w:val="00E76CC2"/>
    <w:rsid w:val="00E773AA"/>
    <w:rsid w:val="00E77EAF"/>
    <w:rsid w:val="00E80981"/>
    <w:rsid w:val="00E80B51"/>
    <w:rsid w:val="00E80D04"/>
    <w:rsid w:val="00E80DB7"/>
    <w:rsid w:val="00E812CD"/>
    <w:rsid w:val="00E81310"/>
    <w:rsid w:val="00E824F5"/>
    <w:rsid w:val="00E83122"/>
    <w:rsid w:val="00E83A30"/>
    <w:rsid w:val="00E83BDE"/>
    <w:rsid w:val="00E83F99"/>
    <w:rsid w:val="00E84522"/>
    <w:rsid w:val="00E8452F"/>
    <w:rsid w:val="00E84988"/>
    <w:rsid w:val="00E84CB8"/>
    <w:rsid w:val="00E84EC3"/>
    <w:rsid w:val="00E8513B"/>
    <w:rsid w:val="00E85A80"/>
    <w:rsid w:val="00E85CC1"/>
    <w:rsid w:val="00E87166"/>
    <w:rsid w:val="00E875D5"/>
    <w:rsid w:val="00E87EE6"/>
    <w:rsid w:val="00E905B9"/>
    <w:rsid w:val="00E9077F"/>
    <w:rsid w:val="00E90E24"/>
    <w:rsid w:val="00E91A13"/>
    <w:rsid w:val="00E91CDA"/>
    <w:rsid w:val="00E92136"/>
    <w:rsid w:val="00E92286"/>
    <w:rsid w:val="00E925BA"/>
    <w:rsid w:val="00E92643"/>
    <w:rsid w:val="00E92F01"/>
    <w:rsid w:val="00E93012"/>
    <w:rsid w:val="00E93235"/>
    <w:rsid w:val="00E93526"/>
    <w:rsid w:val="00E93BA4"/>
    <w:rsid w:val="00E94045"/>
    <w:rsid w:val="00E943CA"/>
    <w:rsid w:val="00E94B41"/>
    <w:rsid w:val="00E95089"/>
    <w:rsid w:val="00E9592D"/>
    <w:rsid w:val="00E95DC2"/>
    <w:rsid w:val="00E96050"/>
    <w:rsid w:val="00E96140"/>
    <w:rsid w:val="00E967EA"/>
    <w:rsid w:val="00E9728E"/>
    <w:rsid w:val="00E97400"/>
    <w:rsid w:val="00E979E3"/>
    <w:rsid w:val="00EA03C5"/>
    <w:rsid w:val="00EA0BF7"/>
    <w:rsid w:val="00EA0D30"/>
    <w:rsid w:val="00EA1024"/>
    <w:rsid w:val="00EA13D6"/>
    <w:rsid w:val="00EA16A5"/>
    <w:rsid w:val="00EA1B91"/>
    <w:rsid w:val="00EA1C1B"/>
    <w:rsid w:val="00EA1CF1"/>
    <w:rsid w:val="00EA2161"/>
    <w:rsid w:val="00EA2742"/>
    <w:rsid w:val="00EA2EF1"/>
    <w:rsid w:val="00EA3011"/>
    <w:rsid w:val="00EA3ABA"/>
    <w:rsid w:val="00EA404A"/>
    <w:rsid w:val="00EA46D1"/>
    <w:rsid w:val="00EA4786"/>
    <w:rsid w:val="00EA4C18"/>
    <w:rsid w:val="00EA585A"/>
    <w:rsid w:val="00EA71AD"/>
    <w:rsid w:val="00EA7530"/>
    <w:rsid w:val="00EA7552"/>
    <w:rsid w:val="00EB02D1"/>
    <w:rsid w:val="00EB0436"/>
    <w:rsid w:val="00EB0B7A"/>
    <w:rsid w:val="00EB14FB"/>
    <w:rsid w:val="00EB19FE"/>
    <w:rsid w:val="00EB1A58"/>
    <w:rsid w:val="00EB1E41"/>
    <w:rsid w:val="00EB1EE1"/>
    <w:rsid w:val="00EB208F"/>
    <w:rsid w:val="00EB23BC"/>
    <w:rsid w:val="00EB266B"/>
    <w:rsid w:val="00EB2B3B"/>
    <w:rsid w:val="00EB2DD1"/>
    <w:rsid w:val="00EB3356"/>
    <w:rsid w:val="00EB33F8"/>
    <w:rsid w:val="00EB360A"/>
    <w:rsid w:val="00EB3717"/>
    <w:rsid w:val="00EB399D"/>
    <w:rsid w:val="00EB422A"/>
    <w:rsid w:val="00EB4ACF"/>
    <w:rsid w:val="00EB4BA7"/>
    <w:rsid w:val="00EB4DD9"/>
    <w:rsid w:val="00EB53AD"/>
    <w:rsid w:val="00EB625B"/>
    <w:rsid w:val="00EB6714"/>
    <w:rsid w:val="00EB6842"/>
    <w:rsid w:val="00EB6F1C"/>
    <w:rsid w:val="00EB7213"/>
    <w:rsid w:val="00EB7731"/>
    <w:rsid w:val="00EC02B9"/>
    <w:rsid w:val="00EC0321"/>
    <w:rsid w:val="00EC0365"/>
    <w:rsid w:val="00EC163D"/>
    <w:rsid w:val="00EC19CE"/>
    <w:rsid w:val="00EC2653"/>
    <w:rsid w:val="00EC2ECC"/>
    <w:rsid w:val="00EC3B7D"/>
    <w:rsid w:val="00EC57DC"/>
    <w:rsid w:val="00EC581B"/>
    <w:rsid w:val="00EC588B"/>
    <w:rsid w:val="00EC5CB6"/>
    <w:rsid w:val="00EC62D6"/>
    <w:rsid w:val="00EC6923"/>
    <w:rsid w:val="00EC782C"/>
    <w:rsid w:val="00EC7D2B"/>
    <w:rsid w:val="00EC7F15"/>
    <w:rsid w:val="00ED0915"/>
    <w:rsid w:val="00ED0A15"/>
    <w:rsid w:val="00ED0B15"/>
    <w:rsid w:val="00ED18BB"/>
    <w:rsid w:val="00ED20B6"/>
    <w:rsid w:val="00ED2347"/>
    <w:rsid w:val="00ED2534"/>
    <w:rsid w:val="00ED2A75"/>
    <w:rsid w:val="00ED2FA0"/>
    <w:rsid w:val="00ED3118"/>
    <w:rsid w:val="00ED35E4"/>
    <w:rsid w:val="00ED3CB0"/>
    <w:rsid w:val="00ED43AB"/>
    <w:rsid w:val="00ED4F95"/>
    <w:rsid w:val="00ED50ED"/>
    <w:rsid w:val="00ED538D"/>
    <w:rsid w:val="00ED573B"/>
    <w:rsid w:val="00ED581F"/>
    <w:rsid w:val="00ED5983"/>
    <w:rsid w:val="00ED605B"/>
    <w:rsid w:val="00ED61BE"/>
    <w:rsid w:val="00ED65A3"/>
    <w:rsid w:val="00ED670D"/>
    <w:rsid w:val="00ED6AA8"/>
    <w:rsid w:val="00ED71E5"/>
    <w:rsid w:val="00ED72AA"/>
    <w:rsid w:val="00ED7799"/>
    <w:rsid w:val="00ED79EA"/>
    <w:rsid w:val="00EE034D"/>
    <w:rsid w:val="00EE0516"/>
    <w:rsid w:val="00EE0818"/>
    <w:rsid w:val="00EE0A01"/>
    <w:rsid w:val="00EE0A2A"/>
    <w:rsid w:val="00EE128F"/>
    <w:rsid w:val="00EE13D2"/>
    <w:rsid w:val="00EE1CF8"/>
    <w:rsid w:val="00EE1EBB"/>
    <w:rsid w:val="00EE20AA"/>
    <w:rsid w:val="00EE24DA"/>
    <w:rsid w:val="00EE2763"/>
    <w:rsid w:val="00EE34D1"/>
    <w:rsid w:val="00EE3A70"/>
    <w:rsid w:val="00EE3AAE"/>
    <w:rsid w:val="00EE3C82"/>
    <w:rsid w:val="00EE42F5"/>
    <w:rsid w:val="00EE50E4"/>
    <w:rsid w:val="00EE56A4"/>
    <w:rsid w:val="00EE58DF"/>
    <w:rsid w:val="00EE64A7"/>
    <w:rsid w:val="00EE6BE5"/>
    <w:rsid w:val="00EE6FDF"/>
    <w:rsid w:val="00EE72AA"/>
    <w:rsid w:val="00EE7824"/>
    <w:rsid w:val="00EE7B1F"/>
    <w:rsid w:val="00EE7C88"/>
    <w:rsid w:val="00EE7E75"/>
    <w:rsid w:val="00EF07C0"/>
    <w:rsid w:val="00EF1097"/>
    <w:rsid w:val="00EF1145"/>
    <w:rsid w:val="00EF1C5C"/>
    <w:rsid w:val="00EF1F15"/>
    <w:rsid w:val="00EF25D5"/>
    <w:rsid w:val="00EF29A2"/>
    <w:rsid w:val="00EF3022"/>
    <w:rsid w:val="00EF30B3"/>
    <w:rsid w:val="00EF31D6"/>
    <w:rsid w:val="00EF3383"/>
    <w:rsid w:val="00EF37DC"/>
    <w:rsid w:val="00EF3E9B"/>
    <w:rsid w:val="00EF67F3"/>
    <w:rsid w:val="00EF7D26"/>
    <w:rsid w:val="00F00243"/>
    <w:rsid w:val="00F0024A"/>
    <w:rsid w:val="00F0048B"/>
    <w:rsid w:val="00F00DE9"/>
    <w:rsid w:val="00F00E41"/>
    <w:rsid w:val="00F00F0D"/>
    <w:rsid w:val="00F00F7F"/>
    <w:rsid w:val="00F01595"/>
    <w:rsid w:val="00F01BC9"/>
    <w:rsid w:val="00F01F1C"/>
    <w:rsid w:val="00F024CC"/>
    <w:rsid w:val="00F027F7"/>
    <w:rsid w:val="00F02DC6"/>
    <w:rsid w:val="00F039EB"/>
    <w:rsid w:val="00F0460D"/>
    <w:rsid w:val="00F052FC"/>
    <w:rsid w:val="00F0624D"/>
    <w:rsid w:val="00F071C5"/>
    <w:rsid w:val="00F11A31"/>
    <w:rsid w:val="00F12698"/>
    <w:rsid w:val="00F12851"/>
    <w:rsid w:val="00F12C79"/>
    <w:rsid w:val="00F12D43"/>
    <w:rsid w:val="00F13542"/>
    <w:rsid w:val="00F1438A"/>
    <w:rsid w:val="00F14457"/>
    <w:rsid w:val="00F14ECB"/>
    <w:rsid w:val="00F1505D"/>
    <w:rsid w:val="00F158D4"/>
    <w:rsid w:val="00F158F9"/>
    <w:rsid w:val="00F15C58"/>
    <w:rsid w:val="00F15FB6"/>
    <w:rsid w:val="00F15FF8"/>
    <w:rsid w:val="00F16EDA"/>
    <w:rsid w:val="00F17615"/>
    <w:rsid w:val="00F204AF"/>
    <w:rsid w:val="00F206CB"/>
    <w:rsid w:val="00F21893"/>
    <w:rsid w:val="00F21A9E"/>
    <w:rsid w:val="00F21B9C"/>
    <w:rsid w:val="00F221D4"/>
    <w:rsid w:val="00F22302"/>
    <w:rsid w:val="00F22882"/>
    <w:rsid w:val="00F22B1C"/>
    <w:rsid w:val="00F22F89"/>
    <w:rsid w:val="00F23160"/>
    <w:rsid w:val="00F24117"/>
    <w:rsid w:val="00F244D5"/>
    <w:rsid w:val="00F24879"/>
    <w:rsid w:val="00F24DFC"/>
    <w:rsid w:val="00F251A0"/>
    <w:rsid w:val="00F256FD"/>
    <w:rsid w:val="00F25828"/>
    <w:rsid w:val="00F259A5"/>
    <w:rsid w:val="00F25D26"/>
    <w:rsid w:val="00F26948"/>
    <w:rsid w:val="00F27D26"/>
    <w:rsid w:val="00F3079D"/>
    <w:rsid w:val="00F308CB"/>
    <w:rsid w:val="00F3092C"/>
    <w:rsid w:val="00F30CC7"/>
    <w:rsid w:val="00F30CF3"/>
    <w:rsid w:val="00F31131"/>
    <w:rsid w:val="00F31237"/>
    <w:rsid w:val="00F31850"/>
    <w:rsid w:val="00F31F22"/>
    <w:rsid w:val="00F3286A"/>
    <w:rsid w:val="00F32DA7"/>
    <w:rsid w:val="00F331CE"/>
    <w:rsid w:val="00F33D95"/>
    <w:rsid w:val="00F341E3"/>
    <w:rsid w:val="00F351F5"/>
    <w:rsid w:val="00F35A71"/>
    <w:rsid w:val="00F35C18"/>
    <w:rsid w:val="00F35F2C"/>
    <w:rsid w:val="00F36AAF"/>
    <w:rsid w:val="00F36DF1"/>
    <w:rsid w:val="00F372CD"/>
    <w:rsid w:val="00F3755C"/>
    <w:rsid w:val="00F37631"/>
    <w:rsid w:val="00F40E9F"/>
    <w:rsid w:val="00F41130"/>
    <w:rsid w:val="00F4148A"/>
    <w:rsid w:val="00F4151F"/>
    <w:rsid w:val="00F415DB"/>
    <w:rsid w:val="00F41884"/>
    <w:rsid w:val="00F41D2A"/>
    <w:rsid w:val="00F41D4A"/>
    <w:rsid w:val="00F4246C"/>
    <w:rsid w:val="00F43EE6"/>
    <w:rsid w:val="00F4430F"/>
    <w:rsid w:val="00F44749"/>
    <w:rsid w:val="00F447BE"/>
    <w:rsid w:val="00F44D1C"/>
    <w:rsid w:val="00F45A17"/>
    <w:rsid w:val="00F45C23"/>
    <w:rsid w:val="00F45F54"/>
    <w:rsid w:val="00F46374"/>
    <w:rsid w:val="00F46B53"/>
    <w:rsid w:val="00F47782"/>
    <w:rsid w:val="00F47F06"/>
    <w:rsid w:val="00F50B27"/>
    <w:rsid w:val="00F51F31"/>
    <w:rsid w:val="00F5212F"/>
    <w:rsid w:val="00F5222D"/>
    <w:rsid w:val="00F522C3"/>
    <w:rsid w:val="00F53C73"/>
    <w:rsid w:val="00F5407E"/>
    <w:rsid w:val="00F54847"/>
    <w:rsid w:val="00F552FB"/>
    <w:rsid w:val="00F55D9C"/>
    <w:rsid w:val="00F56CEB"/>
    <w:rsid w:val="00F5777C"/>
    <w:rsid w:val="00F57BC1"/>
    <w:rsid w:val="00F57CC3"/>
    <w:rsid w:val="00F57FB7"/>
    <w:rsid w:val="00F602AF"/>
    <w:rsid w:val="00F6058C"/>
    <w:rsid w:val="00F6116D"/>
    <w:rsid w:val="00F6119E"/>
    <w:rsid w:val="00F617D7"/>
    <w:rsid w:val="00F620DE"/>
    <w:rsid w:val="00F62884"/>
    <w:rsid w:val="00F629D1"/>
    <w:rsid w:val="00F62FB4"/>
    <w:rsid w:val="00F6333A"/>
    <w:rsid w:val="00F637DA"/>
    <w:rsid w:val="00F63B44"/>
    <w:rsid w:val="00F63C59"/>
    <w:rsid w:val="00F64079"/>
    <w:rsid w:val="00F64229"/>
    <w:rsid w:val="00F6496D"/>
    <w:rsid w:val="00F64B6C"/>
    <w:rsid w:val="00F64E1A"/>
    <w:rsid w:val="00F6507E"/>
    <w:rsid w:val="00F6516D"/>
    <w:rsid w:val="00F65CF5"/>
    <w:rsid w:val="00F66615"/>
    <w:rsid w:val="00F666B4"/>
    <w:rsid w:val="00F66EBA"/>
    <w:rsid w:val="00F676C9"/>
    <w:rsid w:val="00F677D5"/>
    <w:rsid w:val="00F7021E"/>
    <w:rsid w:val="00F70449"/>
    <w:rsid w:val="00F704AD"/>
    <w:rsid w:val="00F71777"/>
    <w:rsid w:val="00F7268F"/>
    <w:rsid w:val="00F72F20"/>
    <w:rsid w:val="00F742F0"/>
    <w:rsid w:val="00F7523C"/>
    <w:rsid w:val="00F754F0"/>
    <w:rsid w:val="00F75A4F"/>
    <w:rsid w:val="00F76DDA"/>
    <w:rsid w:val="00F77805"/>
    <w:rsid w:val="00F77DF6"/>
    <w:rsid w:val="00F800B7"/>
    <w:rsid w:val="00F8033A"/>
    <w:rsid w:val="00F80795"/>
    <w:rsid w:val="00F80B9A"/>
    <w:rsid w:val="00F80EB5"/>
    <w:rsid w:val="00F8175E"/>
    <w:rsid w:val="00F819D9"/>
    <w:rsid w:val="00F81A79"/>
    <w:rsid w:val="00F81FB0"/>
    <w:rsid w:val="00F82AFD"/>
    <w:rsid w:val="00F82F00"/>
    <w:rsid w:val="00F83D8B"/>
    <w:rsid w:val="00F845DC"/>
    <w:rsid w:val="00F8474E"/>
    <w:rsid w:val="00F84F94"/>
    <w:rsid w:val="00F8502B"/>
    <w:rsid w:val="00F850B1"/>
    <w:rsid w:val="00F85124"/>
    <w:rsid w:val="00F85614"/>
    <w:rsid w:val="00F85C7B"/>
    <w:rsid w:val="00F863F3"/>
    <w:rsid w:val="00F87718"/>
    <w:rsid w:val="00F87AC4"/>
    <w:rsid w:val="00F908EA"/>
    <w:rsid w:val="00F90B06"/>
    <w:rsid w:val="00F90B3F"/>
    <w:rsid w:val="00F91AFB"/>
    <w:rsid w:val="00F920E2"/>
    <w:rsid w:val="00F92BB5"/>
    <w:rsid w:val="00F9386A"/>
    <w:rsid w:val="00F93CDD"/>
    <w:rsid w:val="00F94D92"/>
    <w:rsid w:val="00F953DE"/>
    <w:rsid w:val="00F95634"/>
    <w:rsid w:val="00F95D56"/>
    <w:rsid w:val="00F95E57"/>
    <w:rsid w:val="00F96472"/>
    <w:rsid w:val="00F96775"/>
    <w:rsid w:val="00F96978"/>
    <w:rsid w:val="00F9724E"/>
    <w:rsid w:val="00F976BE"/>
    <w:rsid w:val="00F97987"/>
    <w:rsid w:val="00F97C22"/>
    <w:rsid w:val="00FA037D"/>
    <w:rsid w:val="00FA0671"/>
    <w:rsid w:val="00FA3F04"/>
    <w:rsid w:val="00FA4021"/>
    <w:rsid w:val="00FA42B9"/>
    <w:rsid w:val="00FA51D4"/>
    <w:rsid w:val="00FA5459"/>
    <w:rsid w:val="00FA5FC9"/>
    <w:rsid w:val="00FA5FDB"/>
    <w:rsid w:val="00FA6D7A"/>
    <w:rsid w:val="00FA7931"/>
    <w:rsid w:val="00FA79E1"/>
    <w:rsid w:val="00FA7D29"/>
    <w:rsid w:val="00FA7DE8"/>
    <w:rsid w:val="00FA7F79"/>
    <w:rsid w:val="00FB1016"/>
    <w:rsid w:val="00FB125D"/>
    <w:rsid w:val="00FB18A6"/>
    <w:rsid w:val="00FB19AC"/>
    <w:rsid w:val="00FB2E72"/>
    <w:rsid w:val="00FB3542"/>
    <w:rsid w:val="00FB40A4"/>
    <w:rsid w:val="00FB434C"/>
    <w:rsid w:val="00FB481B"/>
    <w:rsid w:val="00FB4B58"/>
    <w:rsid w:val="00FB4FBC"/>
    <w:rsid w:val="00FB5794"/>
    <w:rsid w:val="00FB6373"/>
    <w:rsid w:val="00FB6E27"/>
    <w:rsid w:val="00FB71B1"/>
    <w:rsid w:val="00FB7237"/>
    <w:rsid w:val="00FB73E0"/>
    <w:rsid w:val="00FB7485"/>
    <w:rsid w:val="00FB77D6"/>
    <w:rsid w:val="00FB79FF"/>
    <w:rsid w:val="00FB7C5E"/>
    <w:rsid w:val="00FB7F6B"/>
    <w:rsid w:val="00FC03EF"/>
    <w:rsid w:val="00FC0484"/>
    <w:rsid w:val="00FC0926"/>
    <w:rsid w:val="00FC1BA9"/>
    <w:rsid w:val="00FC230B"/>
    <w:rsid w:val="00FC2558"/>
    <w:rsid w:val="00FC264A"/>
    <w:rsid w:val="00FC2FBC"/>
    <w:rsid w:val="00FC32B2"/>
    <w:rsid w:val="00FC3491"/>
    <w:rsid w:val="00FC434C"/>
    <w:rsid w:val="00FC518D"/>
    <w:rsid w:val="00FC5213"/>
    <w:rsid w:val="00FC5309"/>
    <w:rsid w:val="00FC5576"/>
    <w:rsid w:val="00FC55BF"/>
    <w:rsid w:val="00FC5840"/>
    <w:rsid w:val="00FC5B3F"/>
    <w:rsid w:val="00FC5EF4"/>
    <w:rsid w:val="00FC6396"/>
    <w:rsid w:val="00FC7A7A"/>
    <w:rsid w:val="00FC7EFB"/>
    <w:rsid w:val="00FD0E81"/>
    <w:rsid w:val="00FD17E5"/>
    <w:rsid w:val="00FD2E1D"/>
    <w:rsid w:val="00FD3072"/>
    <w:rsid w:val="00FD38BF"/>
    <w:rsid w:val="00FD398A"/>
    <w:rsid w:val="00FD42EE"/>
    <w:rsid w:val="00FD4450"/>
    <w:rsid w:val="00FD4CF4"/>
    <w:rsid w:val="00FD58B0"/>
    <w:rsid w:val="00FD5B71"/>
    <w:rsid w:val="00FD5CEF"/>
    <w:rsid w:val="00FD69D5"/>
    <w:rsid w:val="00FD6A1E"/>
    <w:rsid w:val="00FD6BA2"/>
    <w:rsid w:val="00FD6C28"/>
    <w:rsid w:val="00FD6FA4"/>
    <w:rsid w:val="00FD7084"/>
    <w:rsid w:val="00FD7120"/>
    <w:rsid w:val="00FD7A84"/>
    <w:rsid w:val="00FD7D0D"/>
    <w:rsid w:val="00FD7F66"/>
    <w:rsid w:val="00FE04C5"/>
    <w:rsid w:val="00FE14B5"/>
    <w:rsid w:val="00FE14EF"/>
    <w:rsid w:val="00FE17B7"/>
    <w:rsid w:val="00FE190F"/>
    <w:rsid w:val="00FE3AB1"/>
    <w:rsid w:val="00FE3FF5"/>
    <w:rsid w:val="00FE4355"/>
    <w:rsid w:val="00FE47A8"/>
    <w:rsid w:val="00FE4994"/>
    <w:rsid w:val="00FE58AD"/>
    <w:rsid w:val="00FE5C34"/>
    <w:rsid w:val="00FE5D6F"/>
    <w:rsid w:val="00FE61F5"/>
    <w:rsid w:val="00FE67B7"/>
    <w:rsid w:val="00FE6E99"/>
    <w:rsid w:val="00FE7A45"/>
    <w:rsid w:val="00FE7B08"/>
    <w:rsid w:val="00FE7E2D"/>
    <w:rsid w:val="00FF039D"/>
    <w:rsid w:val="00FF053C"/>
    <w:rsid w:val="00FF054B"/>
    <w:rsid w:val="00FF072E"/>
    <w:rsid w:val="00FF07C0"/>
    <w:rsid w:val="00FF184E"/>
    <w:rsid w:val="00FF207B"/>
    <w:rsid w:val="00FF3F1A"/>
    <w:rsid w:val="00FF41B0"/>
    <w:rsid w:val="00FF4258"/>
    <w:rsid w:val="00FF43CC"/>
    <w:rsid w:val="00FF5191"/>
    <w:rsid w:val="00FF5B2B"/>
    <w:rsid w:val="00FF67A0"/>
    <w:rsid w:val="00FF685C"/>
    <w:rsid w:val="00FF689A"/>
    <w:rsid w:val="00FF787A"/>
    <w:rsid w:val="00FF789E"/>
    <w:rsid w:val="00FF79A3"/>
    <w:rsid w:val="00FF7BCC"/>
    <w:rsid w:val="00FF7D46"/>
    <w:rsid w:val="00FF7D93"/>
    <w:rsid w:val="00FF7EF7"/>
    <w:rsid w:val="00FF7FBE"/>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horizontal-relative:page;mso-position-vertical:center;mso-position-vertical-relative:page;mso-width-percent:300;mso-left-percent:55" o:allowincell="f" fillcolor="none [671]" stroke="f" strokecolor="none [1605]">
      <v:fill color="none [671]" type="pattern"/>
      <v:stroke color="none [1605]" weight="6pt" linestyle="thickThin" on="f"/>
      <v:textbox inset="18pt,18pt,18pt,18pt"/>
    </o:shapedefaults>
    <o:shapelayout v:ext="edit">
      <o:idmap v:ext="edit" data="2"/>
    </o:shapelayout>
  </w:shapeDefaults>
  <w:decimalSymbol w:val="."/>
  <w:listSeparator w:val=","/>
  <w14:docId w14:val="201FE6E0"/>
  <w15:docId w15:val="{CF0D0DA8-5B97-476B-ADFA-BC67A9C44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rebuchet MS" w:eastAsia="Times New Roman" w:hAnsi="Trebuchet MS" w:cs="Times New Roman"/>
        <w:sz w:val="22"/>
        <w:szCs w:val="22"/>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iPriority="0" w:unhideWhenUsed="1"/>
    <w:lsdException w:name="List Number 5" w:semiHidden="1" w:unhideWhenUsed="1"/>
    <w:lsdException w:name="Title" w:semiHidden="1"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qFormat="1"/>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Running head"/>
    <w:next w:val="Notebodycopy"/>
    <w:rsid w:val="00D50E1D"/>
    <w:pPr>
      <w:suppressAutoHyphens/>
      <w:spacing w:after="120" w:line="240" w:lineRule="atLeast"/>
      <w:jc w:val="both"/>
    </w:pPr>
    <w:rPr>
      <w:color w:val="5C5454" w:themeColor="accent4"/>
      <w:sz w:val="16"/>
      <w:szCs w:val="24"/>
      <w:lang w:val="en-GB"/>
    </w:rPr>
  </w:style>
  <w:style w:type="paragraph" w:styleId="Heading1">
    <w:name w:val="heading 1"/>
    <w:basedOn w:val="Normal"/>
    <w:next w:val="Normal"/>
    <w:link w:val="Heading1Char"/>
    <w:autoRedefine/>
    <w:qFormat/>
    <w:rsid w:val="006D636D"/>
    <w:pPr>
      <w:keepNext/>
      <w:pageBreakBefore/>
      <w:numPr>
        <w:numId w:val="2"/>
      </w:numPr>
      <w:tabs>
        <w:tab w:val="left" w:pos="360"/>
      </w:tabs>
      <w:spacing w:before="360" w:after="240"/>
      <w:outlineLvl w:val="0"/>
    </w:pPr>
    <w:rPr>
      <w:rFonts w:cs="Arial"/>
      <w:b/>
      <w:bCs/>
      <w:color w:val="0099A8" w:themeColor="accent2"/>
      <w:kern w:val="32"/>
      <w:sz w:val="32"/>
      <w:szCs w:val="32"/>
    </w:rPr>
  </w:style>
  <w:style w:type="paragraph" w:styleId="Heading2">
    <w:name w:val="heading 2"/>
    <w:basedOn w:val="Heading1"/>
    <w:next w:val="Normal"/>
    <w:link w:val="Heading2Char"/>
    <w:autoRedefine/>
    <w:qFormat/>
    <w:rsid w:val="00DC0775"/>
    <w:pPr>
      <w:pageBreakBefore w:val="0"/>
      <w:numPr>
        <w:ilvl w:val="1"/>
      </w:numPr>
      <w:tabs>
        <w:tab w:val="clear" w:pos="360"/>
        <w:tab w:val="left" w:pos="630"/>
      </w:tabs>
      <w:spacing w:before="480" w:line="240" w:lineRule="auto"/>
      <w:ind w:left="691" w:hanging="578"/>
      <w:jc w:val="left"/>
      <w:outlineLvl w:val="1"/>
    </w:pPr>
    <w:rPr>
      <w:iCs/>
      <w:color w:val="5C5454" w:themeColor="accent4"/>
      <w:sz w:val="28"/>
      <w:szCs w:val="28"/>
    </w:rPr>
  </w:style>
  <w:style w:type="paragraph" w:styleId="Heading3">
    <w:name w:val="heading 3"/>
    <w:basedOn w:val="Heading2"/>
    <w:next w:val="Normal"/>
    <w:link w:val="Heading3Char"/>
    <w:autoRedefine/>
    <w:qFormat/>
    <w:rsid w:val="004D1E17"/>
    <w:pPr>
      <w:numPr>
        <w:ilvl w:val="2"/>
      </w:numPr>
      <w:outlineLvl w:val="2"/>
    </w:pPr>
    <w:rPr>
      <w:b w:val="0"/>
      <w:i/>
      <w:sz w:val="24"/>
      <w:szCs w:val="26"/>
    </w:rPr>
  </w:style>
  <w:style w:type="paragraph" w:styleId="Heading4">
    <w:name w:val="heading 4"/>
    <w:basedOn w:val="Heading3"/>
    <w:next w:val="Normal"/>
    <w:link w:val="Heading4Char"/>
    <w:uiPriority w:val="9"/>
    <w:unhideWhenUsed/>
    <w:qFormat/>
    <w:rsid w:val="004D1E17"/>
    <w:pPr>
      <w:keepLines/>
      <w:numPr>
        <w:ilvl w:val="3"/>
      </w:numPr>
      <w:spacing w:before="200" w:after="0"/>
      <w:outlineLvl w:val="3"/>
    </w:pPr>
    <w:rPr>
      <w:rFonts w:eastAsiaTheme="majorEastAsia" w:cs="Times New Roman (Headings CS)"/>
      <w:bCs w:val="0"/>
      <w:i w:val="0"/>
      <w:iCs w:val="0"/>
      <w:smallCaps/>
    </w:rPr>
  </w:style>
  <w:style w:type="paragraph" w:styleId="Heading5">
    <w:name w:val="heading 5"/>
    <w:basedOn w:val="Normal"/>
    <w:next w:val="Normal"/>
    <w:link w:val="Heading5Char"/>
    <w:uiPriority w:val="9"/>
    <w:unhideWhenUsed/>
    <w:qFormat/>
    <w:rsid w:val="004D1E17"/>
    <w:pPr>
      <w:keepNext/>
      <w:keepLines/>
      <w:numPr>
        <w:ilvl w:val="4"/>
        <w:numId w:val="2"/>
      </w:numPr>
      <w:spacing w:before="200" w:after="0"/>
      <w:outlineLvl w:val="4"/>
    </w:pPr>
    <w:rPr>
      <w:rFonts w:eastAsiaTheme="majorEastAsia" w:cs="Times New Roman (Headings CS)"/>
    </w:rPr>
  </w:style>
  <w:style w:type="paragraph" w:styleId="Heading6">
    <w:name w:val="heading 6"/>
    <w:basedOn w:val="Normal"/>
    <w:next w:val="Normal"/>
    <w:link w:val="Heading6Char"/>
    <w:uiPriority w:val="9"/>
    <w:unhideWhenUsed/>
    <w:qFormat/>
    <w:rsid w:val="004D1E17"/>
    <w:pPr>
      <w:keepNext/>
      <w:keepLines/>
      <w:numPr>
        <w:ilvl w:val="5"/>
        <w:numId w:val="2"/>
      </w:numPr>
      <w:spacing w:before="200" w:after="0"/>
      <w:outlineLvl w:val="5"/>
    </w:pPr>
    <w:rPr>
      <w:rFonts w:eastAsiaTheme="majorEastAsia" w:cs="Times New Roman (Headings CS)"/>
      <w:i/>
      <w:iCs/>
    </w:rPr>
  </w:style>
  <w:style w:type="paragraph" w:styleId="Heading7">
    <w:name w:val="heading 7"/>
    <w:basedOn w:val="Normal"/>
    <w:next w:val="Normal"/>
    <w:link w:val="Heading7Char"/>
    <w:uiPriority w:val="9"/>
    <w:unhideWhenUsed/>
    <w:qFormat/>
    <w:rsid w:val="00702DE8"/>
    <w:pPr>
      <w:keepNext/>
      <w:keepLines/>
      <w:numPr>
        <w:ilvl w:val="6"/>
        <w:numId w:val="2"/>
      </w:numPr>
      <w:spacing w:before="200" w:after="0"/>
      <w:outlineLvl w:val="6"/>
    </w:pPr>
    <w:rPr>
      <w:rFonts w:eastAsiaTheme="majorEastAsia" w:cs="Times New Roman (Headings CS)"/>
      <w:i/>
      <w:iCs/>
      <w:color w:val="404040" w:themeColor="text1" w:themeTint="BF"/>
    </w:rPr>
  </w:style>
  <w:style w:type="paragraph" w:styleId="Heading8">
    <w:name w:val="heading 8"/>
    <w:basedOn w:val="Normal"/>
    <w:next w:val="Normal"/>
    <w:link w:val="Heading8Char"/>
    <w:uiPriority w:val="9"/>
    <w:unhideWhenUsed/>
    <w:qFormat/>
    <w:rsid w:val="008A05CE"/>
    <w:pPr>
      <w:keepNext/>
      <w:keepLines/>
      <w:numPr>
        <w:ilvl w:val="7"/>
        <w:numId w:val="2"/>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8A05C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BE17B1"/>
    <w:pPr>
      <w:tabs>
        <w:tab w:val="center" w:pos="4320"/>
        <w:tab w:val="right" w:pos="8640"/>
      </w:tabs>
    </w:pPr>
  </w:style>
  <w:style w:type="paragraph" w:styleId="Footer">
    <w:name w:val="footer"/>
    <w:basedOn w:val="Normal"/>
    <w:semiHidden/>
    <w:rsid w:val="00BE17B1"/>
    <w:pPr>
      <w:tabs>
        <w:tab w:val="center" w:pos="4320"/>
        <w:tab w:val="right" w:pos="8640"/>
      </w:tabs>
    </w:pPr>
  </w:style>
  <w:style w:type="character" w:styleId="Hyperlink">
    <w:name w:val="Hyperlink"/>
    <w:basedOn w:val="DefaultParagraphFont"/>
    <w:uiPriority w:val="99"/>
    <w:rsid w:val="008A1FC0"/>
    <w:rPr>
      <w:rFonts w:ascii="Trebuchet MS" w:hAnsi="Trebuchet MS"/>
      <w:color w:val="0000FF"/>
      <w:sz w:val="18"/>
      <w:u w:val="single"/>
    </w:rPr>
  </w:style>
  <w:style w:type="paragraph" w:customStyle="1" w:styleId="NoteHeading1">
    <w:name w:val="Note Heading1"/>
    <w:basedOn w:val="Caption"/>
    <w:rsid w:val="004D1E17"/>
    <w:rPr>
      <w:color w:val="0099A8" w:themeColor="accent2"/>
    </w:rPr>
  </w:style>
  <w:style w:type="paragraph" w:customStyle="1" w:styleId="Notebodycopy">
    <w:name w:val="Note body copy"/>
    <w:basedOn w:val="Normal"/>
    <w:rsid w:val="00E7116B"/>
  </w:style>
  <w:style w:type="paragraph" w:styleId="BalloonText">
    <w:name w:val="Balloon Text"/>
    <w:basedOn w:val="Normal"/>
    <w:link w:val="BalloonTextChar"/>
    <w:uiPriority w:val="99"/>
    <w:semiHidden/>
    <w:unhideWhenUsed/>
    <w:rsid w:val="00DD0855"/>
    <w:pPr>
      <w:spacing w:after="0"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D0855"/>
    <w:rPr>
      <w:rFonts w:ascii="Times New Roman" w:hAnsi="Times New Roman"/>
      <w:sz w:val="18"/>
      <w:szCs w:val="18"/>
      <w:lang w:val="en-GB"/>
    </w:rPr>
  </w:style>
  <w:style w:type="paragraph" w:customStyle="1" w:styleId="Documenttitle">
    <w:name w:val="Document title"/>
    <w:basedOn w:val="Normal"/>
    <w:rsid w:val="0021020F"/>
    <w:pPr>
      <w:jc w:val="left"/>
    </w:pPr>
    <w:rPr>
      <w:color w:val="FFFFFF" w:themeColor="background1"/>
      <w:sz w:val="52"/>
      <w:szCs w:val="52"/>
    </w:rPr>
  </w:style>
  <w:style w:type="table" w:customStyle="1" w:styleId="LightGrid-Accent11">
    <w:name w:val="Light Grid - Accent 11"/>
    <w:basedOn w:val="TableNormal"/>
    <w:uiPriority w:val="62"/>
    <w:rsid w:val="00EB3356"/>
    <w:tblPr>
      <w:tblStyleRowBandSize w:val="1"/>
      <w:tblStyleColBandSize w:val="1"/>
      <w:tblBorders>
        <w:top w:val="single" w:sz="8" w:space="0" w:color="0015C4" w:themeColor="accent1"/>
        <w:left w:val="single" w:sz="8" w:space="0" w:color="0015C4" w:themeColor="accent1"/>
        <w:bottom w:val="single" w:sz="8" w:space="0" w:color="0015C4" w:themeColor="accent1"/>
        <w:right w:val="single" w:sz="8" w:space="0" w:color="0015C4" w:themeColor="accent1"/>
        <w:insideH w:val="single" w:sz="8" w:space="0" w:color="0015C4" w:themeColor="accent1"/>
        <w:insideV w:val="single" w:sz="8" w:space="0" w:color="0015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15C4" w:themeColor="accent1"/>
          <w:left w:val="single" w:sz="8" w:space="0" w:color="0015C4" w:themeColor="accent1"/>
          <w:bottom w:val="single" w:sz="18" w:space="0" w:color="0015C4" w:themeColor="accent1"/>
          <w:right w:val="single" w:sz="8" w:space="0" w:color="0015C4" w:themeColor="accent1"/>
          <w:insideH w:val="nil"/>
          <w:insideV w:val="single" w:sz="8" w:space="0" w:color="0015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15C4" w:themeColor="accent1"/>
          <w:left w:val="single" w:sz="8" w:space="0" w:color="0015C4" w:themeColor="accent1"/>
          <w:bottom w:val="single" w:sz="8" w:space="0" w:color="0015C4" w:themeColor="accent1"/>
          <w:right w:val="single" w:sz="8" w:space="0" w:color="0015C4" w:themeColor="accent1"/>
          <w:insideH w:val="nil"/>
          <w:insideV w:val="single" w:sz="8" w:space="0" w:color="0015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15C4" w:themeColor="accent1"/>
          <w:left w:val="single" w:sz="8" w:space="0" w:color="0015C4" w:themeColor="accent1"/>
          <w:bottom w:val="single" w:sz="8" w:space="0" w:color="0015C4" w:themeColor="accent1"/>
          <w:right w:val="single" w:sz="8" w:space="0" w:color="0015C4" w:themeColor="accent1"/>
        </w:tcBorders>
      </w:tcPr>
    </w:tblStylePr>
    <w:tblStylePr w:type="band1Vert">
      <w:tblPr/>
      <w:tcPr>
        <w:tcBorders>
          <w:top w:val="single" w:sz="8" w:space="0" w:color="0015C4" w:themeColor="accent1"/>
          <w:left w:val="single" w:sz="8" w:space="0" w:color="0015C4" w:themeColor="accent1"/>
          <w:bottom w:val="single" w:sz="8" w:space="0" w:color="0015C4" w:themeColor="accent1"/>
          <w:right w:val="single" w:sz="8" w:space="0" w:color="0015C4" w:themeColor="accent1"/>
        </w:tcBorders>
        <w:shd w:val="clear" w:color="auto" w:fill="B1B9FF" w:themeFill="accent1" w:themeFillTint="3F"/>
      </w:tcPr>
    </w:tblStylePr>
    <w:tblStylePr w:type="band1Horz">
      <w:tblPr/>
      <w:tcPr>
        <w:tcBorders>
          <w:top w:val="single" w:sz="8" w:space="0" w:color="0015C4" w:themeColor="accent1"/>
          <w:left w:val="single" w:sz="8" w:space="0" w:color="0015C4" w:themeColor="accent1"/>
          <w:bottom w:val="single" w:sz="8" w:space="0" w:color="0015C4" w:themeColor="accent1"/>
          <w:right w:val="single" w:sz="8" w:space="0" w:color="0015C4" w:themeColor="accent1"/>
          <w:insideV w:val="single" w:sz="8" w:space="0" w:color="0015C4" w:themeColor="accent1"/>
        </w:tcBorders>
        <w:shd w:val="clear" w:color="auto" w:fill="B1B9FF" w:themeFill="accent1" w:themeFillTint="3F"/>
      </w:tcPr>
    </w:tblStylePr>
    <w:tblStylePr w:type="band2Horz">
      <w:tblPr/>
      <w:tcPr>
        <w:tcBorders>
          <w:top w:val="single" w:sz="8" w:space="0" w:color="0015C4" w:themeColor="accent1"/>
          <w:left w:val="single" w:sz="8" w:space="0" w:color="0015C4" w:themeColor="accent1"/>
          <w:bottom w:val="single" w:sz="8" w:space="0" w:color="0015C4" w:themeColor="accent1"/>
          <w:right w:val="single" w:sz="8" w:space="0" w:color="0015C4" w:themeColor="accent1"/>
          <w:insideV w:val="single" w:sz="8" w:space="0" w:color="0015C4" w:themeColor="accent1"/>
        </w:tcBorders>
      </w:tcPr>
    </w:tblStylePr>
  </w:style>
  <w:style w:type="table" w:customStyle="1" w:styleId="LightList-Accent11">
    <w:name w:val="Light List - Accent 11"/>
    <w:basedOn w:val="TableNormal"/>
    <w:uiPriority w:val="61"/>
    <w:rsid w:val="00EB3356"/>
    <w:tblPr>
      <w:tblStyleRowBandSize w:val="1"/>
      <w:tblStyleColBandSize w:val="1"/>
      <w:tblBorders>
        <w:top w:val="single" w:sz="8" w:space="0" w:color="0015C4" w:themeColor="accent1"/>
        <w:left w:val="single" w:sz="8" w:space="0" w:color="0015C4" w:themeColor="accent1"/>
        <w:bottom w:val="single" w:sz="8" w:space="0" w:color="0015C4" w:themeColor="accent1"/>
        <w:right w:val="single" w:sz="8" w:space="0" w:color="0015C4" w:themeColor="accent1"/>
      </w:tblBorders>
    </w:tblPr>
    <w:tblStylePr w:type="firstRow">
      <w:pPr>
        <w:spacing w:before="0" w:after="0" w:line="240" w:lineRule="auto"/>
      </w:pPr>
      <w:rPr>
        <w:b/>
        <w:bCs/>
        <w:color w:val="FFFFFF" w:themeColor="background1"/>
      </w:rPr>
      <w:tblPr/>
      <w:tcPr>
        <w:shd w:val="clear" w:color="auto" w:fill="0015C4" w:themeFill="accent1"/>
      </w:tcPr>
    </w:tblStylePr>
    <w:tblStylePr w:type="lastRow">
      <w:pPr>
        <w:spacing w:before="0" w:after="0" w:line="240" w:lineRule="auto"/>
      </w:pPr>
      <w:rPr>
        <w:b/>
        <w:bCs/>
      </w:rPr>
      <w:tblPr/>
      <w:tcPr>
        <w:tcBorders>
          <w:top w:val="double" w:sz="6" w:space="0" w:color="0015C4" w:themeColor="accent1"/>
          <w:left w:val="single" w:sz="8" w:space="0" w:color="0015C4" w:themeColor="accent1"/>
          <w:bottom w:val="single" w:sz="8" w:space="0" w:color="0015C4" w:themeColor="accent1"/>
          <w:right w:val="single" w:sz="8" w:space="0" w:color="0015C4" w:themeColor="accent1"/>
        </w:tcBorders>
      </w:tcPr>
    </w:tblStylePr>
    <w:tblStylePr w:type="firstCol">
      <w:rPr>
        <w:b/>
        <w:bCs/>
      </w:rPr>
    </w:tblStylePr>
    <w:tblStylePr w:type="lastCol">
      <w:rPr>
        <w:b/>
        <w:bCs/>
      </w:rPr>
    </w:tblStylePr>
    <w:tblStylePr w:type="band1Vert">
      <w:tblPr/>
      <w:tcPr>
        <w:tcBorders>
          <w:top w:val="single" w:sz="8" w:space="0" w:color="0015C4" w:themeColor="accent1"/>
          <w:left w:val="single" w:sz="8" w:space="0" w:color="0015C4" w:themeColor="accent1"/>
          <w:bottom w:val="single" w:sz="8" w:space="0" w:color="0015C4" w:themeColor="accent1"/>
          <w:right w:val="single" w:sz="8" w:space="0" w:color="0015C4" w:themeColor="accent1"/>
        </w:tcBorders>
      </w:tcPr>
    </w:tblStylePr>
    <w:tblStylePr w:type="band1Horz">
      <w:tblPr/>
      <w:tcPr>
        <w:tcBorders>
          <w:top w:val="single" w:sz="8" w:space="0" w:color="0015C4" w:themeColor="accent1"/>
          <w:left w:val="single" w:sz="8" w:space="0" w:color="0015C4" w:themeColor="accent1"/>
          <w:bottom w:val="single" w:sz="8" w:space="0" w:color="0015C4" w:themeColor="accent1"/>
          <w:right w:val="single" w:sz="8" w:space="0" w:color="0015C4" w:themeColor="accent1"/>
        </w:tcBorders>
      </w:tcPr>
    </w:tblStylePr>
  </w:style>
  <w:style w:type="character" w:customStyle="1" w:styleId="Heading1Char">
    <w:name w:val="Heading 1 Char"/>
    <w:basedOn w:val="DefaultParagraphFont"/>
    <w:link w:val="Heading1"/>
    <w:rsid w:val="006D636D"/>
    <w:rPr>
      <w:rFonts w:cs="Arial"/>
      <w:b/>
      <w:bCs/>
      <w:color w:val="0099A8" w:themeColor="accent2"/>
      <w:kern w:val="32"/>
      <w:sz w:val="32"/>
      <w:szCs w:val="32"/>
      <w:lang w:val="en-GB"/>
    </w:rPr>
  </w:style>
  <w:style w:type="character" w:customStyle="1" w:styleId="Heading2Char">
    <w:name w:val="Heading 2 Char"/>
    <w:basedOn w:val="DefaultParagraphFont"/>
    <w:link w:val="Heading2"/>
    <w:rsid w:val="00DC0775"/>
    <w:rPr>
      <w:rFonts w:cs="Arial"/>
      <w:b/>
      <w:bCs/>
      <w:iCs/>
      <w:color w:val="5C5454" w:themeColor="accent4"/>
      <w:kern w:val="32"/>
      <w:sz w:val="28"/>
      <w:szCs w:val="28"/>
      <w:lang w:val="en-GB"/>
    </w:rPr>
  </w:style>
  <w:style w:type="character" w:customStyle="1" w:styleId="Heading3Char">
    <w:name w:val="Heading 3 Char"/>
    <w:basedOn w:val="DefaultParagraphFont"/>
    <w:link w:val="Heading3"/>
    <w:rsid w:val="004D1E17"/>
    <w:rPr>
      <w:rFonts w:cs="Arial"/>
      <w:bCs/>
      <w:i/>
      <w:iCs/>
      <w:color w:val="5C5454" w:themeColor="accent4"/>
      <w:kern w:val="32"/>
      <w:sz w:val="24"/>
      <w:szCs w:val="26"/>
      <w:lang w:val="en-GB"/>
    </w:rPr>
  </w:style>
  <w:style w:type="paragraph" w:styleId="DocumentMap">
    <w:name w:val="Document Map"/>
    <w:basedOn w:val="Normal"/>
    <w:link w:val="DocumentMapChar"/>
    <w:uiPriority w:val="99"/>
    <w:semiHidden/>
    <w:unhideWhenUsed/>
    <w:rsid w:val="00B8683E"/>
    <w:pPr>
      <w:spacing w:after="0" w:line="240" w:lineRule="auto"/>
    </w:pPr>
    <w:rPr>
      <w:rFonts w:ascii="Tahoma" w:hAnsi="Tahoma" w:cs="Tahoma"/>
      <w:szCs w:val="16"/>
    </w:rPr>
  </w:style>
  <w:style w:type="character" w:customStyle="1" w:styleId="DocumentMapChar">
    <w:name w:val="Document Map Char"/>
    <w:basedOn w:val="DefaultParagraphFont"/>
    <w:link w:val="DocumentMap"/>
    <w:uiPriority w:val="99"/>
    <w:semiHidden/>
    <w:rsid w:val="00B8683E"/>
    <w:rPr>
      <w:rFonts w:ascii="Tahoma" w:hAnsi="Tahoma" w:cs="Tahoma"/>
      <w:sz w:val="16"/>
      <w:szCs w:val="16"/>
      <w:lang w:val="en-GB"/>
    </w:rPr>
  </w:style>
  <w:style w:type="table" w:styleId="TableGrid">
    <w:name w:val="Table Grid"/>
    <w:basedOn w:val="TableNormal"/>
    <w:uiPriority w:val="39"/>
    <w:rsid w:val="001B0C7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EF67F3"/>
    <w:rPr>
      <w:color w:val="954F72" w:themeColor="followedHyperlink"/>
      <w:u w:val="single"/>
    </w:rPr>
  </w:style>
  <w:style w:type="table" w:styleId="LightShading-Accent2">
    <w:name w:val="Light Shading Accent 2"/>
    <w:basedOn w:val="TableNormal"/>
    <w:uiPriority w:val="60"/>
    <w:rsid w:val="00011CA8"/>
    <w:rPr>
      <w:color w:val="00727D" w:themeColor="accent2" w:themeShade="BF"/>
    </w:rPr>
    <w:tblPr>
      <w:tblStyleRowBandSize w:val="1"/>
      <w:tblStyleColBandSize w:val="1"/>
      <w:tblBorders>
        <w:top w:val="single" w:sz="8" w:space="0" w:color="0099A8" w:themeColor="accent2"/>
        <w:bottom w:val="single" w:sz="8" w:space="0" w:color="0099A8" w:themeColor="accent2"/>
      </w:tblBorders>
    </w:tblPr>
    <w:tblStylePr w:type="firstRow">
      <w:pPr>
        <w:spacing w:before="0" w:after="0" w:line="240" w:lineRule="auto"/>
      </w:pPr>
      <w:rPr>
        <w:b/>
        <w:bCs/>
      </w:rPr>
      <w:tblPr/>
      <w:tcPr>
        <w:tcBorders>
          <w:top w:val="single" w:sz="8" w:space="0" w:color="0099A8" w:themeColor="accent2"/>
          <w:left w:val="nil"/>
          <w:bottom w:val="single" w:sz="8" w:space="0" w:color="0099A8" w:themeColor="accent2"/>
          <w:right w:val="nil"/>
          <w:insideH w:val="nil"/>
          <w:insideV w:val="nil"/>
        </w:tcBorders>
      </w:tcPr>
    </w:tblStylePr>
    <w:tblStylePr w:type="lastRow">
      <w:pPr>
        <w:spacing w:before="0" w:after="0" w:line="240" w:lineRule="auto"/>
      </w:pPr>
      <w:rPr>
        <w:b/>
        <w:bCs/>
      </w:rPr>
      <w:tblPr/>
      <w:tcPr>
        <w:tcBorders>
          <w:top w:val="single" w:sz="8" w:space="0" w:color="0099A8" w:themeColor="accent2"/>
          <w:left w:val="nil"/>
          <w:bottom w:val="single" w:sz="8" w:space="0" w:color="0099A8"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AF7FF" w:themeFill="accent2" w:themeFillTint="3F"/>
      </w:tcPr>
    </w:tblStylePr>
    <w:tblStylePr w:type="band1Horz">
      <w:tblPr/>
      <w:tcPr>
        <w:tcBorders>
          <w:left w:val="nil"/>
          <w:right w:val="nil"/>
          <w:insideH w:val="nil"/>
          <w:insideV w:val="nil"/>
        </w:tcBorders>
        <w:shd w:val="clear" w:color="auto" w:fill="AAF7FF" w:themeFill="accent2" w:themeFillTint="3F"/>
      </w:tcPr>
    </w:tblStylePr>
  </w:style>
  <w:style w:type="table" w:styleId="MediumShading2-Accent2">
    <w:name w:val="Medium Shading 2 Accent 2"/>
    <w:basedOn w:val="TableNormal"/>
    <w:uiPriority w:val="64"/>
    <w:rsid w:val="00011CA8"/>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99A8"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99A8" w:themeFill="accent2"/>
      </w:tcPr>
    </w:tblStylePr>
    <w:tblStylePr w:type="lastCol">
      <w:rPr>
        <w:b/>
        <w:bCs/>
        <w:color w:val="FFFFFF" w:themeColor="background1"/>
      </w:rPr>
      <w:tblPr/>
      <w:tcPr>
        <w:tcBorders>
          <w:left w:val="nil"/>
          <w:right w:val="nil"/>
          <w:insideH w:val="nil"/>
          <w:insideV w:val="nil"/>
        </w:tcBorders>
        <w:shd w:val="clear" w:color="auto" w:fill="0099A8"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BodyText">
    <w:name w:val="Body Text"/>
    <w:basedOn w:val="Normal"/>
    <w:link w:val="BodyTextChar"/>
    <w:qFormat/>
    <w:rsid w:val="004D1E17"/>
    <w:pPr>
      <w:spacing w:before="120" w:line="320" w:lineRule="atLeast"/>
      <w:jc w:val="left"/>
    </w:pPr>
    <w:rPr>
      <w:color w:val="000000" w:themeColor="text1"/>
      <w:sz w:val="20"/>
      <w:szCs w:val="20"/>
      <w:lang w:eastAsia="en-GB"/>
    </w:rPr>
  </w:style>
  <w:style w:type="character" w:customStyle="1" w:styleId="BodyTextChar">
    <w:name w:val="Body Text Char"/>
    <w:basedOn w:val="DefaultParagraphFont"/>
    <w:link w:val="BodyText"/>
    <w:rsid w:val="004D1E17"/>
    <w:rPr>
      <w:color w:val="000000" w:themeColor="text1"/>
      <w:sz w:val="20"/>
      <w:szCs w:val="20"/>
      <w:lang w:val="en-GB" w:eastAsia="en-GB"/>
    </w:rPr>
  </w:style>
  <w:style w:type="character" w:customStyle="1" w:styleId="Heading4Char">
    <w:name w:val="Heading 4 Char"/>
    <w:basedOn w:val="DefaultParagraphFont"/>
    <w:link w:val="Heading4"/>
    <w:uiPriority w:val="9"/>
    <w:rsid w:val="004D1E17"/>
    <w:rPr>
      <w:rFonts w:eastAsiaTheme="majorEastAsia" w:cs="Times New Roman (Headings CS)"/>
      <w:smallCaps/>
      <w:color w:val="5C5454" w:themeColor="accent4"/>
      <w:kern w:val="32"/>
      <w:sz w:val="24"/>
      <w:szCs w:val="26"/>
      <w:lang w:val="en-GB"/>
    </w:rPr>
  </w:style>
  <w:style w:type="table" w:styleId="MediumShading2-Accent5">
    <w:name w:val="Medium Shading 2 Accent 5"/>
    <w:basedOn w:val="TableNormal"/>
    <w:uiPriority w:val="64"/>
    <w:rsid w:val="00011CA8"/>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530E"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530E" w:themeFill="accent5"/>
      </w:tcPr>
    </w:tblStylePr>
    <w:tblStylePr w:type="lastCol">
      <w:rPr>
        <w:b/>
        <w:bCs/>
        <w:color w:val="FFFFFF" w:themeColor="background1"/>
      </w:rPr>
      <w:tblPr/>
      <w:tcPr>
        <w:tcBorders>
          <w:left w:val="nil"/>
          <w:right w:val="nil"/>
          <w:insideH w:val="nil"/>
          <w:insideV w:val="nil"/>
        </w:tcBorders>
        <w:shd w:val="clear" w:color="auto" w:fill="E9530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Style">
    <w:name w:val="Table Style"/>
    <w:basedOn w:val="Table"/>
    <w:uiPriority w:val="99"/>
    <w:rsid w:val="00DB2411"/>
    <w:tblPr/>
    <w:tblStylePr w:type="firstRow">
      <w:pPr>
        <w:spacing w:before="0" w:after="0" w:line="240" w:lineRule="auto"/>
      </w:pPr>
      <w:rPr>
        <w:rFonts w:ascii="Trebuchet MS" w:hAnsi="Trebuchet MS"/>
        <w:b/>
        <w:bCs/>
        <w:color w:val="FFFFFF"/>
        <w:sz w:val="22"/>
      </w:rPr>
      <w:tblPr/>
      <w:trPr>
        <w:tblHeader/>
      </w:tr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val="0"/>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BodyTextfirst">
    <w:name w:val="Body Text first"/>
    <w:basedOn w:val="Normal"/>
    <w:next w:val="BodyText"/>
    <w:semiHidden/>
    <w:rsid w:val="008D043C"/>
    <w:pPr>
      <w:spacing w:before="180" w:after="180" w:line="320" w:lineRule="atLeast"/>
      <w:ind w:left="1077"/>
    </w:pPr>
    <w:rPr>
      <w:rFonts w:ascii="Arial" w:hAnsi="Arial"/>
      <w:lang w:eastAsia="en-GB"/>
    </w:rPr>
  </w:style>
  <w:style w:type="paragraph" w:styleId="Caption">
    <w:name w:val="caption"/>
    <w:basedOn w:val="Normal"/>
    <w:next w:val="Normal"/>
    <w:link w:val="CaptionChar"/>
    <w:qFormat/>
    <w:rsid w:val="00D50E1D"/>
    <w:pPr>
      <w:keepLines/>
      <w:spacing w:before="120" w:after="180" w:line="320" w:lineRule="atLeast"/>
      <w:contextualSpacing/>
      <w:jc w:val="left"/>
      <w:outlineLvl w:val="4"/>
    </w:pPr>
    <w:rPr>
      <w:b/>
      <w:iCs/>
      <w:sz w:val="20"/>
      <w:szCs w:val="20"/>
      <w:lang w:eastAsia="en-GB"/>
    </w:rPr>
  </w:style>
  <w:style w:type="character" w:customStyle="1" w:styleId="Heading5Char">
    <w:name w:val="Heading 5 Char"/>
    <w:basedOn w:val="DefaultParagraphFont"/>
    <w:link w:val="Heading5"/>
    <w:uiPriority w:val="9"/>
    <w:rsid w:val="004D1E17"/>
    <w:rPr>
      <w:rFonts w:eastAsiaTheme="majorEastAsia" w:cs="Times New Roman (Headings CS)"/>
      <w:color w:val="5C5454" w:themeColor="accent4"/>
      <w:sz w:val="16"/>
      <w:szCs w:val="24"/>
      <w:lang w:val="en-GB"/>
    </w:rPr>
  </w:style>
  <w:style w:type="character" w:styleId="CommentReference">
    <w:name w:val="annotation reference"/>
    <w:basedOn w:val="DefaultParagraphFont"/>
    <w:semiHidden/>
    <w:rsid w:val="008B4C8E"/>
    <w:rPr>
      <w:sz w:val="16"/>
      <w:szCs w:val="16"/>
    </w:rPr>
  </w:style>
  <w:style w:type="paragraph" w:styleId="CommentText">
    <w:name w:val="annotation text"/>
    <w:basedOn w:val="Normal"/>
    <w:link w:val="CommentTextChar"/>
    <w:uiPriority w:val="99"/>
    <w:semiHidden/>
    <w:rsid w:val="008B4C8E"/>
    <w:pPr>
      <w:spacing w:before="180" w:after="180" w:line="320" w:lineRule="atLeast"/>
    </w:pPr>
    <w:rPr>
      <w:rFonts w:ascii="Arial" w:hAnsi="Arial"/>
      <w:szCs w:val="20"/>
      <w:lang w:eastAsia="en-GB"/>
    </w:rPr>
  </w:style>
  <w:style w:type="character" w:customStyle="1" w:styleId="CommentTextChar">
    <w:name w:val="Comment Text Char"/>
    <w:basedOn w:val="DefaultParagraphFont"/>
    <w:link w:val="CommentText"/>
    <w:uiPriority w:val="99"/>
    <w:semiHidden/>
    <w:rsid w:val="008B4C8E"/>
    <w:rPr>
      <w:rFonts w:ascii="Arial" w:hAnsi="Arial"/>
      <w:lang w:val="en-GB" w:eastAsia="en-GB"/>
    </w:rPr>
  </w:style>
  <w:style w:type="paragraph" w:customStyle="1" w:styleId="TableText">
    <w:name w:val="TableText"/>
    <w:basedOn w:val="Normal"/>
    <w:semiHidden/>
    <w:rsid w:val="00DB2411"/>
    <w:pPr>
      <w:spacing w:after="0"/>
    </w:pPr>
    <w:rPr>
      <w:szCs w:val="20"/>
      <w:lang w:eastAsia="en-GB"/>
    </w:rPr>
  </w:style>
  <w:style w:type="table" w:customStyle="1" w:styleId="MastekTableReview">
    <w:name w:val="Mastek Table Review"/>
    <w:basedOn w:val="TableNormal"/>
    <w:rsid w:val="008B4C8E"/>
    <w:rPr>
      <w:sz w:val="18"/>
      <w:szCs w:val="18"/>
      <w:lang w:val="en-GB" w:eastAsia="en-GB"/>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Pr>
    <w:tcPr>
      <w:shd w:val="clear" w:color="auto" w:fill="auto"/>
    </w:tcPr>
    <w:tblStylePr w:type="firstRow">
      <w:rPr>
        <w:b w:val="0"/>
        <w:i w:val="0"/>
        <w:sz w:val="18"/>
        <w:szCs w:val="18"/>
      </w:rPr>
      <w:tblPr/>
      <w:tcPr>
        <w:tcBorders>
          <w:top w:val="nil"/>
          <w:left w:val="nil"/>
          <w:bottom w:val="nil"/>
          <w:right w:val="nil"/>
          <w:insideH w:val="nil"/>
          <w:insideV w:val="nil"/>
          <w:tl2br w:val="nil"/>
          <w:tr2bl w:val="nil"/>
        </w:tcBorders>
        <w:shd w:val="clear" w:color="auto" w:fill="E6E6E6"/>
      </w:tcPr>
    </w:tblStylePr>
  </w:style>
  <w:style w:type="paragraph" w:styleId="PlainText">
    <w:name w:val="Plain Text"/>
    <w:basedOn w:val="Normal"/>
    <w:link w:val="PlainTextChar"/>
    <w:uiPriority w:val="99"/>
    <w:semiHidden/>
    <w:unhideWhenUsed/>
    <w:rsid w:val="001C3E9E"/>
    <w:pPr>
      <w:spacing w:after="0" w:line="240" w:lineRule="auto"/>
      <w:jc w:val="left"/>
    </w:pPr>
    <w:rPr>
      <w:rFonts w:ascii="Consolas" w:hAnsi="Consolas"/>
      <w:sz w:val="21"/>
      <w:szCs w:val="21"/>
      <w:lang w:val="en-US"/>
    </w:rPr>
  </w:style>
  <w:style w:type="character" w:customStyle="1" w:styleId="PlainTextChar">
    <w:name w:val="Plain Text Char"/>
    <w:basedOn w:val="DefaultParagraphFont"/>
    <w:link w:val="PlainText"/>
    <w:uiPriority w:val="99"/>
    <w:semiHidden/>
    <w:rsid w:val="001C3E9E"/>
    <w:rPr>
      <w:rFonts w:ascii="Consolas" w:hAnsi="Consolas"/>
      <w:sz w:val="21"/>
      <w:szCs w:val="21"/>
    </w:rPr>
  </w:style>
  <w:style w:type="paragraph" w:styleId="CommentSubject">
    <w:name w:val="annotation subject"/>
    <w:basedOn w:val="CommentText"/>
    <w:next w:val="CommentText"/>
    <w:link w:val="CommentSubjectChar"/>
    <w:uiPriority w:val="99"/>
    <w:semiHidden/>
    <w:unhideWhenUsed/>
    <w:rsid w:val="00A072F7"/>
    <w:pPr>
      <w:spacing w:before="0" w:after="120" w:line="240" w:lineRule="auto"/>
    </w:pPr>
    <w:rPr>
      <w:rFonts w:ascii="Trebuchet MS" w:hAnsi="Trebuchet MS"/>
      <w:b/>
      <w:bCs/>
      <w:lang w:eastAsia="en-US"/>
    </w:rPr>
  </w:style>
  <w:style w:type="character" w:customStyle="1" w:styleId="CommentSubjectChar">
    <w:name w:val="Comment Subject Char"/>
    <w:basedOn w:val="CommentTextChar"/>
    <w:link w:val="CommentSubject"/>
    <w:uiPriority w:val="99"/>
    <w:semiHidden/>
    <w:rsid w:val="00A072F7"/>
    <w:rPr>
      <w:rFonts w:ascii="Trebuchet MS" w:hAnsi="Trebuchet MS"/>
      <w:b/>
      <w:bCs/>
      <w:lang w:val="en-GB" w:eastAsia="en-GB"/>
    </w:rPr>
  </w:style>
  <w:style w:type="character" w:customStyle="1" w:styleId="Heading6Char">
    <w:name w:val="Heading 6 Char"/>
    <w:basedOn w:val="DefaultParagraphFont"/>
    <w:link w:val="Heading6"/>
    <w:uiPriority w:val="9"/>
    <w:rsid w:val="004D1E17"/>
    <w:rPr>
      <w:rFonts w:eastAsiaTheme="majorEastAsia" w:cs="Times New Roman (Headings CS)"/>
      <w:i/>
      <w:iCs/>
      <w:color w:val="5C5454" w:themeColor="accent4"/>
      <w:sz w:val="16"/>
      <w:szCs w:val="24"/>
      <w:lang w:val="en-GB"/>
    </w:rPr>
  </w:style>
  <w:style w:type="character" w:customStyle="1" w:styleId="Heading7Char">
    <w:name w:val="Heading 7 Char"/>
    <w:basedOn w:val="DefaultParagraphFont"/>
    <w:link w:val="Heading7"/>
    <w:uiPriority w:val="9"/>
    <w:rsid w:val="00702DE8"/>
    <w:rPr>
      <w:rFonts w:eastAsiaTheme="majorEastAsia" w:cs="Times New Roman (Headings CS)"/>
      <w:i/>
      <w:iCs/>
      <w:color w:val="404040" w:themeColor="text1" w:themeTint="BF"/>
      <w:sz w:val="16"/>
      <w:szCs w:val="24"/>
      <w:lang w:val="en-GB"/>
    </w:rPr>
  </w:style>
  <w:style w:type="character" w:customStyle="1" w:styleId="Heading8Char">
    <w:name w:val="Heading 8 Char"/>
    <w:basedOn w:val="DefaultParagraphFont"/>
    <w:link w:val="Heading8"/>
    <w:uiPriority w:val="9"/>
    <w:rsid w:val="008A05CE"/>
    <w:rPr>
      <w:rFonts w:asciiTheme="majorHAnsi" w:eastAsiaTheme="majorEastAsia" w:hAnsiTheme="majorHAnsi" w:cstheme="majorBidi"/>
      <w:color w:val="404040" w:themeColor="text1" w:themeTint="BF"/>
      <w:sz w:val="16"/>
      <w:szCs w:val="20"/>
      <w:lang w:val="en-GB"/>
    </w:rPr>
  </w:style>
  <w:style w:type="character" w:customStyle="1" w:styleId="Heading9Char">
    <w:name w:val="Heading 9 Char"/>
    <w:basedOn w:val="DefaultParagraphFont"/>
    <w:link w:val="Heading9"/>
    <w:uiPriority w:val="9"/>
    <w:semiHidden/>
    <w:rsid w:val="008A05CE"/>
    <w:rPr>
      <w:rFonts w:asciiTheme="majorHAnsi" w:eastAsiaTheme="majorEastAsia" w:hAnsiTheme="majorHAnsi" w:cstheme="majorBidi"/>
      <w:i/>
      <w:iCs/>
      <w:color w:val="404040" w:themeColor="text1" w:themeTint="BF"/>
      <w:sz w:val="16"/>
      <w:szCs w:val="20"/>
      <w:lang w:val="en-GB"/>
    </w:rPr>
  </w:style>
  <w:style w:type="paragraph" w:customStyle="1" w:styleId="Mastekcaptioncopy">
    <w:name w:val="Mastek caption copy"/>
    <w:basedOn w:val="Normal"/>
    <w:rsid w:val="006939CB"/>
    <w:pPr>
      <w:jc w:val="left"/>
    </w:pPr>
  </w:style>
  <w:style w:type="paragraph" w:styleId="TOC5">
    <w:name w:val="toc 5"/>
    <w:basedOn w:val="Normal"/>
    <w:next w:val="Normal"/>
    <w:autoRedefine/>
    <w:uiPriority w:val="39"/>
    <w:semiHidden/>
    <w:unhideWhenUsed/>
    <w:rsid w:val="007C1F3F"/>
    <w:pPr>
      <w:spacing w:after="0"/>
      <w:jc w:val="left"/>
    </w:pPr>
    <w:rPr>
      <w:szCs w:val="22"/>
    </w:rPr>
  </w:style>
  <w:style w:type="table" w:customStyle="1" w:styleId="Table">
    <w:name w:val="Table"/>
    <w:basedOn w:val="TableNormal"/>
    <w:uiPriority w:val="61"/>
    <w:rsid w:val="006333DC"/>
    <w:tblPr>
      <w:tblStyleRowBandSize w:val="1"/>
      <w:tblStyleColBandSize w:val="1"/>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rPr>
      <w:jc w:val="center"/>
    </w:trPr>
    <w:tblStylePr w:type="firstRow">
      <w:pPr>
        <w:spacing w:before="0" w:after="0" w:line="240" w:lineRule="auto"/>
      </w:pPr>
      <w:rPr>
        <w:rFonts w:ascii="Trebuchet MS" w:hAnsi="Trebuchet MS"/>
        <w:b/>
        <w:bCs/>
        <w:color w:val="FFFFFF"/>
        <w:sz w:val="22"/>
      </w:rPr>
      <w:tblPr/>
      <w:trPr>
        <w:tblHeader/>
      </w:tr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val="0"/>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PlaceholderText">
    <w:name w:val="Placeholder Text"/>
    <w:basedOn w:val="DefaultParagraphFont"/>
    <w:uiPriority w:val="99"/>
    <w:semiHidden/>
    <w:rsid w:val="00F5222D"/>
    <w:rPr>
      <w:color w:val="808080"/>
    </w:rPr>
  </w:style>
  <w:style w:type="character" w:customStyle="1" w:styleId="CaptionChar">
    <w:name w:val="Caption Char"/>
    <w:basedOn w:val="DefaultParagraphFont"/>
    <w:link w:val="Caption"/>
    <w:rsid w:val="00D50E1D"/>
    <w:rPr>
      <w:b/>
      <w:iCs/>
      <w:color w:val="5C5454" w:themeColor="accent4"/>
      <w:sz w:val="20"/>
      <w:szCs w:val="20"/>
      <w:lang w:val="en-GB" w:eastAsia="en-GB"/>
    </w:rPr>
  </w:style>
  <w:style w:type="paragraph" w:styleId="BodyTextIndent">
    <w:name w:val="Body Text Indent"/>
    <w:basedOn w:val="Normal"/>
    <w:link w:val="BodyTextIndentChar"/>
    <w:uiPriority w:val="99"/>
    <w:semiHidden/>
    <w:unhideWhenUsed/>
    <w:rsid w:val="00871CF9"/>
    <w:pPr>
      <w:ind w:left="360"/>
    </w:pPr>
  </w:style>
  <w:style w:type="character" w:customStyle="1" w:styleId="BodyTextIndentChar">
    <w:name w:val="Body Text Indent Char"/>
    <w:basedOn w:val="DefaultParagraphFont"/>
    <w:link w:val="BodyTextIndent"/>
    <w:uiPriority w:val="99"/>
    <w:semiHidden/>
    <w:rsid w:val="00871CF9"/>
    <w:rPr>
      <w:szCs w:val="24"/>
      <w:lang w:val="en-GB"/>
    </w:rPr>
  </w:style>
  <w:style w:type="paragraph" w:styleId="ListNumber4">
    <w:name w:val="List Number 4"/>
    <w:basedOn w:val="Normal"/>
    <w:semiHidden/>
    <w:rsid w:val="00871CF9"/>
    <w:pPr>
      <w:tabs>
        <w:tab w:val="num" w:pos="1209"/>
      </w:tabs>
      <w:spacing w:after="0"/>
      <w:ind w:left="1209" w:hanging="360"/>
      <w:jc w:val="left"/>
    </w:pPr>
    <w:rPr>
      <w:rFonts w:ascii="Tahoma" w:eastAsia="Calibri" w:hAnsi="Tahoma"/>
      <w:color w:val="000000" w:themeColor="text1"/>
      <w:sz w:val="20"/>
      <w:szCs w:val="22"/>
      <w:lang w:eastAsia="en-GB"/>
    </w:rPr>
  </w:style>
  <w:style w:type="paragraph" w:customStyle="1" w:styleId="Bullet">
    <w:name w:val="Bullet"/>
    <w:link w:val="BulletChar"/>
    <w:qFormat/>
    <w:rsid w:val="004D1E17"/>
    <w:pPr>
      <w:numPr>
        <w:numId w:val="1"/>
      </w:numPr>
      <w:spacing w:before="120" w:after="120" w:line="320" w:lineRule="atLeast"/>
      <w:ind w:left="714" w:hanging="357"/>
    </w:pPr>
    <w:rPr>
      <w:rFonts w:cs="Tahoma"/>
      <w:color w:val="000000" w:themeColor="text1"/>
      <w:sz w:val="20"/>
      <w:szCs w:val="24"/>
      <w:lang w:val="en-GB"/>
    </w:rPr>
  </w:style>
  <w:style w:type="character" w:customStyle="1" w:styleId="BulletChar">
    <w:name w:val="Bullet Char"/>
    <w:basedOn w:val="DefaultParagraphFont"/>
    <w:link w:val="Bullet"/>
    <w:rsid w:val="004D1E17"/>
    <w:rPr>
      <w:rFonts w:cs="Tahoma"/>
      <w:color w:val="000000" w:themeColor="text1"/>
      <w:sz w:val="20"/>
      <w:szCs w:val="24"/>
      <w:lang w:val="en-GB"/>
    </w:rPr>
  </w:style>
  <w:style w:type="table" w:customStyle="1" w:styleId="TableGrid1">
    <w:name w:val="Table Grid1"/>
    <w:basedOn w:val="TableNormal"/>
    <w:next w:val="TableGrid"/>
    <w:uiPriority w:val="59"/>
    <w:rsid w:val="00871CF9"/>
    <w:rPr>
      <w:rFonts w:asciiTheme="minorHAnsi" w:eastAsiaTheme="minorHAnsi" w:hAnsiTheme="minorHAnsi" w:cstheme="minorBid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1">
    <w:name w:val="Light Grid Accent 1"/>
    <w:basedOn w:val="TableNormal"/>
    <w:uiPriority w:val="62"/>
    <w:rsid w:val="008466A4"/>
    <w:tblPr>
      <w:tblStyleRowBandSize w:val="1"/>
      <w:tblStyleColBandSize w:val="1"/>
      <w:tblBorders>
        <w:top w:val="single" w:sz="8" w:space="0" w:color="0015C4" w:themeColor="accent1"/>
        <w:left w:val="single" w:sz="8" w:space="0" w:color="0015C4" w:themeColor="accent1"/>
        <w:bottom w:val="single" w:sz="8" w:space="0" w:color="0015C4" w:themeColor="accent1"/>
        <w:right w:val="single" w:sz="8" w:space="0" w:color="0015C4" w:themeColor="accent1"/>
        <w:insideH w:val="single" w:sz="8" w:space="0" w:color="0015C4" w:themeColor="accent1"/>
        <w:insideV w:val="single" w:sz="8" w:space="0" w:color="0015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15C4" w:themeColor="accent1"/>
          <w:left w:val="single" w:sz="8" w:space="0" w:color="0015C4" w:themeColor="accent1"/>
          <w:bottom w:val="single" w:sz="18" w:space="0" w:color="0015C4" w:themeColor="accent1"/>
          <w:right w:val="single" w:sz="8" w:space="0" w:color="0015C4" w:themeColor="accent1"/>
          <w:insideH w:val="nil"/>
          <w:insideV w:val="single" w:sz="8" w:space="0" w:color="0015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15C4" w:themeColor="accent1"/>
          <w:left w:val="single" w:sz="8" w:space="0" w:color="0015C4" w:themeColor="accent1"/>
          <w:bottom w:val="single" w:sz="8" w:space="0" w:color="0015C4" w:themeColor="accent1"/>
          <w:right w:val="single" w:sz="8" w:space="0" w:color="0015C4" w:themeColor="accent1"/>
          <w:insideH w:val="nil"/>
          <w:insideV w:val="single" w:sz="8" w:space="0" w:color="0015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15C4" w:themeColor="accent1"/>
          <w:left w:val="single" w:sz="8" w:space="0" w:color="0015C4" w:themeColor="accent1"/>
          <w:bottom w:val="single" w:sz="8" w:space="0" w:color="0015C4" w:themeColor="accent1"/>
          <w:right w:val="single" w:sz="8" w:space="0" w:color="0015C4" w:themeColor="accent1"/>
        </w:tcBorders>
      </w:tcPr>
    </w:tblStylePr>
    <w:tblStylePr w:type="band1Vert">
      <w:tblPr/>
      <w:tcPr>
        <w:tcBorders>
          <w:top w:val="single" w:sz="8" w:space="0" w:color="0015C4" w:themeColor="accent1"/>
          <w:left w:val="single" w:sz="8" w:space="0" w:color="0015C4" w:themeColor="accent1"/>
          <w:bottom w:val="single" w:sz="8" w:space="0" w:color="0015C4" w:themeColor="accent1"/>
          <w:right w:val="single" w:sz="8" w:space="0" w:color="0015C4" w:themeColor="accent1"/>
        </w:tcBorders>
        <w:shd w:val="clear" w:color="auto" w:fill="B1B9FF" w:themeFill="accent1" w:themeFillTint="3F"/>
      </w:tcPr>
    </w:tblStylePr>
    <w:tblStylePr w:type="band1Horz">
      <w:tblPr/>
      <w:tcPr>
        <w:tcBorders>
          <w:top w:val="single" w:sz="8" w:space="0" w:color="0015C4" w:themeColor="accent1"/>
          <w:left w:val="single" w:sz="8" w:space="0" w:color="0015C4" w:themeColor="accent1"/>
          <w:bottom w:val="single" w:sz="8" w:space="0" w:color="0015C4" w:themeColor="accent1"/>
          <w:right w:val="single" w:sz="8" w:space="0" w:color="0015C4" w:themeColor="accent1"/>
          <w:insideV w:val="single" w:sz="8" w:space="0" w:color="0015C4" w:themeColor="accent1"/>
        </w:tcBorders>
        <w:shd w:val="clear" w:color="auto" w:fill="B1B9FF" w:themeFill="accent1" w:themeFillTint="3F"/>
      </w:tcPr>
    </w:tblStylePr>
    <w:tblStylePr w:type="band2Horz">
      <w:tblPr/>
      <w:tcPr>
        <w:tcBorders>
          <w:top w:val="single" w:sz="8" w:space="0" w:color="0015C4" w:themeColor="accent1"/>
          <w:left w:val="single" w:sz="8" w:space="0" w:color="0015C4" w:themeColor="accent1"/>
          <w:bottom w:val="single" w:sz="8" w:space="0" w:color="0015C4" w:themeColor="accent1"/>
          <w:right w:val="single" w:sz="8" w:space="0" w:color="0015C4" w:themeColor="accent1"/>
          <w:insideV w:val="single" w:sz="8" w:space="0" w:color="0015C4" w:themeColor="accent1"/>
        </w:tcBorders>
      </w:tcPr>
    </w:tblStylePr>
  </w:style>
  <w:style w:type="paragraph" w:styleId="FootnoteText">
    <w:name w:val="footnote text"/>
    <w:basedOn w:val="Normal"/>
    <w:link w:val="FootnoteTextChar"/>
    <w:semiHidden/>
    <w:unhideWhenUsed/>
    <w:rsid w:val="007310CB"/>
    <w:pPr>
      <w:spacing w:before="120" w:after="0" w:line="300" w:lineRule="auto"/>
    </w:pPr>
    <w:rPr>
      <w:rFonts w:eastAsiaTheme="minorEastAsia" w:cstheme="minorBidi"/>
      <w:sz w:val="20"/>
      <w:szCs w:val="20"/>
    </w:rPr>
  </w:style>
  <w:style w:type="character" w:customStyle="1" w:styleId="FootnoteTextChar">
    <w:name w:val="Footnote Text Char"/>
    <w:basedOn w:val="DefaultParagraphFont"/>
    <w:link w:val="FootnoteText"/>
    <w:semiHidden/>
    <w:rsid w:val="007310CB"/>
    <w:rPr>
      <w:rFonts w:eastAsiaTheme="minorEastAsia" w:cstheme="minorBidi"/>
      <w:sz w:val="20"/>
      <w:szCs w:val="20"/>
      <w:lang w:val="en-GB"/>
    </w:rPr>
  </w:style>
  <w:style w:type="paragraph" w:customStyle="1" w:styleId="MastekTableText">
    <w:name w:val="Mastek Table Text"/>
    <w:basedOn w:val="Normal"/>
    <w:autoRedefine/>
    <w:uiPriority w:val="99"/>
    <w:rsid w:val="00BB06A1"/>
    <w:pPr>
      <w:spacing w:before="60" w:after="60"/>
      <w:jc w:val="left"/>
    </w:pPr>
    <w:rPr>
      <w:bCs/>
      <w:sz w:val="20"/>
      <w:szCs w:val="22"/>
      <w:lang w:eastAsia="en-GB"/>
    </w:rPr>
  </w:style>
  <w:style w:type="paragraph" w:customStyle="1" w:styleId="Documentsubheading">
    <w:name w:val="Document sub heading"/>
    <w:basedOn w:val="Normal"/>
    <w:rsid w:val="0021020F"/>
    <w:pPr>
      <w:framePr w:wrap="notBeside" w:vAnchor="text" w:hAnchor="text" w:y="1"/>
      <w:jc w:val="left"/>
    </w:pPr>
    <w:rPr>
      <w:color w:val="FFFFFF" w:themeColor="background1"/>
      <w:sz w:val="40"/>
      <w:szCs w:val="40"/>
    </w:rPr>
  </w:style>
  <w:style w:type="paragraph" w:styleId="Revision">
    <w:name w:val="Revision"/>
    <w:hidden/>
    <w:uiPriority w:val="99"/>
    <w:semiHidden/>
    <w:rsid w:val="00BF5667"/>
    <w:rPr>
      <w:szCs w:val="24"/>
      <w:lang w:val="en-GB"/>
    </w:rPr>
  </w:style>
  <w:style w:type="table" w:customStyle="1" w:styleId="MediumShading1-Accent12">
    <w:name w:val="Medium Shading 1 - Accent 12"/>
    <w:basedOn w:val="TableNormal"/>
    <w:uiPriority w:val="63"/>
    <w:rsid w:val="008A43AB"/>
    <w:rPr>
      <w:sz w:val="20"/>
      <w:szCs w:val="20"/>
    </w:rPr>
    <w:tblPr>
      <w:tblStyleRowBandSize w:val="1"/>
      <w:tblStyleColBandSize w:val="1"/>
      <w:tblBorders>
        <w:top w:val="single" w:sz="8" w:space="0" w:color="132CFF" w:themeColor="accent1" w:themeTint="BF"/>
        <w:left w:val="single" w:sz="8" w:space="0" w:color="132CFF" w:themeColor="accent1" w:themeTint="BF"/>
        <w:bottom w:val="single" w:sz="8" w:space="0" w:color="132CFF" w:themeColor="accent1" w:themeTint="BF"/>
        <w:right w:val="single" w:sz="8" w:space="0" w:color="132CFF" w:themeColor="accent1" w:themeTint="BF"/>
        <w:insideH w:val="single" w:sz="8" w:space="0" w:color="132CFF" w:themeColor="accent1" w:themeTint="BF"/>
      </w:tblBorders>
    </w:tblPr>
    <w:tblStylePr w:type="firstRow">
      <w:pPr>
        <w:spacing w:before="0" w:after="0" w:line="240" w:lineRule="auto"/>
      </w:pPr>
      <w:rPr>
        <w:b/>
        <w:bCs/>
        <w:color w:val="FFFFFF" w:themeColor="background1"/>
      </w:rPr>
      <w:tblPr/>
      <w:tcPr>
        <w:tcBorders>
          <w:top w:val="single" w:sz="8" w:space="0" w:color="132CFF" w:themeColor="accent1" w:themeTint="BF"/>
          <w:left w:val="single" w:sz="8" w:space="0" w:color="132CFF" w:themeColor="accent1" w:themeTint="BF"/>
          <w:bottom w:val="single" w:sz="8" w:space="0" w:color="132CFF" w:themeColor="accent1" w:themeTint="BF"/>
          <w:right w:val="single" w:sz="8" w:space="0" w:color="132CFF" w:themeColor="accent1" w:themeTint="BF"/>
          <w:insideH w:val="nil"/>
          <w:insideV w:val="nil"/>
        </w:tcBorders>
        <w:shd w:val="clear" w:color="auto" w:fill="0015C4" w:themeFill="accent1"/>
      </w:tcPr>
    </w:tblStylePr>
    <w:tblStylePr w:type="lastRow">
      <w:pPr>
        <w:spacing w:before="0" w:after="0" w:line="240" w:lineRule="auto"/>
      </w:pPr>
      <w:rPr>
        <w:b/>
        <w:bCs/>
      </w:rPr>
      <w:tblPr/>
      <w:tcPr>
        <w:tcBorders>
          <w:top w:val="double" w:sz="6" w:space="0" w:color="132CFF" w:themeColor="accent1" w:themeTint="BF"/>
          <w:left w:val="single" w:sz="8" w:space="0" w:color="132CFF" w:themeColor="accent1" w:themeTint="BF"/>
          <w:bottom w:val="single" w:sz="8" w:space="0" w:color="132CFF" w:themeColor="accent1" w:themeTint="BF"/>
          <w:right w:val="single" w:sz="8" w:space="0" w:color="132C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1B9FF" w:themeFill="accent1" w:themeFillTint="3F"/>
      </w:tcPr>
    </w:tblStylePr>
    <w:tblStylePr w:type="band1Horz">
      <w:tblPr/>
      <w:tcPr>
        <w:tcBorders>
          <w:insideH w:val="nil"/>
          <w:insideV w:val="nil"/>
        </w:tcBorders>
        <w:shd w:val="clear" w:color="auto" w:fill="B1B9FF" w:themeFill="accen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5C51F1"/>
    <w:rPr>
      <w:rFonts w:ascii="Times New Roman" w:hAnsi="Times New Roman"/>
      <w:sz w:val="20"/>
      <w:szCs w:val="20"/>
    </w:rPr>
    <w:tblPr>
      <w:tblStyleRowBandSize w:val="1"/>
      <w:tblStyleColBandSize w:val="1"/>
      <w:tblBorders>
        <w:top w:val="single" w:sz="8" w:space="0" w:color="F37B45" w:themeColor="accent5" w:themeTint="BF"/>
        <w:left w:val="single" w:sz="8" w:space="0" w:color="F37B45" w:themeColor="accent5" w:themeTint="BF"/>
        <w:bottom w:val="single" w:sz="8" w:space="0" w:color="F37B45" w:themeColor="accent5" w:themeTint="BF"/>
        <w:right w:val="single" w:sz="8" w:space="0" w:color="F37B45" w:themeColor="accent5" w:themeTint="BF"/>
        <w:insideH w:val="single" w:sz="8" w:space="0" w:color="F37B45" w:themeColor="accent5" w:themeTint="BF"/>
      </w:tblBorders>
    </w:tblPr>
    <w:tblStylePr w:type="firstRow">
      <w:pPr>
        <w:spacing w:before="0" w:after="0" w:line="240" w:lineRule="auto"/>
      </w:pPr>
      <w:rPr>
        <w:b/>
        <w:bCs/>
        <w:color w:val="FFFFFF" w:themeColor="background1"/>
      </w:rPr>
      <w:tblPr/>
      <w:tcPr>
        <w:tcBorders>
          <w:top w:val="single" w:sz="8" w:space="0" w:color="F37B45" w:themeColor="accent5" w:themeTint="BF"/>
          <w:left w:val="single" w:sz="8" w:space="0" w:color="F37B45" w:themeColor="accent5" w:themeTint="BF"/>
          <w:bottom w:val="single" w:sz="8" w:space="0" w:color="F37B45" w:themeColor="accent5" w:themeTint="BF"/>
          <w:right w:val="single" w:sz="8" w:space="0" w:color="F37B45" w:themeColor="accent5" w:themeTint="BF"/>
          <w:insideH w:val="nil"/>
          <w:insideV w:val="nil"/>
        </w:tcBorders>
        <w:shd w:val="clear" w:color="auto" w:fill="E9530E" w:themeFill="accent5"/>
      </w:tcPr>
    </w:tblStylePr>
    <w:tblStylePr w:type="lastRow">
      <w:pPr>
        <w:spacing w:before="0" w:after="0" w:line="240" w:lineRule="auto"/>
      </w:pPr>
      <w:rPr>
        <w:b/>
        <w:bCs/>
      </w:rPr>
      <w:tblPr/>
      <w:tcPr>
        <w:tcBorders>
          <w:top w:val="double" w:sz="6" w:space="0" w:color="F37B45" w:themeColor="accent5" w:themeTint="BF"/>
          <w:left w:val="single" w:sz="8" w:space="0" w:color="F37B45" w:themeColor="accent5" w:themeTint="BF"/>
          <w:bottom w:val="single" w:sz="8" w:space="0" w:color="F37B45" w:themeColor="accent5" w:themeTint="BF"/>
          <w:right w:val="single" w:sz="8" w:space="0" w:color="F37B45" w:themeColor="accent5" w:themeTint="BF"/>
          <w:insideH w:val="nil"/>
          <w:insideV w:val="nil"/>
        </w:tcBorders>
      </w:tcPr>
    </w:tblStylePr>
    <w:tblStylePr w:type="firstCol">
      <w:rPr>
        <w:b/>
        <w:bCs/>
      </w:rPr>
    </w:tblStylePr>
    <w:tblStylePr w:type="lastCol">
      <w:rPr>
        <w:b/>
        <w:bCs/>
      </w:rPr>
    </w:tblStylePr>
    <w:tblStylePr w:type="band1Vert">
      <w:tblPr/>
      <w:tcPr>
        <w:shd w:val="clear" w:color="auto" w:fill="FBD3C1" w:themeFill="accent5" w:themeFillTint="3F"/>
      </w:tcPr>
    </w:tblStylePr>
    <w:tblStylePr w:type="band1Horz">
      <w:tblPr/>
      <w:tcPr>
        <w:tcBorders>
          <w:insideH w:val="nil"/>
          <w:insideV w:val="nil"/>
        </w:tcBorders>
        <w:shd w:val="clear" w:color="auto" w:fill="FBD3C1" w:themeFill="accent5" w:themeFillTint="3F"/>
      </w:tcPr>
    </w:tblStylePr>
    <w:tblStylePr w:type="band2Horz">
      <w:tblPr/>
      <w:tcPr>
        <w:tcBorders>
          <w:insideH w:val="nil"/>
          <w:insideV w:val="nil"/>
        </w:tcBorders>
      </w:tcPr>
    </w:tblStylePr>
  </w:style>
  <w:style w:type="table" w:styleId="MediumGrid2-Accent5">
    <w:name w:val="Medium Grid 2 Accent 5"/>
    <w:basedOn w:val="TableNormal"/>
    <w:uiPriority w:val="68"/>
    <w:rsid w:val="00216A11"/>
    <w:rPr>
      <w:rFonts w:asciiTheme="majorHAnsi" w:eastAsiaTheme="majorEastAsia" w:hAnsiTheme="majorHAnsi" w:cstheme="majorBidi"/>
      <w:color w:val="000000" w:themeColor="text1"/>
    </w:rPr>
    <w:tblPr>
      <w:tblStyleRowBandSize w:val="1"/>
      <w:tblStyleColBandSize w:val="1"/>
      <w:tblBorders>
        <w:top w:val="single" w:sz="8" w:space="0" w:color="E9530E" w:themeColor="accent5"/>
        <w:left w:val="single" w:sz="8" w:space="0" w:color="E9530E" w:themeColor="accent5"/>
        <w:bottom w:val="single" w:sz="8" w:space="0" w:color="E9530E" w:themeColor="accent5"/>
        <w:right w:val="single" w:sz="8" w:space="0" w:color="E9530E" w:themeColor="accent5"/>
        <w:insideH w:val="single" w:sz="8" w:space="0" w:color="E9530E" w:themeColor="accent5"/>
        <w:insideV w:val="single" w:sz="8" w:space="0" w:color="E9530E" w:themeColor="accent5"/>
      </w:tblBorders>
    </w:tblPr>
    <w:tcPr>
      <w:shd w:val="clear" w:color="auto" w:fill="FBD3C1" w:themeFill="accent5" w:themeFillTint="3F"/>
    </w:tcPr>
    <w:tblStylePr w:type="firstRow">
      <w:rPr>
        <w:b/>
        <w:bCs/>
        <w:color w:val="000000" w:themeColor="text1"/>
      </w:rPr>
      <w:tblPr/>
      <w:tcPr>
        <w:shd w:val="clear" w:color="auto" w:fill="FDEDE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DBCD" w:themeFill="accent5" w:themeFillTint="33"/>
      </w:tcPr>
    </w:tblStylePr>
    <w:tblStylePr w:type="band1Vert">
      <w:tblPr/>
      <w:tcPr>
        <w:shd w:val="clear" w:color="auto" w:fill="F7A783" w:themeFill="accent5" w:themeFillTint="7F"/>
      </w:tcPr>
    </w:tblStylePr>
    <w:tblStylePr w:type="band1Horz">
      <w:tblPr/>
      <w:tcPr>
        <w:tcBorders>
          <w:insideH w:val="single" w:sz="6" w:space="0" w:color="E9530E" w:themeColor="accent5"/>
          <w:insideV w:val="single" w:sz="6" w:space="0" w:color="E9530E" w:themeColor="accent5"/>
        </w:tcBorders>
        <w:shd w:val="clear" w:color="auto" w:fill="F7A783" w:themeFill="accent5"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rsid w:val="00216A1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1B9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15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15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15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15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272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272FF" w:themeFill="accent1" w:themeFillTint="7F"/>
      </w:tcPr>
    </w:tblStylePr>
  </w:style>
  <w:style w:type="table" w:styleId="LightShading">
    <w:name w:val="Light Shading"/>
    <w:basedOn w:val="TableNormal"/>
    <w:uiPriority w:val="60"/>
    <w:rsid w:val="00FF07C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224E86"/>
    <w:rPr>
      <w:color w:val="000F92" w:themeColor="accent1" w:themeShade="BF"/>
    </w:rPr>
    <w:tblPr>
      <w:tblStyleRowBandSize w:val="1"/>
      <w:tblStyleColBandSize w:val="1"/>
      <w:tblBorders>
        <w:top w:val="single" w:sz="8" w:space="0" w:color="0015C4" w:themeColor="accent1"/>
        <w:bottom w:val="single" w:sz="8" w:space="0" w:color="0015C4" w:themeColor="accent1"/>
      </w:tblBorders>
    </w:tblPr>
    <w:tblStylePr w:type="firstRow">
      <w:pPr>
        <w:spacing w:before="0" w:after="0" w:line="240" w:lineRule="auto"/>
      </w:pPr>
      <w:rPr>
        <w:b/>
        <w:bCs/>
      </w:rPr>
      <w:tblPr/>
      <w:tcPr>
        <w:tcBorders>
          <w:top w:val="single" w:sz="8" w:space="0" w:color="0015C4" w:themeColor="accent1"/>
          <w:left w:val="nil"/>
          <w:bottom w:val="single" w:sz="8" w:space="0" w:color="0015C4" w:themeColor="accent1"/>
          <w:right w:val="nil"/>
          <w:insideH w:val="nil"/>
          <w:insideV w:val="nil"/>
        </w:tcBorders>
      </w:tcPr>
    </w:tblStylePr>
    <w:tblStylePr w:type="lastRow">
      <w:pPr>
        <w:spacing w:before="0" w:after="0" w:line="240" w:lineRule="auto"/>
      </w:pPr>
      <w:rPr>
        <w:b/>
        <w:bCs/>
      </w:rPr>
      <w:tblPr/>
      <w:tcPr>
        <w:tcBorders>
          <w:top w:val="single" w:sz="8" w:space="0" w:color="0015C4" w:themeColor="accent1"/>
          <w:left w:val="nil"/>
          <w:bottom w:val="single" w:sz="8" w:space="0" w:color="0015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1B9FF" w:themeFill="accent1" w:themeFillTint="3F"/>
      </w:tcPr>
    </w:tblStylePr>
    <w:tblStylePr w:type="band1Horz">
      <w:tblPr/>
      <w:tcPr>
        <w:tcBorders>
          <w:left w:val="nil"/>
          <w:right w:val="nil"/>
          <w:insideH w:val="nil"/>
          <w:insideV w:val="nil"/>
        </w:tcBorders>
        <w:shd w:val="clear" w:color="auto" w:fill="B1B9FF" w:themeFill="accent1" w:themeFillTint="3F"/>
      </w:tcPr>
    </w:tblStylePr>
  </w:style>
  <w:style w:type="paragraph" w:styleId="TOC4">
    <w:name w:val="toc 4"/>
    <w:basedOn w:val="Normal"/>
    <w:next w:val="Normal"/>
    <w:autoRedefine/>
    <w:uiPriority w:val="39"/>
    <w:semiHidden/>
    <w:unhideWhenUsed/>
    <w:rsid w:val="00253407"/>
    <w:pPr>
      <w:spacing w:after="0"/>
      <w:jc w:val="left"/>
    </w:pPr>
    <w:rPr>
      <w:szCs w:val="22"/>
    </w:rPr>
  </w:style>
  <w:style w:type="paragraph" w:styleId="TOC6">
    <w:name w:val="toc 6"/>
    <w:basedOn w:val="Normal"/>
    <w:next w:val="Normal"/>
    <w:autoRedefine/>
    <w:uiPriority w:val="39"/>
    <w:semiHidden/>
    <w:unhideWhenUsed/>
    <w:rsid w:val="00253407"/>
    <w:pPr>
      <w:spacing w:after="0"/>
      <w:jc w:val="left"/>
    </w:pPr>
    <w:rPr>
      <w:szCs w:val="22"/>
    </w:rPr>
  </w:style>
  <w:style w:type="paragraph" w:styleId="TOC7">
    <w:name w:val="toc 7"/>
    <w:basedOn w:val="Normal"/>
    <w:next w:val="Normal"/>
    <w:autoRedefine/>
    <w:uiPriority w:val="39"/>
    <w:semiHidden/>
    <w:unhideWhenUsed/>
    <w:rsid w:val="00253407"/>
    <w:pPr>
      <w:spacing w:after="0"/>
      <w:jc w:val="left"/>
    </w:pPr>
    <w:rPr>
      <w:szCs w:val="22"/>
    </w:rPr>
  </w:style>
  <w:style w:type="paragraph" w:styleId="TOC8">
    <w:name w:val="toc 8"/>
    <w:basedOn w:val="Normal"/>
    <w:next w:val="Normal"/>
    <w:autoRedefine/>
    <w:uiPriority w:val="39"/>
    <w:semiHidden/>
    <w:unhideWhenUsed/>
    <w:rsid w:val="00253407"/>
    <w:pPr>
      <w:spacing w:after="0"/>
      <w:jc w:val="left"/>
    </w:pPr>
    <w:rPr>
      <w:szCs w:val="22"/>
    </w:rPr>
  </w:style>
  <w:style w:type="paragraph" w:styleId="TOC1">
    <w:name w:val="toc 1"/>
    <w:basedOn w:val="Normal"/>
    <w:next w:val="Normal"/>
    <w:autoRedefine/>
    <w:uiPriority w:val="39"/>
    <w:unhideWhenUsed/>
    <w:rsid w:val="00FE7A45"/>
    <w:pPr>
      <w:spacing w:after="100"/>
    </w:pPr>
  </w:style>
  <w:style w:type="character" w:styleId="PageNumber">
    <w:name w:val="page number"/>
    <w:basedOn w:val="DefaultParagraphFont"/>
    <w:uiPriority w:val="99"/>
    <w:semiHidden/>
    <w:unhideWhenUsed/>
    <w:rsid w:val="00253407"/>
  </w:style>
  <w:style w:type="paragraph" w:customStyle="1" w:styleId="Heasertext">
    <w:name w:val="Heaser text"/>
    <w:basedOn w:val="Normal"/>
    <w:next w:val="Header"/>
    <w:rsid w:val="00D260FC"/>
    <w:pPr>
      <w:pBdr>
        <w:bottom w:val="single" w:sz="4" w:space="1" w:color="A6A6A6" w:themeColor="background1" w:themeShade="A6"/>
      </w:pBdr>
      <w:jc w:val="left"/>
    </w:pPr>
  </w:style>
  <w:style w:type="paragraph" w:styleId="TOC2">
    <w:name w:val="toc 2"/>
    <w:basedOn w:val="TOC1"/>
    <w:next w:val="Normal"/>
    <w:autoRedefine/>
    <w:uiPriority w:val="39"/>
    <w:unhideWhenUsed/>
    <w:rsid w:val="00FE7A45"/>
    <w:pPr>
      <w:tabs>
        <w:tab w:val="left" w:pos="480"/>
        <w:tab w:val="right" w:leader="dot" w:pos="9064"/>
      </w:tabs>
      <w:jc w:val="left"/>
    </w:pPr>
    <w:rPr>
      <w:noProof/>
    </w:rPr>
  </w:style>
  <w:style w:type="paragraph" w:customStyle="1" w:styleId="Covercontactdetails">
    <w:name w:val="Cover contact details"/>
    <w:basedOn w:val="Normal"/>
    <w:rsid w:val="008B3931"/>
    <w:rPr>
      <w:color w:val="FFFFFF" w:themeColor="background1"/>
      <w:sz w:val="20"/>
      <w:szCs w:val="20"/>
    </w:rPr>
  </w:style>
  <w:style w:type="character" w:customStyle="1" w:styleId="UnresolvedMention1">
    <w:name w:val="Unresolved Mention1"/>
    <w:basedOn w:val="DefaultParagraphFont"/>
    <w:uiPriority w:val="99"/>
    <w:semiHidden/>
    <w:unhideWhenUsed/>
    <w:rsid w:val="008B3931"/>
    <w:rPr>
      <w:color w:val="605E5C"/>
      <w:shd w:val="clear" w:color="auto" w:fill="E1DFDD"/>
    </w:rPr>
  </w:style>
  <w:style w:type="paragraph" w:styleId="NoSpacing">
    <w:name w:val="No Spacing"/>
    <w:uiPriority w:val="1"/>
    <w:qFormat/>
    <w:rsid w:val="007D6D1C"/>
    <w:rPr>
      <w:rFonts w:ascii="Arial" w:eastAsia="Arial" w:hAnsi="Arial" w:cs="Arial"/>
      <w:color w:val="000000"/>
      <w:sz w:val="21"/>
      <w:szCs w:val="21"/>
    </w:rPr>
  </w:style>
  <w:style w:type="character" w:styleId="IntenseReference">
    <w:name w:val="Intense Reference"/>
    <w:basedOn w:val="DefaultParagraphFont"/>
    <w:uiPriority w:val="32"/>
    <w:qFormat/>
    <w:rsid w:val="007D6D1C"/>
    <w:rPr>
      <w:b/>
      <w:bCs/>
      <w:smallCaps/>
      <w:color w:val="0015C4" w:themeColor="accent1"/>
      <w:spacing w:val="5"/>
    </w:rPr>
  </w:style>
  <w:style w:type="paragraph" w:styleId="ListParagraph">
    <w:name w:val="List Paragraph"/>
    <w:aliases w:val="YC Bulet,Equipment,Figure_name,List Paragraph1,Ref,List Paragraph Char Char Char,List Paragraph Char Char,Numbered Indented Text,List_TIS,lp1,List Paragraph11,Use Case List Paragraph Char,List Paragraph1 Char Char,Sub bullet,Bullet List,b"/>
    <w:basedOn w:val="Normal"/>
    <w:link w:val="ListParagraphChar"/>
    <w:uiPriority w:val="34"/>
    <w:qFormat/>
    <w:rsid w:val="007D6D1C"/>
    <w:pPr>
      <w:suppressAutoHyphens w:val="0"/>
      <w:spacing w:after="240" w:line="240" w:lineRule="auto"/>
      <w:ind w:left="720"/>
      <w:contextualSpacing/>
      <w:jc w:val="left"/>
    </w:pPr>
    <w:rPr>
      <w:rFonts w:ascii="Arial" w:eastAsia="Arial" w:hAnsi="Arial" w:cs="Arial"/>
      <w:color w:val="000000"/>
      <w:sz w:val="21"/>
      <w:szCs w:val="21"/>
      <w:lang w:val="en-US"/>
    </w:rPr>
  </w:style>
  <w:style w:type="character" w:customStyle="1" w:styleId="cf01">
    <w:name w:val="cf01"/>
    <w:basedOn w:val="DefaultParagraphFont"/>
    <w:rsid w:val="00256976"/>
    <w:rPr>
      <w:rFonts w:ascii="Segoe UI" w:hAnsi="Segoe UI" w:cs="Segoe UI" w:hint="default"/>
      <w:color w:val="262626"/>
      <w:sz w:val="36"/>
      <w:szCs w:val="36"/>
    </w:rPr>
  </w:style>
  <w:style w:type="character" w:customStyle="1" w:styleId="ListParagraphChar">
    <w:name w:val="List Paragraph Char"/>
    <w:aliases w:val="YC Bulet Char,Equipment Char,Figure_name Char,List Paragraph1 Char,Ref Char,List Paragraph Char Char Char Char,List Paragraph Char Char Char1,Numbered Indented Text Char,List_TIS Char,lp1 Char,List Paragraph11 Char,Sub bullet Char"/>
    <w:basedOn w:val="DefaultParagraphFont"/>
    <w:link w:val="ListParagraph"/>
    <w:uiPriority w:val="34"/>
    <w:qFormat/>
    <w:locked/>
    <w:rsid w:val="003021FF"/>
    <w:rPr>
      <w:rFonts w:ascii="Arial" w:eastAsia="Arial" w:hAnsi="Arial" w:cs="Arial"/>
      <w:color w:val="000000"/>
      <w:sz w:val="21"/>
      <w:szCs w:val="21"/>
    </w:rPr>
  </w:style>
  <w:style w:type="character" w:styleId="Emphasis">
    <w:name w:val="Emphasis"/>
    <w:basedOn w:val="DefaultParagraphFont"/>
    <w:uiPriority w:val="20"/>
    <w:qFormat/>
    <w:rsid w:val="00BE305C"/>
    <w:rPr>
      <w:i/>
      <w:iCs/>
    </w:rPr>
  </w:style>
  <w:style w:type="character" w:styleId="Strong">
    <w:name w:val="Strong"/>
    <w:basedOn w:val="DefaultParagraphFont"/>
    <w:uiPriority w:val="22"/>
    <w:qFormat/>
    <w:rsid w:val="005335AD"/>
    <w:rPr>
      <w:b/>
      <w:bCs/>
    </w:rPr>
  </w:style>
  <w:style w:type="character" w:customStyle="1" w:styleId="ui-provider">
    <w:name w:val="ui-provider"/>
    <w:basedOn w:val="DefaultParagraphFont"/>
    <w:rsid w:val="00844C60"/>
  </w:style>
  <w:style w:type="paragraph" w:styleId="NormalWeb">
    <w:name w:val="Normal (Web)"/>
    <w:basedOn w:val="Normal"/>
    <w:uiPriority w:val="99"/>
    <w:unhideWhenUsed/>
    <w:rsid w:val="005C2DC1"/>
    <w:pPr>
      <w:suppressAutoHyphens w:val="0"/>
      <w:spacing w:before="100" w:beforeAutospacing="1" w:after="100" w:afterAutospacing="1" w:line="240" w:lineRule="auto"/>
      <w:jc w:val="left"/>
    </w:pPr>
    <w:rPr>
      <w:rFonts w:ascii="Times New Roman" w:hAnsi="Times New Roman"/>
      <w:color w:val="auto"/>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24432">
      <w:bodyDiv w:val="1"/>
      <w:marLeft w:val="0"/>
      <w:marRight w:val="0"/>
      <w:marTop w:val="0"/>
      <w:marBottom w:val="0"/>
      <w:divBdr>
        <w:top w:val="none" w:sz="0" w:space="0" w:color="auto"/>
        <w:left w:val="none" w:sz="0" w:space="0" w:color="auto"/>
        <w:bottom w:val="none" w:sz="0" w:space="0" w:color="auto"/>
        <w:right w:val="none" w:sz="0" w:space="0" w:color="auto"/>
      </w:divBdr>
    </w:div>
    <w:div w:id="32772065">
      <w:bodyDiv w:val="1"/>
      <w:marLeft w:val="0"/>
      <w:marRight w:val="0"/>
      <w:marTop w:val="0"/>
      <w:marBottom w:val="0"/>
      <w:divBdr>
        <w:top w:val="none" w:sz="0" w:space="0" w:color="auto"/>
        <w:left w:val="none" w:sz="0" w:space="0" w:color="auto"/>
        <w:bottom w:val="none" w:sz="0" w:space="0" w:color="auto"/>
        <w:right w:val="none" w:sz="0" w:space="0" w:color="auto"/>
      </w:divBdr>
      <w:divsChild>
        <w:div w:id="585262074">
          <w:marLeft w:val="547"/>
          <w:marRight w:val="0"/>
          <w:marTop w:val="96"/>
          <w:marBottom w:val="0"/>
          <w:divBdr>
            <w:top w:val="none" w:sz="0" w:space="0" w:color="auto"/>
            <w:left w:val="none" w:sz="0" w:space="0" w:color="auto"/>
            <w:bottom w:val="none" w:sz="0" w:space="0" w:color="auto"/>
            <w:right w:val="none" w:sz="0" w:space="0" w:color="auto"/>
          </w:divBdr>
        </w:div>
      </w:divsChild>
    </w:div>
    <w:div w:id="77405261">
      <w:bodyDiv w:val="1"/>
      <w:marLeft w:val="0"/>
      <w:marRight w:val="0"/>
      <w:marTop w:val="0"/>
      <w:marBottom w:val="0"/>
      <w:divBdr>
        <w:top w:val="none" w:sz="0" w:space="0" w:color="auto"/>
        <w:left w:val="none" w:sz="0" w:space="0" w:color="auto"/>
        <w:bottom w:val="none" w:sz="0" w:space="0" w:color="auto"/>
        <w:right w:val="none" w:sz="0" w:space="0" w:color="auto"/>
      </w:divBdr>
    </w:div>
    <w:div w:id="122772074">
      <w:bodyDiv w:val="1"/>
      <w:marLeft w:val="0"/>
      <w:marRight w:val="0"/>
      <w:marTop w:val="0"/>
      <w:marBottom w:val="0"/>
      <w:divBdr>
        <w:top w:val="none" w:sz="0" w:space="0" w:color="auto"/>
        <w:left w:val="none" w:sz="0" w:space="0" w:color="auto"/>
        <w:bottom w:val="none" w:sz="0" w:space="0" w:color="auto"/>
        <w:right w:val="none" w:sz="0" w:space="0" w:color="auto"/>
      </w:divBdr>
      <w:divsChild>
        <w:div w:id="1429689380">
          <w:marLeft w:val="446"/>
          <w:marRight w:val="0"/>
          <w:marTop w:val="168"/>
          <w:marBottom w:val="0"/>
          <w:divBdr>
            <w:top w:val="none" w:sz="0" w:space="0" w:color="auto"/>
            <w:left w:val="none" w:sz="0" w:space="0" w:color="auto"/>
            <w:bottom w:val="none" w:sz="0" w:space="0" w:color="auto"/>
            <w:right w:val="none" w:sz="0" w:space="0" w:color="auto"/>
          </w:divBdr>
        </w:div>
        <w:div w:id="676689802">
          <w:marLeft w:val="446"/>
          <w:marRight w:val="0"/>
          <w:marTop w:val="168"/>
          <w:marBottom w:val="0"/>
          <w:divBdr>
            <w:top w:val="none" w:sz="0" w:space="0" w:color="auto"/>
            <w:left w:val="none" w:sz="0" w:space="0" w:color="auto"/>
            <w:bottom w:val="none" w:sz="0" w:space="0" w:color="auto"/>
            <w:right w:val="none" w:sz="0" w:space="0" w:color="auto"/>
          </w:divBdr>
        </w:div>
        <w:div w:id="1095635779">
          <w:marLeft w:val="446"/>
          <w:marRight w:val="0"/>
          <w:marTop w:val="168"/>
          <w:marBottom w:val="0"/>
          <w:divBdr>
            <w:top w:val="none" w:sz="0" w:space="0" w:color="auto"/>
            <w:left w:val="none" w:sz="0" w:space="0" w:color="auto"/>
            <w:bottom w:val="none" w:sz="0" w:space="0" w:color="auto"/>
            <w:right w:val="none" w:sz="0" w:space="0" w:color="auto"/>
          </w:divBdr>
        </w:div>
      </w:divsChild>
    </w:div>
    <w:div w:id="125584165">
      <w:bodyDiv w:val="1"/>
      <w:marLeft w:val="0"/>
      <w:marRight w:val="0"/>
      <w:marTop w:val="0"/>
      <w:marBottom w:val="0"/>
      <w:divBdr>
        <w:top w:val="none" w:sz="0" w:space="0" w:color="auto"/>
        <w:left w:val="none" w:sz="0" w:space="0" w:color="auto"/>
        <w:bottom w:val="none" w:sz="0" w:space="0" w:color="auto"/>
        <w:right w:val="none" w:sz="0" w:space="0" w:color="auto"/>
      </w:divBdr>
    </w:div>
    <w:div w:id="135800330">
      <w:bodyDiv w:val="1"/>
      <w:marLeft w:val="0"/>
      <w:marRight w:val="0"/>
      <w:marTop w:val="0"/>
      <w:marBottom w:val="0"/>
      <w:divBdr>
        <w:top w:val="none" w:sz="0" w:space="0" w:color="auto"/>
        <w:left w:val="none" w:sz="0" w:space="0" w:color="auto"/>
        <w:bottom w:val="none" w:sz="0" w:space="0" w:color="auto"/>
        <w:right w:val="none" w:sz="0" w:space="0" w:color="auto"/>
      </w:divBdr>
    </w:div>
    <w:div w:id="144051057">
      <w:bodyDiv w:val="1"/>
      <w:marLeft w:val="0"/>
      <w:marRight w:val="0"/>
      <w:marTop w:val="0"/>
      <w:marBottom w:val="0"/>
      <w:divBdr>
        <w:top w:val="none" w:sz="0" w:space="0" w:color="auto"/>
        <w:left w:val="none" w:sz="0" w:space="0" w:color="auto"/>
        <w:bottom w:val="none" w:sz="0" w:space="0" w:color="auto"/>
        <w:right w:val="none" w:sz="0" w:space="0" w:color="auto"/>
      </w:divBdr>
    </w:div>
    <w:div w:id="162474735">
      <w:bodyDiv w:val="1"/>
      <w:marLeft w:val="0"/>
      <w:marRight w:val="0"/>
      <w:marTop w:val="0"/>
      <w:marBottom w:val="0"/>
      <w:divBdr>
        <w:top w:val="none" w:sz="0" w:space="0" w:color="auto"/>
        <w:left w:val="none" w:sz="0" w:space="0" w:color="auto"/>
        <w:bottom w:val="none" w:sz="0" w:space="0" w:color="auto"/>
        <w:right w:val="none" w:sz="0" w:space="0" w:color="auto"/>
      </w:divBdr>
    </w:div>
    <w:div w:id="164369845">
      <w:bodyDiv w:val="1"/>
      <w:marLeft w:val="0"/>
      <w:marRight w:val="0"/>
      <w:marTop w:val="0"/>
      <w:marBottom w:val="0"/>
      <w:divBdr>
        <w:top w:val="none" w:sz="0" w:space="0" w:color="auto"/>
        <w:left w:val="none" w:sz="0" w:space="0" w:color="auto"/>
        <w:bottom w:val="none" w:sz="0" w:space="0" w:color="auto"/>
        <w:right w:val="none" w:sz="0" w:space="0" w:color="auto"/>
      </w:divBdr>
    </w:div>
    <w:div w:id="164395548">
      <w:bodyDiv w:val="1"/>
      <w:marLeft w:val="0"/>
      <w:marRight w:val="0"/>
      <w:marTop w:val="0"/>
      <w:marBottom w:val="0"/>
      <w:divBdr>
        <w:top w:val="none" w:sz="0" w:space="0" w:color="auto"/>
        <w:left w:val="none" w:sz="0" w:space="0" w:color="auto"/>
        <w:bottom w:val="none" w:sz="0" w:space="0" w:color="auto"/>
        <w:right w:val="none" w:sz="0" w:space="0" w:color="auto"/>
      </w:divBdr>
    </w:div>
    <w:div w:id="199825665">
      <w:bodyDiv w:val="1"/>
      <w:marLeft w:val="0"/>
      <w:marRight w:val="0"/>
      <w:marTop w:val="0"/>
      <w:marBottom w:val="0"/>
      <w:divBdr>
        <w:top w:val="none" w:sz="0" w:space="0" w:color="auto"/>
        <w:left w:val="none" w:sz="0" w:space="0" w:color="auto"/>
        <w:bottom w:val="none" w:sz="0" w:space="0" w:color="auto"/>
        <w:right w:val="none" w:sz="0" w:space="0" w:color="auto"/>
      </w:divBdr>
    </w:div>
    <w:div w:id="202718241">
      <w:bodyDiv w:val="1"/>
      <w:marLeft w:val="0"/>
      <w:marRight w:val="0"/>
      <w:marTop w:val="0"/>
      <w:marBottom w:val="0"/>
      <w:divBdr>
        <w:top w:val="none" w:sz="0" w:space="0" w:color="auto"/>
        <w:left w:val="none" w:sz="0" w:space="0" w:color="auto"/>
        <w:bottom w:val="none" w:sz="0" w:space="0" w:color="auto"/>
        <w:right w:val="none" w:sz="0" w:space="0" w:color="auto"/>
      </w:divBdr>
    </w:div>
    <w:div w:id="228199082">
      <w:bodyDiv w:val="1"/>
      <w:marLeft w:val="0"/>
      <w:marRight w:val="0"/>
      <w:marTop w:val="0"/>
      <w:marBottom w:val="0"/>
      <w:divBdr>
        <w:top w:val="none" w:sz="0" w:space="0" w:color="auto"/>
        <w:left w:val="none" w:sz="0" w:space="0" w:color="auto"/>
        <w:bottom w:val="none" w:sz="0" w:space="0" w:color="auto"/>
        <w:right w:val="none" w:sz="0" w:space="0" w:color="auto"/>
      </w:divBdr>
    </w:div>
    <w:div w:id="243027602">
      <w:bodyDiv w:val="1"/>
      <w:marLeft w:val="0"/>
      <w:marRight w:val="0"/>
      <w:marTop w:val="0"/>
      <w:marBottom w:val="0"/>
      <w:divBdr>
        <w:top w:val="none" w:sz="0" w:space="0" w:color="auto"/>
        <w:left w:val="none" w:sz="0" w:space="0" w:color="auto"/>
        <w:bottom w:val="none" w:sz="0" w:space="0" w:color="auto"/>
        <w:right w:val="none" w:sz="0" w:space="0" w:color="auto"/>
      </w:divBdr>
      <w:divsChild>
        <w:div w:id="1712069094">
          <w:marLeft w:val="0"/>
          <w:marRight w:val="0"/>
          <w:marTop w:val="0"/>
          <w:marBottom w:val="0"/>
          <w:divBdr>
            <w:top w:val="none" w:sz="0" w:space="0" w:color="auto"/>
            <w:left w:val="none" w:sz="0" w:space="0" w:color="auto"/>
            <w:bottom w:val="none" w:sz="0" w:space="0" w:color="auto"/>
            <w:right w:val="none" w:sz="0" w:space="0" w:color="auto"/>
          </w:divBdr>
          <w:divsChild>
            <w:div w:id="1235317414">
              <w:marLeft w:val="0"/>
              <w:marRight w:val="0"/>
              <w:marTop w:val="0"/>
              <w:marBottom w:val="0"/>
              <w:divBdr>
                <w:top w:val="none" w:sz="0" w:space="0" w:color="auto"/>
                <w:left w:val="none" w:sz="0" w:space="0" w:color="auto"/>
                <w:bottom w:val="none" w:sz="0" w:space="0" w:color="auto"/>
                <w:right w:val="none" w:sz="0" w:space="0" w:color="auto"/>
              </w:divBdr>
              <w:divsChild>
                <w:div w:id="41487466">
                  <w:marLeft w:val="0"/>
                  <w:marRight w:val="0"/>
                  <w:marTop w:val="0"/>
                  <w:marBottom w:val="0"/>
                  <w:divBdr>
                    <w:top w:val="none" w:sz="0" w:space="0" w:color="auto"/>
                    <w:left w:val="none" w:sz="0" w:space="0" w:color="auto"/>
                    <w:bottom w:val="none" w:sz="0" w:space="0" w:color="auto"/>
                    <w:right w:val="none" w:sz="0" w:space="0" w:color="auto"/>
                  </w:divBdr>
                  <w:divsChild>
                    <w:div w:id="162136151">
                      <w:marLeft w:val="0"/>
                      <w:marRight w:val="0"/>
                      <w:marTop w:val="0"/>
                      <w:marBottom w:val="0"/>
                      <w:divBdr>
                        <w:top w:val="none" w:sz="0" w:space="0" w:color="auto"/>
                        <w:left w:val="none" w:sz="0" w:space="0" w:color="auto"/>
                        <w:bottom w:val="none" w:sz="0" w:space="0" w:color="auto"/>
                        <w:right w:val="none" w:sz="0" w:space="0" w:color="auto"/>
                      </w:divBdr>
                      <w:divsChild>
                        <w:div w:id="1639606573">
                          <w:marLeft w:val="0"/>
                          <w:marRight w:val="0"/>
                          <w:marTop w:val="0"/>
                          <w:marBottom w:val="0"/>
                          <w:divBdr>
                            <w:top w:val="none" w:sz="0" w:space="0" w:color="auto"/>
                            <w:left w:val="none" w:sz="0" w:space="0" w:color="auto"/>
                            <w:bottom w:val="none" w:sz="0" w:space="0" w:color="auto"/>
                            <w:right w:val="none" w:sz="0" w:space="0" w:color="auto"/>
                          </w:divBdr>
                          <w:divsChild>
                            <w:div w:id="1620717991">
                              <w:marLeft w:val="0"/>
                              <w:marRight w:val="0"/>
                              <w:marTop w:val="0"/>
                              <w:marBottom w:val="0"/>
                              <w:divBdr>
                                <w:top w:val="none" w:sz="0" w:space="0" w:color="auto"/>
                                <w:left w:val="none" w:sz="0" w:space="0" w:color="auto"/>
                                <w:bottom w:val="none" w:sz="0" w:space="0" w:color="auto"/>
                                <w:right w:val="none" w:sz="0" w:space="0" w:color="auto"/>
                              </w:divBdr>
                              <w:divsChild>
                                <w:div w:id="1040588181">
                                  <w:marLeft w:val="0"/>
                                  <w:marRight w:val="0"/>
                                  <w:marTop w:val="0"/>
                                  <w:marBottom w:val="0"/>
                                  <w:divBdr>
                                    <w:top w:val="none" w:sz="0" w:space="0" w:color="auto"/>
                                    <w:left w:val="none" w:sz="0" w:space="0" w:color="auto"/>
                                    <w:bottom w:val="none" w:sz="0" w:space="0" w:color="auto"/>
                                    <w:right w:val="none" w:sz="0" w:space="0" w:color="auto"/>
                                  </w:divBdr>
                                  <w:divsChild>
                                    <w:div w:id="1557476170">
                                      <w:marLeft w:val="0"/>
                                      <w:marRight w:val="0"/>
                                      <w:marTop w:val="0"/>
                                      <w:marBottom w:val="0"/>
                                      <w:divBdr>
                                        <w:top w:val="none" w:sz="0" w:space="0" w:color="auto"/>
                                        <w:left w:val="none" w:sz="0" w:space="0" w:color="auto"/>
                                        <w:bottom w:val="none" w:sz="0" w:space="0" w:color="auto"/>
                                        <w:right w:val="none" w:sz="0" w:space="0" w:color="auto"/>
                                      </w:divBdr>
                                      <w:divsChild>
                                        <w:div w:id="1932202992">
                                          <w:marLeft w:val="0"/>
                                          <w:marRight w:val="0"/>
                                          <w:marTop w:val="0"/>
                                          <w:marBottom w:val="0"/>
                                          <w:divBdr>
                                            <w:top w:val="none" w:sz="0" w:space="0" w:color="auto"/>
                                            <w:left w:val="none" w:sz="0" w:space="0" w:color="auto"/>
                                            <w:bottom w:val="none" w:sz="0" w:space="0" w:color="auto"/>
                                            <w:right w:val="none" w:sz="0" w:space="0" w:color="auto"/>
                                          </w:divBdr>
                                          <w:divsChild>
                                            <w:div w:id="820078972">
                                              <w:marLeft w:val="133"/>
                                              <w:marRight w:val="133"/>
                                              <w:marTop w:val="133"/>
                                              <w:marBottom w:val="267"/>
                                              <w:divBdr>
                                                <w:top w:val="none" w:sz="0" w:space="0" w:color="auto"/>
                                                <w:left w:val="none" w:sz="0" w:space="0" w:color="auto"/>
                                                <w:bottom w:val="none" w:sz="0" w:space="0" w:color="auto"/>
                                                <w:right w:val="none" w:sz="0" w:space="0" w:color="auto"/>
                                              </w:divBdr>
                                              <w:divsChild>
                                                <w:div w:id="721295082">
                                                  <w:marLeft w:val="0"/>
                                                  <w:marRight w:val="0"/>
                                                  <w:marTop w:val="0"/>
                                                  <w:marBottom w:val="0"/>
                                                  <w:divBdr>
                                                    <w:top w:val="none" w:sz="0" w:space="0" w:color="auto"/>
                                                    <w:left w:val="none" w:sz="0" w:space="0" w:color="auto"/>
                                                    <w:bottom w:val="none" w:sz="0" w:space="0" w:color="auto"/>
                                                    <w:right w:val="none" w:sz="0" w:space="0" w:color="auto"/>
                                                  </w:divBdr>
                                                  <w:divsChild>
                                                    <w:div w:id="1865366410">
                                                      <w:marLeft w:val="0"/>
                                                      <w:marRight w:val="0"/>
                                                      <w:marTop w:val="0"/>
                                                      <w:marBottom w:val="0"/>
                                                      <w:divBdr>
                                                        <w:top w:val="none" w:sz="0" w:space="0" w:color="auto"/>
                                                        <w:left w:val="none" w:sz="0" w:space="0" w:color="auto"/>
                                                        <w:bottom w:val="none" w:sz="0" w:space="0" w:color="auto"/>
                                                        <w:right w:val="none" w:sz="0" w:space="0" w:color="auto"/>
                                                      </w:divBdr>
                                                      <w:divsChild>
                                                        <w:div w:id="78450962">
                                                          <w:marLeft w:val="0"/>
                                                          <w:marRight w:val="0"/>
                                                          <w:marTop w:val="0"/>
                                                          <w:marBottom w:val="0"/>
                                                          <w:divBdr>
                                                            <w:top w:val="none" w:sz="0" w:space="0" w:color="auto"/>
                                                            <w:left w:val="none" w:sz="0" w:space="0" w:color="auto"/>
                                                            <w:bottom w:val="none" w:sz="0" w:space="0" w:color="auto"/>
                                                            <w:right w:val="none" w:sz="0" w:space="0" w:color="auto"/>
                                                          </w:divBdr>
                                                          <w:divsChild>
                                                            <w:div w:id="581721625">
                                                              <w:marLeft w:val="0"/>
                                                              <w:marRight w:val="0"/>
                                                              <w:marTop w:val="0"/>
                                                              <w:marBottom w:val="0"/>
                                                              <w:divBdr>
                                                                <w:top w:val="none" w:sz="0" w:space="0" w:color="auto"/>
                                                                <w:left w:val="none" w:sz="0" w:space="0" w:color="auto"/>
                                                                <w:bottom w:val="none" w:sz="0" w:space="0" w:color="auto"/>
                                                                <w:right w:val="none" w:sz="0" w:space="0" w:color="auto"/>
                                                              </w:divBdr>
                                                              <w:divsChild>
                                                                <w:div w:id="167601225">
                                                                  <w:marLeft w:val="0"/>
                                                                  <w:marRight w:val="0"/>
                                                                  <w:marTop w:val="0"/>
                                                                  <w:marBottom w:val="0"/>
                                                                  <w:divBdr>
                                                                    <w:top w:val="none" w:sz="0" w:space="0" w:color="auto"/>
                                                                    <w:left w:val="none" w:sz="0" w:space="0" w:color="auto"/>
                                                                    <w:bottom w:val="none" w:sz="0" w:space="0" w:color="auto"/>
                                                                    <w:right w:val="none" w:sz="0" w:space="0" w:color="auto"/>
                                                                  </w:divBdr>
                                                                </w:div>
                                                                <w:div w:id="232207949">
                                                                  <w:marLeft w:val="0"/>
                                                                  <w:marRight w:val="0"/>
                                                                  <w:marTop w:val="0"/>
                                                                  <w:marBottom w:val="0"/>
                                                                  <w:divBdr>
                                                                    <w:top w:val="none" w:sz="0" w:space="0" w:color="auto"/>
                                                                    <w:left w:val="none" w:sz="0" w:space="0" w:color="auto"/>
                                                                    <w:bottom w:val="none" w:sz="0" w:space="0" w:color="auto"/>
                                                                    <w:right w:val="none" w:sz="0" w:space="0" w:color="auto"/>
                                                                  </w:divBdr>
                                                                </w:div>
                                                                <w:div w:id="268394557">
                                                                  <w:marLeft w:val="0"/>
                                                                  <w:marRight w:val="0"/>
                                                                  <w:marTop w:val="0"/>
                                                                  <w:marBottom w:val="0"/>
                                                                  <w:divBdr>
                                                                    <w:top w:val="none" w:sz="0" w:space="0" w:color="auto"/>
                                                                    <w:left w:val="none" w:sz="0" w:space="0" w:color="auto"/>
                                                                    <w:bottom w:val="none" w:sz="0" w:space="0" w:color="auto"/>
                                                                    <w:right w:val="none" w:sz="0" w:space="0" w:color="auto"/>
                                                                  </w:divBdr>
                                                                </w:div>
                                                                <w:div w:id="318925225">
                                                                  <w:marLeft w:val="0"/>
                                                                  <w:marRight w:val="0"/>
                                                                  <w:marTop w:val="0"/>
                                                                  <w:marBottom w:val="0"/>
                                                                  <w:divBdr>
                                                                    <w:top w:val="none" w:sz="0" w:space="0" w:color="auto"/>
                                                                    <w:left w:val="none" w:sz="0" w:space="0" w:color="auto"/>
                                                                    <w:bottom w:val="none" w:sz="0" w:space="0" w:color="auto"/>
                                                                    <w:right w:val="none" w:sz="0" w:space="0" w:color="auto"/>
                                                                  </w:divBdr>
                                                                </w:div>
                                                                <w:div w:id="404498458">
                                                                  <w:marLeft w:val="0"/>
                                                                  <w:marRight w:val="0"/>
                                                                  <w:marTop w:val="0"/>
                                                                  <w:marBottom w:val="0"/>
                                                                  <w:divBdr>
                                                                    <w:top w:val="none" w:sz="0" w:space="0" w:color="auto"/>
                                                                    <w:left w:val="none" w:sz="0" w:space="0" w:color="auto"/>
                                                                    <w:bottom w:val="none" w:sz="0" w:space="0" w:color="auto"/>
                                                                    <w:right w:val="none" w:sz="0" w:space="0" w:color="auto"/>
                                                                  </w:divBdr>
                                                                </w:div>
                                                                <w:div w:id="432239718">
                                                                  <w:marLeft w:val="0"/>
                                                                  <w:marRight w:val="0"/>
                                                                  <w:marTop w:val="0"/>
                                                                  <w:marBottom w:val="0"/>
                                                                  <w:divBdr>
                                                                    <w:top w:val="none" w:sz="0" w:space="0" w:color="auto"/>
                                                                    <w:left w:val="none" w:sz="0" w:space="0" w:color="auto"/>
                                                                    <w:bottom w:val="none" w:sz="0" w:space="0" w:color="auto"/>
                                                                    <w:right w:val="none" w:sz="0" w:space="0" w:color="auto"/>
                                                                  </w:divBdr>
                                                                </w:div>
                                                                <w:div w:id="510874409">
                                                                  <w:marLeft w:val="0"/>
                                                                  <w:marRight w:val="0"/>
                                                                  <w:marTop w:val="0"/>
                                                                  <w:marBottom w:val="0"/>
                                                                  <w:divBdr>
                                                                    <w:top w:val="none" w:sz="0" w:space="0" w:color="auto"/>
                                                                    <w:left w:val="none" w:sz="0" w:space="0" w:color="auto"/>
                                                                    <w:bottom w:val="none" w:sz="0" w:space="0" w:color="auto"/>
                                                                    <w:right w:val="none" w:sz="0" w:space="0" w:color="auto"/>
                                                                  </w:divBdr>
                                                                </w:div>
                                                                <w:div w:id="514080018">
                                                                  <w:marLeft w:val="0"/>
                                                                  <w:marRight w:val="0"/>
                                                                  <w:marTop w:val="0"/>
                                                                  <w:marBottom w:val="0"/>
                                                                  <w:divBdr>
                                                                    <w:top w:val="none" w:sz="0" w:space="0" w:color="auto"/>
                                                                    <w:left w:val="none" w:sz="0" w:space="0" w:color="auto"/>
                                                                    <w:bottom w:val="none" w:sz="0" w:space="0" w:color="auto"/>
                                                                    <w:right w:val="none" w:sz="0" w:space="0" w:color="auto"/>
                                                                  </w:divBdr>
                                                                </w:div>
                                                                <w:div w:id="525750538">
                                                                  <w:marLeft w:val="0"/>
                                                                  <w:marRight w:val="0"/>
                                                                  <w:marTop w:val="0"/>
                                                                  <w:marBottom w:val="0"/>
                                                                  <w:divBdr>
                                                                    <w:top w:val="none" w:sz="0" w:space="0" w:color="auto"/>
                                                                    <w:left w:val="none" w:sz="0" w:space="0" w:color="auto"/>
                                                                    <w:bottom w:val="none" w:sz="0" w:space="0" w:color="auto"/>
                                                                    <w:right w:val="none" w:sz="0" w:space="0" w:color="auto"/>
                                                                  </w:divBdr>
                                                                </w:div>
                                                                <w:div w:id="548761704">
                                                                  <w:marLeft w:val="0"/>
                                                                  <w:marRight w:val="0"/>
                                                                  <w:marTop w:val="0"/>
                                                                  <w:marBottom w:val="0"/>
                                                                  <w:divBdr>
                                                                    <w:top w:val="none" w:sz="0" w:space="0" w:color="auto"/>
                                                                    <w:left w:val="none" w:sz="0" w:space="0" w:color="auto"/>
                                                                    <w:bottom w:val="none" w:sz="0" w:space="0" w:color="auto"/>
                                                                    <w:right w:val="none" w:sz="0" w:space="0" w:color="auto"/>
                                                                  </w:divBdr>
                                                                </w:div>
                                                                <w:div w:id="551236817">
                                                                  <w:marLeft w:val="0"/>
                                                                  <w:marRight w:val="0"/>
                                                                  <w:marTop w:val="0"/>
                                                                  <w:marBottom w:val="0"/>
                                                                  <w:divBdr>
                                                                    <w:top w:val="none" w:sz="0" w:space="0" w:color="auto"/>
                                                                    <w:left w:val="none" w:sz="0" w:space="0" w:color="auto"/>
                                                                    <w:bottom w:val="none" w:sz="0" w:space="0" w:color="auto"/>
                                                                    <w:right w:val="none" w:sz="0" w:space="0" w:color="auto"/>
                                                                  </w:divBdr>
                                                                </w:div>
                                                                <w:div w:id="631448720">
                                                                  <w:marLeft w:val="0"/>
                                                                  <w:marRight w:val="0"/>
                                                                  <w:marTop w:val="0"/>
                                                                  <w:marBottom w:val="0"/>
                                                                  <w:divBdr>
                                                                    <w:top w:val="none" w:sz="0" w:space="0" w:color="auto"/>
                                                                    <w:left w:val="none" w:sz="0" w:space="0" w:color="auto"/>
                                                                    <w:bottom w:val="none" w:sz="0" w:space="0" w:color="auto"/>
                                                                    <w:right w:val="none" w:sz="0" w:space="0" w:color="auto"/>
                                                                  </w:divBdr>
                                                                </w:div>
                                                                <w:div w:id="718089810">
                                                                  <w:marLeft w:val="0"/>
                                                                  <w:marRight w:val="0"/>
                                                                  <w:marTop w:val="0"/>
                                                                  <w:marBottom w:val="0"/>
                                                                  <w:divBdr>
                                                                    <w:top w:val="none" w:sz="0" w:space="0" w:color="auto"/>
                                                                    <w:left w:val="none" w:sz="0" w:space="0" w:color="auto"/>
                                                                    <w:bottom w:val="none" w:sz="0" w:space="0" w:color="auto"/>
                                                                    <w:right w:val="none" w:sz="0" w:space="0" w:color="auto"/>
                                                                  </w:divBdr>
                                                                </w:div>
                                                                <w:div w:id="726033944">
                                                                  <w:marLeft w:val="0"/>
                                                                  <w:marRight w:val="0"/>
                                                                  <w:marTop w:val="0"/>
                                                                  <w:marBottom w:val="0"/>
                                                                  <w:divBdr>
                                                                    <w:top w:val="none" w:sz="0" w:space="0" w:color="auto"/>
                                                                    <w:left w:val="none" w:sz="0" w:space="0" w:color="auto"/>
                                                                    <w:bottom w:val="none" w:sz="0" w:space="0" w:color="auto"/>
                                                                    <w:right w:val="none" w:sz="0" w:space="0" w:color="auto"/>
                                                                  </w:divBdr>
                                                                </w:div>
                                                                <w:div w:id="800153774">
                                                                  <w:marLeft w:val="0"/>
                                                                  <w:marRight w:val="0"/>
                                                                  <w:marTop w:val="0"/>
                                                                  <w:marBottom w:val="0"/>
                                                                  <w:divBdr>
                                                                    <w:top w:val="none" w:sz="0" w:space="0" w:color="auto"/>
                                                                    <w:left w:val="none" w:sz="0" w:space="0" w:color="auto"/>
                                                                    <w:bottom w:val="none" w:sz="0" w:space="0" w:color="auto"/>
                                                                    <w:right w:val="none" w:sz="0" w:space="0" w:color="auto"/>
                                                                  </w:divBdr>
                                                                </w:div>
                                                                <w:div w:id="903642076">
                                                                  <w:marLeft w:val="0"/>
                                                                  <w:marRight w:val="0"/>
                                                                  <w:marTop w:val="0"/>
                                                                  <w:marBottom w:val="0"/>
                                                                  <w:divBdr>
                                                                    <w:top w:val="none" w:sz="0" w:space="0" w:color="auto"/>
                                                                    <w:left w:val="none" w:sz="0" w:space="0" w:color="auto"/>
                                                                    <w:bottom w:val="none" w:sz="0" w:space="0" w:color="auto"/>
                                                                    <w:right w:val="none" w:sz="0" w:space="0" w:color="auto"/>
                                                                  </w:divBdr>
                                                                </w:div>
                                                                <w:div w:id="1069810149">
                                                                  <w:marLeft w:val="0"/>
                                                                  <w:marRight w:val="0"/>
                                                                  <w:marTop w:val="0"/>
                                                                  <w:marBottom w:val="0"/>
                                                                  <w:divBdr>
                                                                    <w:top w:val="none" w:sz="0" w:space="0" w:color="auto"/>
                                                                    <w:left w:val="none" w:sz="0" w:space="0" w:color="auto"/>
                                                                    <w:bottom w:val="none" w:sz="0" w:space="0" w:color="auto"/>
                                                                    <w:right w:val="none" w:sz="0" w:space="0" w:color="auto"/>
                                                                  </w:divBdr>
                                                                </w:div>
                                                                <w:div w:id="1120997481">
                                                                  <w:marLeft w:val="0"/>
                                                                  <w:marRight w:val="0"/>
                                                                  <w:marTop w:val="0"/>
                                                                  <w:marBottom w:val="0"/>
                                                                  <w:divBdr>
                                                                    <w:top w:val="none" w:sz="0" w:space="0" w:color="auto"/>
                                                                    <w:left w:val="none" w:sz="0" w:space="0" w:color="auto"/>
                                                                    <w:bottom w:val="none" w:sz="0" w:space="0" w:color="auto"/>
                                                                    <w:right w:val="none" w:sz="0" w:space="0" w:color="auto"/>
                                                                  </w:divBdr>
                                                                </w:div>
                                                                <w:div w:id="1236743898">
                                                                  <w:marLeft w:val="0"/>
                                                                  <w:marRight w:val="0"/>
                                                                  <w:marTop w:val="0"/>
                                                                  <w:marBottom w:val="0"/>
                                                                  <w:divBdr>
                                                                    <w:top w:val="none" w:sz="0" w:space="0" w:color="auto"/>
                                                                    <w:left w:val="none" w:sz="0" w:space="0" w:color="auto"/>
                                                                    <w:bottom w:val="none" w:sz="0" w:space="0" w:color="auto"/>
                                                                    <w:right w:val="none" w:sz="0" w:space="0" w:color="auto"/>
                                                                  </w:divBdr>
                                                                </w:div>
                                                                <w:div w:id="1266428053">
                                                                  <w:marLeft w:val="0"/>
                                                                  <w:marRight w:val="0"/>
                                                                  <w:marTop w:val="0"/>
                                                                  <w:marBottom w:val="0"/>
                                                                  <w:divBdr>
                                                                    <w:top w:val="none" w:sz="0" w:space="0" w:color="auto"/>
                                                                    <w:left w:val="none" w:sz="0" w:space="0" w:color="auto"/>
                                                                    <w:bottom w:val="none" w:sz="0" w:space="0" w:color="auto"/>
                                                                    <w:right w:val="none" w:sz="0" w:space="0" w:color="auto"/>
                                                                  </w:divBdr>
                                                                </w:div>
                                                                <w:div w:id="1294294208">
                                                                  <w:marLeft w:val="0"/>
                                                                  <w:marRight w:val="0"/>
                                                                  <w:marTop w:val="0"/>
                                                                  <w:marBottom w:val="0"/>
                                                                  <w:divBdr>
                                                                    <w:top w:val="none" w:sz="0" w:space="0" w:color="auto"/>
                                                                    <w:left w:val="none" w:sz="0" w:space="0" w:color="auto"/>
                                                                    <w:bottom w:val="none" w:sz="0" w:space="0" w:color="auto"/>
                                                                    <w:right w:val="none" w:sz="0" w:space="0" w:color="auto"/>
                                                                  </w:divBdr>
                                                                </w:div>
                                                                <w:div w:id="1299260355">
                                                                  <w:marLeft w:val="0"/>
                                                                  <w:marRight w:val="0"/>
                                                                  <w:marTop w:val="0"/>
                                                                  <w:marBottom w:val="0"/>
                                                                  <w:divBdr>
                                                                    <w:top w:val="none" w:sz="0" w:space="0" w:color="auto"/>
                                                                    <w:left w:val="none" w:sz="0" w:space="0" w:color="auto"/>
                                                                    <w:bottom w:val="none" w:sz="0" w:space="0" w:color="auto"/>
                                                                    <w:right w:val="none" w:sz="0" w:space="0" w:color="auto"/>
                                                                  </w:divBdr>
                                                                </w:div>
                                                                <w:div w:id="1396704317">
                                                                  <w:marLeft w:val="0"/>
                                                                  <w:marRight w:val="0"/>
                                                                  <w:marTop w:val="0"/>
                                                                  <w:marBottom w:val="0"/>
                                                                  <w:divBdr>
                                                                    <w:top w:val="none" w:sz="0" w:space="0" w:color="auto"/>
                                                                    <w:left w:val="none" w:sz="0" w:space="0" w:color="auto"/>
                                                                    <w:bottom w:val="none" w:sz="0" w:space="0" w:color="auto"/>
                                                                    <w:right w:val="none" w:sz="0" w:space="0" w:color="auto"/>
                                                                  </w:divBdr>
                                                                </w:div>
                                                                <w:div w:id="1456099944">
                                                                  <w:marLeft w:val="0"/>
                                                                  <w:marRight w:val="0"/>
                                                                  <w:marTop w:val="0"/>
                                                                  <w:marBottom w:val="0"/>
                                                                  <w:divBdr>
                                                                    <w:top w:val="none" w:sz="0" w:space="0" w:color="auto"/>
                                                                    <w:left w:val="none" w:sz="0" w:space="0" w:color="auto"/>
                                                                    <w:bottom w:val="none" w:sz="0" w:space="0" w:color="auto"/>
                                                                    <w:right w:val="none" w:sz="0" w:space="0" w:color="auto"/>
                                                                  </w:divBdr>
                                                                </w:div>
                                                                <w:div w:id="1568879587">
                                                                  <w:marLeft w:val="0"/>
                                                                  <w:marRight w:val="0"/>
                                                                  <w:marTop w:val="0"/>
                                                                  <w:marBottom w:val="0"/>
                                                                  <w:divBdr>
                                                                    <w:top w:val="none" w:sz="0" w:space="0" w:color="auto"/>
                                                                    <w:left w:val="none" w:sz="0" w:space="0" w:color="auto"/>
                                                                    <w:bottom w:val="none" w:sz="0" w:space="0" w:color="auto"/>
                                                                    <w:right w:val="none" w:sz="0" w:space="0" w:color="auto"/>
                                                                  </w:divBdr>
                                                                </w:div>
                                                                <w:div w:id="1618828490">
                                                                  <w:marLeft w:val="0"/>
                                                                  <w:marRight w:val="0"/>
                                                                  <w:marTop w:val="0"/>
                                                                  <w:marBottom w:val="0"/>
                                                                  <w:divBdr>
                                                                    <w:top w:val="none" w:sz="0" w:space="0" w:color="auto"/>
                                                                    <w:left w:val="none" w:sz="0" w:space="0" w:color="auto"/>
                                                                    <w:bottom w:val="none" w:sz="0" w:space="0" w:color="auto"/>
                                                                    <w:right w:val="none" w:sz="0" w:space="0" w:color="auto"/>
                                                                  </w:divBdr>
                                                                </w:div>
                                                                <w:div w:id="1751656859">
                                                                  <w:marLeft w:val="0"/>
                                                                  <w:marRight w:val="0"/>
                                                                  <w:marTop w:val="0"/>
                                                                  <w:marBottom w:val="0"/>
                                                                  <w:divBdr>
                                                                    <w:top w:val="none" w:sz="0" w:space="0" w:color="auto"/>
                                                                    <w:left w:val="none" w:sz="0" w:space="0" w:color="auto"/>
                                                                    <w:bottom w:val="none" w:sz="0" w:space="0" w:color="auto"/>
                                                                    <w:right w:val="none" w:sz="0" w:space="0" w:color="auto"/>
                                                                  </w:divBdr>
                                                                </w:div>
                                                                <w:div w:id="1787119707">
                                                                  <w:marLeft w:val="0"/>
                                                                  <w:marRight w:val="0"/>
                                                                  <w:marTop w:val="0"/>
                                                                  <w:marBottom w:val="0"/>
                                                                  <w:divBdr>
                                                                    <w:top w:val="none" w:sz="0" w:space="0" w:color="auto"/>
                                                                    <w:left w:val="none" w:sz="0" w:space="0" w:color="auto"/>
                                                                    <w:bottom w:val="none" w:sz="0" w:space="0" w:color="auto"/>
                                                                    <w:right w:val="none" w:sz="0" w:space="0" w:color="auto"/>
                                                                  </w:divBdr>
                                                                </w:div>
                                                                <w:div w:id="1832287778">
                                                                  <w:marLeft w:val="0"/>
                                                                  <w:marRight w:val="0"/>
                                                                  <w:marTop w:val="0"/>
                                                                  <w:marBottom w:val="0"/>
                                                                  <w:divBdr>
                                                                    <w:top w:val="none" w:sz="0" w:space="0" w:color="auto"/>
                                                                    <w:left w:val="none" w:sz="0" w:space="0" w:color="auto"/>
                                                                    <w:bottom w:val="none" w:sz="0" w:space="0" w:color="auto"/>
                                                                    <w:right w:val="none" w:sz="0" w:space="0" w:color="auto"/>
                                                                  </w:divBdr>
                                                                </w:div>
                                                                <w:div w:id="1841843787">
                                                                  <w:marLeft w:val="0"/>
                                                                  <w:marRight w:val="0"/>
                                                                  <w:marTop w:val="0"/>
                                                                  <w:marBottom w:val="0"/>
                                                                  <w:divBdr>
                                                                    <w:top w:val="none" w:sz="0" w:space="0" w:color="auto"/>
                                                                    <w:left w:val="none" w:sz="0" w:space="0" w:color="auto"/>
                                                                    <w:bottom w:val="none" w:sz="0" w:space="0" w:color="auto"/>
                                                                    <w:right w:val="none" w:sz="0" w:space="0" w:color="auto"/>
                                                                  </w:divBdr>
                                                                </w:div>
                                                                <w:div w:id="1851873700">
                                                                  <w:marLeft w:val="0"/>
                                                                  <w:marRight w:val="0"/>
                                                                  <w:marTop w:val="0"/>
                                                                  <w:marBottom w:val="0"/>
                                                                  <w:divBdr>
                                                                    <w:top w:val="none" w:sz="0" w:space="0" w:color="auto"/>
                                                                    <w:left w:val="none" w:sz="0" w:space="0" w:color="auto"/>
                                                                    <w:bottom w:val="none" w:sz="0" w:space="0" w:color="auto"/>
                                                                    <w:right w:val="none" w:sz="0" w:space="0" w:color="auto"/>
                                                                  </w:divBdr>
                                                                </w:div>
                                                                <w:div w:id="1918861292">
                                                                  <w:marLeft w:val="0"/>
                                                                  <w:marRight w:val="0"/>
                                                                  <w:marTop w:val="0"/>
                                                                  <w:marBottom w:val="0"/>
                                                                  <w:divBdr>
                                                                    <w:top w:val="none" w:sz="0" w:space="0" w:color="auto"/>
                                                                    <w:left w:val="none" w:sz="0" w:space="0" w:color="auto"/>
                                                                    <w:bottom w:val="none" w:sz="0" w:space="0" w:color="auto"/>
                                                                    <w:right w:val="none" w:sz="0" w:space="0" w:color="auto"/>
                                                                  </w:divBdr>
                                                                </w:div>
                                                                <w:div w:id="2032606859">
                                                                  <w:marLeft w:val="0"/>
                                                                  <w:marRight w:val="0"/>
                                                                  <w:marTop w:val="0"/>
                                                                  <w:marBottom w:val="0"/>
                                                                  <w:divBdr>
                                                                    <w:top w:val="none" w:sz="0" w:space="0" w:color="auto"/>
                                                                    <w:left w:val="none" w:sz="0" w:space="0" w:color="auto"/>
                                                                    <w:bottom w:val="none" w:sz="0" w:space="0" w:color="auto"/>
                                                                    <w:right w:val="none" w:sz="0" w:space="0" w:color="auto"/>
                                                                  </w:divBdr>
                                                                </w:div>
                                                                <w:div w:id="2104957536">
                                                                  <w:marLeft w:val="0"/>
                                                                  <w:marRight w:val="0"/>
                                                                  <w:marTop w:val="0"/>
                                                                  <w:marBottom w:val="0"/>
                                                                  <w:divBdr>
                                                                    <w:top w:val="none" w:sz="0" w:space="0" w:color="auto"/>
                                                                    <w:left w:val="none" w:sz="0" w:space="0" w:color="auto"/>
                                                                    <w:bottom w:val="none" w:sz="0" w:space="0" w:color="auto"/>
                                                                    <w:right w:val="none" w:sz="0" w:space="0" w:color="auto"/>
                                                                  </w:divBdr>
                                                                </w:div>
                                                                <w:div w:id="21450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2596321">
      <w:bodyDiv w:val="1"/>
      <w:marLeft w:val="0"/>
      <w:marRight w:val="0"/>
      <w:marTop w:val="0"/>
      <w:marBottom w:val="0"/>
      <w:divBdr>
        <w:top w:val="none" w:sz="0" w:space="0" w:color="auto"/>
        <w:left w:val="none" w:sz="0" w:space="0" w:color="auto"/>
        <w:bottom w:val="none" w:sz="0" w:space="0" w:color="auto"/>
        <w:right w:val="none" w:sz="0" w:space="0" w:color="auto"/>
      </w:divBdr>
    </w:div>
    <w:div w:id="259996100">
      <w:bodyDiv w:val="1"/>
      <w:marLeft w:val="0"/>
      <w:marRight w:val="0"/>
      <w:marTop w:val="0"/>
      <w:marBottom w:val="0"/>
      <w:divBdr>
        <w:top w:val="none" w:sz="0" w:space="0" w:color="auto"/>
        <w:left w:val="none" w:sz="0" w:space="0" w:color="auto"/>
        <w:bottom w:val="none" w:sz="0" w:space="0" w:color="auto"/>
        <w:right w:val="none" w:sz="0" w:space="0" w:color="auto"/>
      </w:divBdr>
    </w:div>
    <w:div w:id="277879911">
      <w:bodyDiv w:val="1"/>
      <w:marLeft w:val="0"/>
      <w:marRight w:val="0"/>
      <w:marTop w:val="0"/>
      <w:marBottom w:val="0"/>
      <w:divBdr>
        <w:top w:val="none" w:sz="0" w:space="0" w:color="auto"/>
        <w:left w:val="none" w:sz="0" w:space="0" w:color="auto"/>
        <w:bottom w:val="none" w:sz="0" w:space="0" w:color="auto"/>
        <w:right w:val="none" w:sz="0" w:space="0" w:color="auto"/>
      </w:divBdr>
    </w:div>
    <w:div w:id="283464203">
      <w:bodyDiv w:val="1"/>
      <w:marLeft w:val="0"/>
      <w:marRight w:val="0"/>
      <w:marTop w:val="0"/>
      <w:marBottom w:val="0"/>
      <w:divBdr>
        <w:top w:val="none" w:sz="0" w:space="0" w:color="auto"/>
        <w:left w:val="none" w:sz="0" w:space="0" w:color="auto"/>
        <w:bottom w:val="none" w:sz="0" w:space="0" w:color="auto"/>
        <w:right w:val="none" w:sz="0" w:space="0" w:color="auto"/>
      </w:divBdr>
    </w:div>
    <w:div w:id="287660343">
      <w:bodyDiv w:val="1"/>
      <w:marLeft w:val="0"/>
      <w:marRight w:val="0"/>
      <w:marTop w:val="0"/>
      <w:marBottom w:val="0"/>
      <w:divBdr>
        <w:top w:val="none" w:sz="0" w:space="0" w:color="auto"/>
        <w:left w:val="none" w:sz="0" w:space="0" w:color="auto"/>
        <w:bottom w:val="none" w:sz="0" w:space="0" w:color="auto"/>
        <w:right w:val="none" w:sz="0" w:space="0" w:color="auto"/>
      </w:divBdr>
    </w:div>
    <w:div w:id="298069267">
      <w:bodyDiv w:val="1"/>
      <w:marLeft w:val="0"/>
      <w:marRight w:val="0"/>
      <w:marTop w:val="0"/>
      <w:marBottom w:val="0"/>
      <w:divBdr>
        <w:top w:val="none" w:sz="0" w:space="0" w:color="auto"/>
        <w:left w:val="none" w:sz="0" w:space="0" w:color="auto"/>
        <w:bottom w:val="none" w:sz="0" w:space="0" w:color="auto"/>
        <w:right w:val="none" w:sz="0" w:space="0" w:color="auto"/>
      </w:divBdr>
    </w:div>
    <w:div w:id="303388352">
      <w:bodyDiv w:val="1"/>
      <w:marLeft w:val="0"/>
      <w:marRight w:val="0"/>
      <w:marTop w:val="0"/>
      <w:marBottom w:val="0"/>
      <w:divBdr>
        <w:top w:val="none" w:sz="0" w:space="0" w:color="auto"/>
        <w:left w:val="none" w:sz="0" w:space="0" w:color="auto"/>
        <w:bottom w:val="none" w:sz="0" w:space="0" w:color="auto"/>
        <w:right w:val="none" w:sz="0" w:space="0" w:color="auto"/>
      </w:divBdr>
    </w:div>
    <w:div w:id="327247945">
      <w:bodyDiv w:val="1"/>
      <w:marLeft w:val="0"/>
      <w:marRight w:val="0"/>
      <w:marTop w:val="0"/>
      <w:marBottom w:val="0"/>
      <w:divBdr>
        <w:top w:val="none" w:sz="0" w:space="0" w:color="auto"/>
        <w:left w:val="none" w:sz="0" w:space="0" w:color="auto"/>
        <w:bottom w:val="none" w:sz="0" w:space="0" w:color="auto"/>
        <w:right w:val="none" w:sz="0" w:space="0" w:color="auto"/>
      </w:divBdr>
      <w:divsChild>
        <w:div w:id="1630041613">
          <w:marLeft w:val="446"/>
          <w:marRight w:val="0"/>
          <w:marTop w:val="168"/>
          <w:marBottom w:val="0"/>
          <w:divBdr>
            <w:top w:val="none" w:sz="0" w:space="0" w:color="auto"/>
            <w:left w:val="none" w:sz="0" w:space="0" w:color="auto"/>
            <w:bottom w:val="none" w:sz="0" w:space="0" w:color="auto"/>
            <w:right w:val="none" w:sz="0" w:space="0" w:color="auto"/>
          </w:divBdr>
        </w:div>
        <w:div w:id="1037003140">
          <w:marLeft w:val="1166"/>
          <w:marRight w:val="0"/>
          <w:marTop w:val="0"/>
          <w:marBottom w:val="0"/>
          <w:divBdr>
            <w:top w:val="none" w:sz="0" w:space="0" w:color="auto"/>
            <w:left w:val="none" w:sz="0" w:space="0" w:color="auto"/>
            <w:bottom w:val="none" w:sz="0" w:space="0" w:color="auto"/>
            <w:right w:val="none" w:sz="0" w:space="0" w:color="auto"/>
          </w:divBdr>
        </w:div>
        <w:div w:id="1784415965">
          <w:marLeft w:val="1166"/>
          <w:marRight w:val="0"/>
          <w:marTop w:val="0"/>
          <w:marBottom w:val="0"/>
          <w:divBdr>
            <w:top w:val="none" w:sz="0" w:space="0" w:color="auto"/>
            <w:left w:val="none" w:sz="0" w:space="0" w:color="auto"/>
            <w:bottom w:val="none" w:sz="0" w:space="0" w:color="auto"/>
            <w:right w:val="none" w:sz="0" w:space="0" w:color="auto"/>
          </w:divBdr>
        </w:div>
        <w:div w:id="341128779">
          <w:marLeft w:val="1166"/>
          <w:marRight w:val="0"/>
          <w:marTop w:val="0"/>
          <w:marBottom w:val="0"/>
          <w:divBdr>
            <w:top w:val="none" w:sz="0" w:space="0" w:color="auto"/>
            <w:left w:val="none" w:sz="0" w:space="0" w:color="auto"/>
            <w:bottom w:val="none" w:sz="0" w:space="0" w:color="auto"/>
            <w:right w:val="none" w:sz="0" w:space="0" w:color="auto"/>
          </w:divBdr>
        </w:div>
        <w:div w:id="86193200">
          <w:marLeft w:val="1166"/>
          <w:marRight w:val="0"/>
          <w:marTop w:val="0"/>
          <w:marBottom w:val="0"/>
          <w:divBdr>
            <w:top w:val="none" w:sz="0" w:space="0" w:color="auto"/>
            <w:left w:val="none" w:sz="0" w:space="0" w:color="auto"/>
            <w:bottom w:val="none" w:sz="0" w:space="0" w:color="auto"/>
            <w:right w:val="none" w:sz="0" w:space="0" w:color="auto"/>
          </w:divBdr>
        </w:div>
        <w:div w:id="518589545">
          <w:marLeft w:val="1166"/>
          <w:marRight w:val="0"/>
          <w:marTop w:val="0"/>
          <w:marBottom w:val="0"/>
          <w:divBdr>
            <w:top w:val="none" w:sz="0" w:space="0" w:color="auto"/>
            <w:left w:val="none" w:sz="0" w:space="0" w:color="auto"/>
            <w:bottom w:val="none" w:sz="0" w:space="0" w:color="auto"/>
            <w:right w:val="none" w:sz="0" w:space="0" w:color="auto"/>
          </w:divBdr>
        </w:div>
      </w:divsChild>
    </w:div>
    <w:div w:id="330331544">
      <w:bodyDiv w:val="1"/>
      <w:marLeft w:val="0"/>
      <w:marRight w:val="0"/>
      <w:marTop w:val="0"/>
      <w:marBottom w:val="0"/>
      <w:divBdr>
        <w:top w:val="none" w:sz="0" w:space="0" w:color="auto"/>
        <w:left w:val="none" w:sz="0" w:space="0" w:color="auto"/>
        <w:bottom w:val="none" w:sz="0" w:space="0" w:color="auto"/>
        <w:right w:val="none" w:sz="0" w:space="0" w:color="auto"/>
      </w:divBdr>
      <w:divsChild>
        <w:div w:id="1025444525">
          <w:marLeft w:val="0"/>
          <w:marRight w:val="0"/>
          <w:marTop w:val="0"/>
          <w:marBottom w:val="0"/>
          <w:divBdr>
            <w:top w:val="none" w:sz="0" w:space="0" w:color="auto"/>
            <w:left w:val="none" w:sz="0" w:space="0" w:color="auto"/>
            <w:bottom w:val="none" w:sz="0" w:space="0" w:color="auto"/>
            <w:right w:val="none" w:sz="0" w:space="0" w:color="auto"/>
          </w:divBdr>
          <w:divsChild>
            <w:div w:id="1863543266">
              <w:marLeft w:val="0"/>
              <w:marRight w:val="0"/>
              <w:marTop w:val="0"/>
              <w:marBottom w:val="0"/>
              <w:divBdr>
                <w:top w:val="none" w:sz="0" w:space="0" w:color="auto"/>
                <w:left w:val="none" w:sz="0" w:space="0" w:color="auto"/>
                <w:bottom w:val="single" w:sz="6" w:space="9" w:color="F3F2F1"/>
                <w:right w:val="none" w:sz="0" w:space="0" w:color="auto"/>
              </w:divBdr>
              <w:divsChild>
                <w:div w:id="1482042194">
                  <w:marLeft w:val="0"/>
                  <w:marRight w:val="0"/>
                  <w:marTop w:val="0"/>
                  <w:marBottom w:val="100"/>
                  <w:divBdr>
                    <w:top w:val="none" w:sz="0" w:space="0" w:color="auto"/>
                    <w:left w:val="none" w:sz="0" w:space="0" w:color="auto"/>
                    <w:bottom w:val="none" w:sz="0" w:space="0" w:color="auto"/>
                    <w:right w:val="none" w:sz="0" w:space="0" w:color="auto"/>
                  </w:divBdr>
                  <w:divsChild>
                    <w:div w:id="1859811235">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383103">
      <w:bodyDiv w:val="1"/>
      <w:marLeft w:val="0"/>
      <w:marRight w:val="0"/>
      <w:marTop w:val="0"/>
      <w:marBottom w:val="0"/>
      <w:divBdr>
        <w:top w:val="none" w:sz="0" w:space="0" w:color="auto"/>
        <w:left w:val="none" w:sz="0" w:space="0" w:color="auto"/>
        <w:bottom w:val="none" w:sz="0" w:space="0" w:color="auto"/>
        <w:right w:val="none" w:sz="0" w:space="0" w:color="auto"/>
      </w:divBdr>
      <w:divsChild>
        <w:div w:id="758521120">
          <w:marLeft w:val="446"/>
          <w:marRight w:val="0"/>
          <w:marTop w:val="120"/>
          <w:marBottom w:val="0"/>
          <w:divBdr>
            <w:top w:val="none" w:sz="0" w:space="0" w:color="auto"/>
            <w:left w:val="none" w:sz="0" w:space="0" w:color="auto"/>
            <w:bottom w:val="none" w:sz="0" w:space="0" w:color="auto"/>
            <w:right w:val="none" w:sz="0" w:space="0" w:color="auto"/>
          </w:divBdr>
        </w:div>
        <w:div w:id="29571552">
          <w:marLeft w:val="446"/>
          <w:marRight w:val="0"/>
          <w:marTop w:val="120"/>
          <w:marBottom w:val="0"/>
          <w:divBdr>
            <w:top w:val="none" w:sz="0" w:space="0" w:color="auto"/>
            <w:left w:val="none" w:sz="0" w:space="0" w:color="auto"/>
            <w:bottom w:val="none" w:sz="0" w:space="0" w:color="auto"/>
            <w:right w:val="none" w:sz="0" w:space="0" w:color="auto"/>
          </w:divBdr>
        </w:div>
        <w:div w:id="550503487">
          <w:marLeft w:val="446"/>
          <w:marRight w:val="0"/>
          <w:marTop w:val="120"/>
          <w:marBottom w:val="0"/>
          <w:divBdr>
            <w:top w:val="none" w:sz="0" w:space="0" w:color="auto"/>
            <w:left w:val="none" w:sz="0" w:space="0" w:color="auto"/>
            <w:bottom w:val="none" w:sz="0" w:space="0" w:color="auto"/>
            <w:right w:val="none" w:sz="0" w:space="0" w:color="auto"/>
          </w:divBdr>
        </w:div>
        <w:div w:id="1447894314">
          <w:marLeft w:val="446"/>
          <w:marRight w:val="0"/>
          <w:marTop w:val="120"/>
          <w:marBottom w:val="0"/>
          <w:divBdr>
            <w:top w:val="none" w:sz="0" w:space="0" w:color="auto"/>
            <w:left w:val="none" w:sz="0" w:space="0" w:color="auto"/>
            <w:bottom w:val="none" w:sz="0" w:space="0" w:color="auto"/>
            <w:right w:val="none" w:sz="0" w:space="0" w:color="auto"/>
          </w:divBdr>
        </w:div>
        <w:div w:id="1985617689">
          <w:marLeft w:val="446"/>
          <w:marRight w:val="0"/>
          <w:marTop w:val="120"/>
          <w:marBottom w:val="0"/>
          <w:divBdr>
            <w:top w:val="none" w:sz="0" w:space="0" w:color="auto"/>
            <w:left w:val="none" w:sz="0" w:space="0" w:color="auto"/>
            <w:bottom w:val="none" w:sz="0" w:space="0" w:color="auto"/>
            <w:right w:val="none" w:sz="0" w:space="0" w:color="auto"/>
          </w:divBdr>
        </w:div>
      </w:divsChild>
    </w:div>
    <w:div w:id="354037089">
      <w:bodyDiv w:val="1"/>
      <w:marLeft w:val="0"/>
      <w:marRight w:val="0"/>
      <w:marTop w:val="0"/>
      <w:marBottom w:val="0"/>
      <w:divBdr>
        <w:top w:val="none" w:sz="0" w:space="0" w:color="auto"/>
        <w:left w:val="none" w:sz="0" w:space="0" w:color="auto"/>
        <w:bottom w:val="none" w:sz="0" w:space="0" w:color="auto"/>
        <w:right w:val="none" w:sz="0" w:space="0" w:color="auto"/>
      </w:divBdr>
      <w:divsChild>
        <w:div w:id="1561789813">
          <w:marLeft w:val="446"/>
          <w:marRight w:val="0"/>
          <w:marTop w:val="0"/>
          <w:marBottom w:val="0"/>
          <w:divBdr>
            <w:top w:val="none" w:sz="0" w:space="0" w:color="auto"/>
            <w:left w:val="none" w:sz="0" w:space="0" w:color="auto"/>
            <w:bottom w:val="none" w:sz="0" w:space="0" w:color="auto"/>
            <w:right w:val="none" w:sz="0" w:space="0" w:color="auto"/>
          </w:divBdr>
        </w:div>
        <w:div w:id="605583192">
          <w:marLeft w:val="446"/>
          <w:marRight w:val="0"/>
          <w:marTop w:val="0"/>
          <w:marBottom w:val="0"/>
          <w:divBdr>
            <w:top w:val="none" w:sz="0" w:space="0" w:color="auto"/>
            <w:left w:val="none" w:sz="0" w:space="0" w:color="auto"/>
            <w:bottom w:val="none" w:sz="0" w:space="0" w:color="auto"/>
            <w:right w:val="none" w:sz="0" w:space="0" w:color="auto"/>
          </w:divBdr>
        </w:div>
        <w:div w:id="169759390">
          <w:marLeft w:val="446"/>
          <w:marRight w:val="0"/>
          <w:marTop w:val="0"/>
          <w:marBottom w:val="0"/>
          <w:divBdr>
            <w:top w:val="none" w:sz="0" w:space="0" w:color="auto"/>
            <w:left w:val="none" w:sz="0" w:space="0" w:color="auto"/>
            <w:bottom w:val="none" w:sz="0" w:space="0" w:color="auto"/>
            <w:right w:val="none" w:sz="0" w:space="0" w:color="auto"/>
          </w:divBdr>
        </w:div>
        <w:div w:id="513544240">
          <w:marLeft w:val="446"/>
          <w:marRight w:val="0"/>
          <w:marTop w:val="0"/>
          <w:marBottom w:val="0"/>
          <w:divBdr>
            <w:top w:val="none" w:sz="0" w:space="0" w:color="auto"/>
            <w:left w:val="none" w:sz="0" w:space="0" w:color="auto"/>
            <w:bottom w:val="none" w:sz="0" w:space="0" w:color="auto"/>
            <w:right w:val="none" w:sz="0" w:space="0" w:color="auto"/>
          </w:divBdr>
        </w:div>
        <w:div w:id="1973976824">
          <w:marLeft w:val="446"/>
          <w:marRight w:val="0"/>
          <w:marTop w:val="0"/>
          <w:marBottom w:val="0"/>
          <w:divBdr>
            <w:top w:val="none" w:sz="0" w:space="0" w:color="auto"/>
            <w:left w:val="none" w:sz="0" w:space="0" w:color="auto"/>
            <w:bottom w:val="none" w:sz="0" w:space="0" w:color="auto"/>
            <w:right w:val="none" w:sz="0" w:space="0" w:color="auto"/>
          </w:divBdr>
        </w:div>
      </w:divsChild>
    </w:div>
    <w:div w:id="385569013">
      <w:bodyDiv w:val="1"/>
      <w:marLeft w:val="0"/>
      <w:marRight w:val="0"/>
      <w:marTop w:val="0"/>
      <w:marBottom w:val="0"/>
      <w:divBdr>
        <w:top w:val="none" w:sz="0" w:space="0" w:color="auto"/>
        <w:left w:val="none" w:sz="0" w:space="0" w:color="auto"/>
        <w:bottom w:val="none" w:sz="0" w:space="0" w:color="auto"/>
        <w:right w:val="none" w:sz="0" w:space="0" w:color="auto"/>
      </w:divBdr>
      <w:divsChild>
        <w:div w:id="447816521">
          <w:marLeft w:val="0"/>
          <w:marRight w:val="0"/>
          <w:marTop w:val="0"/>
          <w:marBottom w:val="0"/>
          <w:divBdr>
            <w:top w:val="none" w:sz="0" w:space="0" w:color="auto"/>
            <w:left w:val="none" w:sz="0" w:space="0" w:color="auto"/>
            <w:bottom w:val="none" w:sz="0" w:space="0" w:color="auto"/>
            <w:right w:val="none" w:sz="0" w:space="0" w:color="auto"/>
          </w:divBdr>
          <w:divsChild>
            <w:div w:id="1919825998">
              <w:marLeft w:val="0"/>
              <w:marRight w:val="0"/>
              <w:marTop w:val="0"/>
              <w:marBottom w:val="0"/>
              <w:divBdr>
                <w:top w:val="none" w:sz="0" w:space="0" w:color="auto"/>
                <w:left w:val="none" w:sz="0" w:space="0" w:color="auto"/>
                <w:bottom w:val="single" w:sz="6" w:space="9" w:color="F3F2F1"/>
                <w:right w:val="none" w:sz="0" w:space="0" w:color="auto"/>
              </w:divBdr>
              <w:divsChild>
                <w:div w:id="1542084650">
                  <w:marLeft w:val="0"/>
                  <w:marRight w:val="0"/>
                  <w:marTop w:val="0"/>
                  <w:marBottom w:val="100"/>
                  <w:divBdr>
                    <w:top w:val="none" w:sz="0" w:space="0" w:color="auto"/>
                    <w:left w:val="none" w:sz="0" w:space="0" w:color="auto"/>
                    <w:bottom w:val="none" w:sz="0" w:space="0" w:color="auto"/>
                    <w:right w:val="none" w:sz="0" w:space="0" w:color="auto"/>
                  </w:divBdr>
                  <w:divsChild>
                    <w:div w:id="1964650188">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086221">
      <w:bodyDiv w:val="1"/>
      <w:marLeft w:val="0"/>
      <w:marRight w:val="0"/>
      <w:marTop w:val="0"/>
      <w:marBottom w:val="0"/>
      <w:divBdr>
        <w:top w:val="none" w:sz="0" w:space="0" w:color="auto"/>
        <w:left w:val="none" w:sz="0" w:space="0" w:color="auto"/>
        <w:bottom w:val="none" w:sz="0" w:space="0" w:color="auto"/>
        <w:right w:val="none" w:sz="0" w:space="0" w:color="auto"/>
      </w:divBdr>
    </w:div>
    <w:div w:id="420220221">
      <w:bodyDiv w:val="1"/>
      <w:marLeft w:val="0"/>
      <w:marRight w:val="0"/>
      <w:marTop w:val="0"/>
      <w:marBottom w:val="0"/>
      <w:divBdr>
        <w:top w:val="none" w:sz="0" w:space="0" w:color="auto"/>
        <w:left w:val="none" w:sz="0" w:space="0" w:color="auto"/>
        <w:bottom w:val="none" w:sz="0" w:space="0" w:color="auto"/>
        <w:right w:val="none" w:sz="0" w:space="0" w:color="auto"/>
      </w:divBdr>
    </w:div>
    <w:div w:id="428475228">
      <w:bodyDiv w:val="1"/>
      <w:marLeft w:val="0"/>
      <w:marRight w:val="0"/>
      <w:marTop w:val="0"/>
      <w:marBottom w:val="0"/>
      <w:divBdr>
        <w:top w:val="none" w:sz="0" w:space="0" w:color="auto"/>
        <w:left w:val="none" w:sz="0" w:space="0" w:color="auto"/>
        <w:bottom w:val="none" w:sz="0" w:space="0" w:color="auto"/>
        <w:right w:val="none" w:sz="0" w:space="0" w:color="auto"/>
      </w:divBdr>
    </w:div>
    <w:div w:id="431972509">
      <w:bodyDiv w:val="1"/>
      <w:marLeft w:val="0"/>
      <w:marRight w:val="0"/>
      <w:marTop w:val="0"/>
      <w:marBottom w:val="0"/>
      <w:divBdr>
        <w:top w:val="none" w:sz="0" w:space="0" w:color="auto"/>
        <w:left w:val="none" w:sz="0" w:space="0" w:color="auto"/>
        <w:bottom w:val="none" w:sz="0" w:space="0" w:color="auto"/>
        <w:right w:val="none" w:sz="0" w:space="0" w:color="auto"/>
      </w:divBdr>
    </w:div>
    <w:div w:id="479421555">
      <w:bodyDiv w:val="1"/>
      <w:marLeft w:val="0"/>
      <w:marRight w:val="0"/>
      <w:marTop w:val="0"/>
      <w:marBottom w:val="0"/>
      <w:divBdr>
        <w:top w:val="none" w:sz="0" w:space="0" w:color="auto"/>
        <w:left w:val="none" w:sz="0" w:space="0" w:color="auto"/>
        <w:bottom w:val="none" w:sz="0" w:space="0" w:color="auto"/>
        <w:right w:val="none" w:sz="0" w:space="0" w:color="auto"/>
      </w:divBdr>
    </w:div>
    <w:div w:id="504511978">
      <w:bodyDiv w:val="1"/>
      <w:marLeft w:val="0"/>
      <w:marRight w:val="0"/>
      <w:marTop w:val="0"/>
      <w:marBottom w:val="0"/>
      <w:divBdr>
        <w:top w:val="none" w:sz="0" w:space="0" w:color="auto"/>
        <w:left w:val="none" w:sz="0" w:space="0" w:color="auto"/>
        <w:bottom w:val="none" w:sz="0" w:space="0" w:color="auto"/>
        <w:right w:val="none" w:sz="0" w:space="0" w:color="auto"/>
      </w:divBdr>
    </w:div>
    <w:div w:id="540939277">
      <w:bodyDiv w:val="1"/>
      <w:marLeft w:val="0"/>
      <w:marRight w:val="0"/>
      <w:marTop w:val="0"/>
      <w:marBottom w:val="0"/>
      <w:divBdr>
        <w:top w:val="none" w:sz="0" w:space="0" w:color="auto"/>
        <w:left w:val="none" w:sz="0" w:space="0" w:color="auto"/>
        <w:bottom w:val="none" w:sz="0" w:space="0" w:color="auto"/>
        <w:right w:val="none" w:sz="0" w:space="0" w:color="auto"/>
      </w:divBdr>
    </w:div>
    <w:div w:id="571283466">
      <w:bodyDiv w:val="1"/>
      <w:marLeft w:val="0"/>
      <w:marRight w:val="0"/>
      <w:marTop w:val="0"/>
      <w:marBottom w:val="0"/>
      <w:divBdr>
        <w:top w:val="none" w:sz="0" w:space="0" w:color="auto"/>
        <w:left w:val="none" w:sz="0" w:space="0" w:color="auto"/>
        <w:bottom w:val="none" w:sz="0" w:space="0" w:color="auto"/>
        <w:right w:val="none" w:sz="0" w:space="0" w:color="auto"/>
      </w:divBdr>
      <w:divsChild>
        <w:div w:id="788205320">
          <w:marLeft w:val="0"/>
          <w:marRight w:val="0"/>
          <w:marTop w:val="0"/>
          <w:marBottom w:val="0"/>
          <w:divBdr>
            <w:top w:val="none" w:sz="0" w:space="0" w:color="auto"/>
            <w:left w:val="none" w:sz="0" w:space="0" w:color="auto"/>
            <w:bottom w:val="none" w:sz="0" w:space="0" w:color="auto"/>
            <w:right w:val="none" w:sz="0" w:space="0" w:color="auto"/>
          </w:divBdr>
          <w:divsChild>
            <w:div w:id="696349085">
              <w:marLeft w:val="0"/>
              <w:marRight w:val="0"/>
              <w:marTop w:val="0"/>
              <w:marBottom w:val="0"/>
              <w:divBdr>
                <w:top w:val="none" w:sz="0" w:space="0" w:color="auto"/>
                <w:left w:val="none" w:sz="0" w:space="0" w:color="auto"/>
                <w:bottom w:val="single" w:sz="6" w:space="9" w:color="F3F2F1"/>
                <w:right w:val="none" w:sz="0" w:space="0" w:color="auto"/>
              </w:divBdr>
              <w:divsChild>
                <w:div w:id="672605721">
                  <w:marLeft w:val="0"/>
                  <w:marRight w:val="0"/>
                  <w:marTop w:val="0"/>
                  <w:marBottom w:val="100"/>
                  <w:divBdr>
                    <w:top w:val="none" w:sz="0" w:space="0" w:color="auto"/>
                    <w:left w:val="none" w:sz="0" w:space="0" w:color="auto"/>
                    <w:bottom w:val="none" w:sz="0" w:space="0" w:color="auto"/>
                    <w:right w:val="none" w:sz="0" w:space="0" w:color="auto"/>
                  </w:divBdr>
                  <w:divsChild>
                    <w:div w:id="1041176592">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011106">
      <w:bodyDiv w:val="1"/>
      <w:marLeft w:val="0"/>
      <w:marRight w:val="0"/>
      <w:marTop w:val="0"/>
      <w:marBottom w:val="0"/>
      <w:divBdr>
        <w:top w:val="none" w:sz="0" w:space="0" w:color="auto"/>
        <w:left w:val="none" w:sz="0" w:space="0" w:color="auto"/>
        <w:bottom w:val="none" w:sz="0" w:space="0" w:color="auto"/>
        <w:right w:val="none" w:sz="0" w:space="0" w:color="auto"/>
      </w:divBdr>
    </w:div>
    <w:div w:id="586816563">
      <w:bodyDiv w:val="1"/>
      <w:marLeft w:val="0"/>
      <w:marRight w:val="0"/>
      <w:marTop w:val="0"/>
      <w:marBottom w:val="0"/>
      <w:divBdr>
        <w:top w:val="none" w:sz="0" w:space="0" w:color="auto"/>
        <w:left w:val="none" w:sz="0" w:space="0" w:color="auto"/>
        <w:bottom w:val="none" w:sz="0" w:space="0" w:color="auto"/>
        <w:right w:val="none" w:sz="0" w:space="0" w:color="auto"/>
      </w:divBdr>
      <w:divsChild>
        <w:div w:id="360860333">
          <w:marLeft w:val="0"/>
          <w:marRight w:val="0"/>
          <w:marTop w:val="0"/>
          <w:marBottom w:val="0"/>
          <w:divBdr>
            <w:top w:val="none" w:sz="0" w:space="0" w:color="auto"/>
            <w:left w:val="none" w:sz="0" w:space="0" w:color="auto"/>
            <w:bottom w:val="none" w:sz="0" w:space="0" w:color="auto"/>
            <w:right w:val="none" w:sz="0" w:space="0" w:color="auto"/>
          </w:divBdr>
          <w:divsChild>
            <w:div w:id="171648133">
              <w:marLeft w:val="0"/>
              <w:marRight w:val="0"/>
              <w:marTop w:val="0"/>
              <w:marBottom w:val="0"/>
              <w:divBdr>
                <w:top w:val="none" w:sz="0" w:space="0" w:color="auto"/>
                <w:left w:val="none" w:sz="0" w:space="0" w:color="auto"/>
                <w:bottom w:val="single" w:sz="6" w:space="9" w:color="F3F2F1"/>
                <w:right w:val="none" w:sz="0" w:space="0" w:color="auto"/>
              </w:divBdr>
              <w:divsChild>
                <w:div w:id="505629371">
                  <w:marLeft w:val="0"/>
                  <w:marRight w:val="0"/>
                  <w:marTop w:val="0"/>
                  <w:marBottom w:val="100"/>
                  <w:divBdr>
                    <w:top w:val="none" w:sz="0" w:space="0" w:color="auto"/>
                    <w:left w:val="none" w:sz="0" w:space="0" w:color="auto"/>
                    <w:bottom w:val="none" w:sz="0" w:space="0" w:color="auto"/>
                    <w:right w:val="none" w:sz="0" w:space="0" w:color="auto"/>
                  </w:divBdr>
                  <w:divsChild>
                    <w:div w:id="883714980">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201123">
      <w:bodyDiv w:val="1"/>
      <w:marLeft w:val="0"/>
      <w:marRight w:val="0"/>
      <w:marTop w:val="0"/>
      <w:marBottom w:val="0"/>
      <w:divBdr>
        <w:top w:val="none" w:sz="0" w:space="0" w:color="auto"/>
        <w:left w:val="none" w:sz="0" w:space="0" w:color="auto"/>
        <w:bottom w:val="none" w:sz="0" w:space="0" w:color="auto"/>
        <w:right w:val="none" w:sz="0" w:space="0" w:color="auto"/>
      </w:divBdr>
    </w:div>
    <w:div w:id="605387331">
      <w:bodyDiv w:val="1"/>
      <w:marLeft w:val="0"/>
      <w:marRight w:val="0"/>
      <w:marTop w:val="0"/>
      <w:marBottom w:val="0"/>
      <w:divBdr>
        <w:top w:val="none" w:sz="0" w:space="0" w:color="auto"/>
        <w:left w:val="none" w:sz="0" w:space="0" w:color="auto"/>
        <w:bottom w:val="none" w:sz="0" w:space="0" w:color="auto"/>
        <w:right w:val="none" w:sz="0" w:space="0" w:color="auto"/>
      </w:divBdr>
    </w:div>
    <w:div w:id="609048780">
      <w:bodyDiv w:val="1"/>
      <w:marLeft w:val="0"/>
      <w:marRight w:val="0"/>
      <w:marTop w:val="0"/>
      <w:marBottom w:val="0"/>
      <w:divBdr>
        <w:top w:val="none" w:sz="0" w:space="0" w:color="auto"/>
        <w:left w:val="none" w:sz="0" w:space="0" w:color="auto"/>
        <w:bottom w:val="none" w:sz="0" w:space="0" w:color="auto"/>
        <w:right w:val="none" w:sz="0" w:space="0" w:color="auto"/>
      </w:divBdr>
    </w:div>
    <w:div w:id="632906858">
      <w:bodyDiv w:val="1"/>
      <w:marLeft w:val="0"/>
      <w:marRight w:val="0"/>
      <w:marTop w:val="0"/>
      <w:marBottom w:val="0"/>
      <w:divBdr>
        <w:top w:val="none" w:sz="0" w:space="0" w:color="auto"/>
        <w:left w:val="none" w:sz="0" w:space="0" w:color="auto"/>
        <w:bottom w:val="none" w:sz="0" w:space="0" w:color="auto"/>
        <w:right w:val="none" w:sz="0" w:space="0" w:color="auto"/>
      </w:divBdr>
    </w:div>
    <w:div w:id="637686940">
      <w:bodyDiv w:val="1"/>
      <w:marLeft w:val="0"/>
      <w:marRight w:val="0"/>
      <w:marTop w:val="0"/>
      <w:marBottom w:val="0"/>
      <w:divBdr>
        <w:top w:val="none" w:sz="0" w:space="0" w:color="auto"/>
        <w:left w:val="none" w:sz="0" w:space="0" w:color="auto"/>
        <w:bottom w:val="none" w:sz="0" w:space="0" w:color="auto"/>
        <w:right w:val="none" w:sz="0" w:space="0" w:color="auto"/>
      </w:divBdr>
    </w:div>
    <w:div w:id="654645035">
      <w:bodyDiv w:val="1"/>
      <w:marLeft w:val="0"/>
      <w:marRight w:val="0"/>
      <w:marTop w:val="0"/>
      <w:marBottom w:val="0"/>
      <w:divBdr>
        <w:top w:val="none" w:sz="0" w:space="0" w:color="auto"/>
        <w:left w:val="none" w:sz="0" w:space="0" w:color="auto"/>
        <w:bottom w:val="none" w:sz="0" w:space="0" w:color="auto"/>
        <w:right w:val="none" w:sz="0" w:space="0" w:color="auto"/>
      </w:divBdr>
    </w:div>
    <w:div w:id="657001658">
      <w:bodyDiv w:val="1"/>
      <w:marLeft w:val="0"/>
      <w:marRight w:val="0"/>
      <w:marTop w:val="0"/>
      <w:marBottom w:val="0"/>
      <w:divBdr>
        <w:top w:val="none" w:sz="0" w:space="0" w:color="auto"/>
        <w:left w:val="none" w:sz="0" w:space="0" w:color="auto"/>
        <w:bottom w:val="none" w:sz="0" w:space="0" w:color="auto"/>
        <w:right w:val="none" w:sz="0" w:space="0" w:color="auto"/>
      </w:divBdr>
    </w:div>
    <w:div w:id="668485402">
      <w:bodyDiv w:val="1"/>
      <w:marLeft w:val="0"/>
      <w:marRight w:val="0"/>
      <w:marTop w:val="0"/>
      <w:marBottom w:val="0"/>
      <w:divBdr>
        <w:top w:val="none" w:sz="0" w:space="0" w:color="auto"/>
        <w:left w:val="none" w:sz="0" w:space="0" w:color="auto"/>
        <w:bottom w:val="none" w:sz="0" w:space="0" w:color="auto"/>
        <w:right w:val="none" w:sz="0" w:space="0" w:color="auto"/>
      </w:divBdr>
    </w:div>
    <w:div w:id="670986797">
      <w:bodyDiv w:val="1"/>
      <w:marLeft w:val="0"/>
      <w:marRight w:val="0"/>
      <w:marTop w:val="0"/>
      <w:marBottom w:val="0"/>
      <w:divBdr>
        <w:top w:val="none" w:sz="0" w:space="0" w:color="auto"/>
        <w:left w:val="none" w:sz="0" w:space="0" w:color="auto"/>
        <w:bottom w:val="none" w:sz="0" w:space="0" w:color="auto"/>
        <w:right w:val="none" w:sz="0" w:space="0" w:color="auto"/>
      </w:divBdr>
    </w:div>
    <w:div w:id="671642282">
      <w:bodyDiv w:val="1"/>
      <w:marLeft w:val="0"/>
      <w:marRight w:val="0"/>
      <w:marTop w:val="0"/>
      <w:marBottom w:val="0"/>
      <w:divBdr>
        <w:top w:val="none" w:sz="0" w:space="0" w:color="auto"/>
        <w:left w:val="none" w:sz="0" w:space="0" w:color="auto"/>
        <w:bottom w:val="none" w:sz="0" w:space="0" w:color="auto"/>
        <w:right w:val="none" w:sz="0" w:space="0" w:color="auto"/>
      </w:divBdr>
    </w:div>
    <w:div w:id="681665068">
      <w:bodyDiv w:val="1"/>
      <w:marLeft w:val="0"/>
      <w:marRight w:val="0"/>
      <w:marTop w:val="0"/>
      <w:marBottom w:val="0"/>
      <w:divBdr>
        <w:top w:val="none" w:sz="0" w:space="0" w:color="auto"/>
        <w:left w:val="none" w:sz="0" w:space="0" w:color="auto"/>
        <w:bottom w:val="none" w:sz="0" w:space="0" w:color="auto"/>
        <w:right w:val="none" w:sz="0" w:space="0" w:color="auto"/>
      </w:divBdr>
    </w:div>
    <w:div w:id="705834142">
      <w:bodyDiv w:val="1"/>
      <w:marLeft w:val="0"/>
      <w:marRight w:val="0"/>
      <w:marTop w:val="0"/>
      <w:marBottom w:val="0"/>
      <w:divBdr>
        <w:top w:val="none" w:sz="0" w:space="0" w:color="auto"/>
        <w:left w:val="none" w:sz="0" w:space="0" w:color="auto"/>
        <w:bottom w:val="none" w:sz="0" w:space="0" w:color="auto"/>
        <w:right w:val="none" w:sz="0" w:space="0" w:color="auto"/>
      </w:divBdr>
    </w:div>
    <w:div w:id="710886498">
      <w:bodyDiv w:val="1"/>
      <w:marLeft w:val="0"/>
      <w:marRight w:val="0"/>
      <w:marTop w:val="0"/>
      <w:marBottom w:val="0"/>
      <w:divBdr>
        <w:top w:val="none" w:sz="0" w:space="0" w:color="auto"/>
        <w:left w:val="none" w:sz="0" w:space="0" w:color="auto"/>
        <w:bottom w:val="none" w:sz="0" w:space="0" w:color="auto"/>
        <w:right w:val="none" w:sz="0" w:space="0" w:color="auto"/>
      </w:divBdr>
    </w:div>
    <w:div w:id="716051810">
      <w:bodyDiv w:val="1"/>
      <w:marLeft w:val="0"/>
      <w:marRight w:val="0"/>
      <w:marTop w:val="0"/>
      <w:marBottom w:val="0"/>
      <w:divBdr>
        <w:top w:val="none" w:sz="0" w:space="0" w:color="auto"/>
        <w:left w:val="none" w:sz="0" w:space="0" w:color="auto"/>
        <w:bottom w:val="none" w:sz="0" w:space="0" w:color="auto"/>
        <w:right w:val="none" w:sz="0" w:space="0" w:color="auto"/>
      </w:divBdr>
    </w:div>
    <w:div w:id="762336111">
      <w:bodyDiv w:val="1"/>
      <w:marLeft w:val="0"/>
      <w:marRight w:val="0"/>
      <w:marTop w:val="0"/>
      <w:marBottom w:val="0"/>
      <w:divBdr>
        <w:top w:val="none" w:sz="0" w:space="0" w:color="auto"/>
        <w:left w:val="none" w:sz="0" w:space="0" w:color="auto"/>
        <w:bottom w:val="none" w:sz="0" w:space="0" w:color="auto"/>
        <w:right w:val="none" w:sz="0" w:space="0" w:color="auto"/>
      </w:divBdr>
    </w:div>
    <w:div w:id="783693167">
      <w:bodyDiv w:val="1"/>
      <w:marLeft w:val="0"/>
      <w:marRight w:val="0"/>
      <w:marTop w:val="0"/>
      <w:marBottom w:val="0"/>
      <w:divBdr>
        <w:top w:val="none" w:sz="0" w:space="0" w:color="auto"/>
        <w:left w:val="none" w:sz="0" w:space="0" w:color="auto"/>
        <w:bottom w:val="none" w:sz="0" w:space="0" w:color="auto"/>
        <w:right w:val="none" w:sz="0" w:space="0" w:color="auto"/>
      </w:divBdr>
    </w:div>
    <w:div w:id="785394124">
      <w:bodyDiv w:val="1"/>
      <w:marLeft w:val="0"/>
      <w:marRight w:val="0"/>
      <w:marTop w:val="0"/>
      <w:marBottom w:val="0"/>
      <w:divBdr>
        <w:top w:val="none" w:sz="0" w:space="0" w:color="auto"/>
        <w:left w:val="none" w:sz="0" w:space="0" w:color="auto"/>
        <w:bottom w:val="none" w:sz="0" w:space="0" w:color="auto"/>
        <w:right w:val="none" w:sz="0" w:space="0" w:color="auto"/>
      </w:divBdr>
    </w:div>
    <w:div w:id="787163221">
      <w:bodyDiv w:val="1"/>
      <w:marLeft w:val="0"/>
      <w:marRight w:val="0"/>
      <w:marTop w:val="0"/>
      <w:marBottom w:val="0"/>
      <w:divBdr>
        <w:top w:val="none" w:sz="0" w:space="0" w:color="auto"/>
        <w:left w:val="none" w:sz="0" w:space="0" w:color="auto"/>
        <w:bottom w:val="none" w:sz="0" w:space="0" w:color="auto"/>
        <w:right w:val="none" w:sz="0" w:space="0" w:color="auto"/>
      </w:divBdr>
      <w:divsChild>
        <w:div w:id="1623000484">
          <w:marLeft w:val="1166"/>
          <w:marRight w:val="0"/>
          <w:marTop w:val="60"/>
          <w:marBottom w:val="0"/>
          <w:divBdr>
            <w:top w:val="none" w:sz="0" w:space="0" w:color="auto"/>
            <w:left w:val="none" w:sz="0" w:space="0" w:color="auto"/>
            <w:bottom w:val="none" w:sz="0" w:space="0" w:color="auto"/>
            <w:right w:val="none" w:sz="0" w:space="0" w:color="auto"/>
          </w:divBdr>
        </w:div>
        <w:div w:id="641739933">
          <w:marLeft w:val="1166"/>
          <w:marRight w:val="0"/>
          <w:marTop w:val="60"/>
          <w:marBottom w:val="0"/>
          <w:divBdr>
            <w:top w:val="none" w:sz="0" w:space="0" w:color="auto"/>
            <w:left w:val="none" w:sz="0" w:space="0" w:color="auto"/>
            <w:bottom w:val="none" w:sz="0" w:space="0" w:color="auto"/>
            <w:right w:val="none" w:sz="0" w:space="0" w:color="auto"/>
          </w:divBdr>
        </w:div>
        <w:div w:id="991954346">
          <w:marLeft w:val="1166"/>
          <w:marRight w:val="0"/>
          <w:marTop w:val="60"/>
          <w:marBottom w:val="0"/>
          <w:divBdr>
            <w:top w:val="none" w:sz="0" w:space="0" w:color="auto"/>
            <w:left w:val="none" w:sz="0" w:space="0" w:color="auto"/>
            <w:bottom w:val="none" w:sz="0" w:space="0" w:color="auto"/>
            <w:right w:val="none" w:sz="0" w:space="0" w:color="auto"/>
          </w:divBdr>
        </w:div>
        <w:div w:id="673193254">
          <w:marLeft w:val="1166"/>
          <w:marRight w:val="0"/>
          <w:marTop w:val="60"/>
          <w:marBottom w:val="0"/>
          <w:divBdr>
            <w:top w:val="none" w:sz="0" w:space="0" w:color="auto"/>
            <w:left w:val="none" w:sz="0" w:space="0" w:color="auto"/>
            <w:bottom w:val="none" w:sz="0" w:space="0" w:color="auto"/>
            <w:right w:val="none" w:sz="0" w:space="0" w:color="auto"/>
          </w:divBdr>
        </w:div>
        <w:div w:id="732385935">
          <w:marLeft w:val="1166"/>
          <w:marRight w:val="0"/>
          <w:marTop w:val="60"/>
          <w:marBottom w:val="0"/>
          <w:divBdr>
            <w:top w:val="none" w:sz="0" w:space="0" w:color="auto"/>
            <w:left w:val="none" w:sz="0" w:space="0" w:color="auto"/>
            <w:bottom w:val="none" w:sz="0" w:space="0" w:color="auto"/>
            <w:right w:val="none" w:sz="0" w:space="0" w:color="auto"/>
          </w:divBdr>
        </w:div>
        <w:div w:id="1481996695">
          <w:marLeft w:val="1166"/>
          <w:marRight w:val="0"/>
          <w:marTop w:val="60"/>
          <w:marBottom w:val="0"/>
          <w:divBdr>
            <w:top w:val="none" w:sz="0" w:space="0" w:color="auto"/>
            <w:left w:val="none" w:sz="0" w:space="0" w:color="auto"/>
            <w:bottom w:val="none" w:sz="0" w:space="0" w:color="auto"/>
            <w:right w:val="none" w:sz="0" w:space="0" w:color="auto"/>
          </w:divBdr>
        </w:div>
        <w:div w:id="1789469234">
          <w:marLeft w:val="1166"/>
          <w:marRight w:val="0"/>
          <w:marTop w:val="60"/>
          <w:marBottom w:val="0"/>
          <w:divBdr>
            <w:top w:val="none" w:sz="0" w:space="0" w:color="auto"/>
            <w:left w:val="none" w:sz="0" w:space="0" w:color="auto"/>
            <w:bottom w:val="none" w:sz="0" w:space="0" w:color="auto"/>
            <w:right w:val="none" w:sz="0" w:space="0" w:color="auto"/>
          </w:divBdr>
        </w:div>
        <w:div w:id="1486241114">
          <w:marLeft w:val="1800"/>
          <w:marRight w:val="0"/>
          <w:marTop w:val="60"/>
          <w:marBottom w:val="0"/>
          <w:divBdr>
            <w:top w:val="none" w:sz="0" w:space="0" w:color="auto"/>
            <w:left w:val="none" w:sz="0" w:space="0" w:color="auto"/>
            <w:bottom w:val="none" w:sz="0" w:space="0" w:color="auto"/>
            <w:right w:val="none" w:sz="0" w:space="0" w:color="auto"/>
          </w:divBdr>
        </w:div>
        <w:div w:id="1411662747">
          <w:marLeft w:val="1800"/>
          <w:marRight w:val="0"/>
          <w:marTop w:val="60"/>
          <w:marBottom w:val="0"/>
          <w:divBdr>
            <w:top w:val="none" w:sz="0" w:space="0" w:color="auto"/>
            <w:left w:val="none" w:sz="0" w:space="0" w:color="auto"/>
            <w:bottom w:val="none" w:sz="0" w:space="0" w:color="auto"/>
            <w:right w:val="none" w:sz="0" w:space="0" w:color="auto"/>
          </w:divBdr>
        </w:div>
        <w:div w:id="923343254">
          <w:marLeft w:val="1800"/>
          <w:marRight w:val="0"/>
          <w:marTop w:val="60"/>
          <w:marBottom w:val="0"/>
          <w:divBdr>
            <w:top w:val="none" w:sz="0" w:space="0" w:color="auto"/>
            <w:left w:val="none" w:sz="0" w:space="0" w:color="auto"/>
            <w:bottom w:val="none" w:sz="0" w:space="0" w:color="auto"/>
            <w:right w:val="none" w:sz="0" w:space="0" w:color="auto"/>
          </w:divBdr>
        </w:div>
        <w:div w:id="1328947905">
          <w:marLeft w:val="1800"/>
          <w:marRight w:val="0"/>
          <w:marTop w:val="60"/>
          <w:marBottom w:val="0"/>
          <w:divBdr>
            <w:top w:val="none" w:sz="0" w:space="0" w:color="auto"/>
            <w:left w:val="none" w:sz="0" w:space="0" w:color="auto"/>
            <w:bottom w:val="none" w:sz="0" w:space="0" w:color="auto"/>
            <w:right w:val="none" w:sz="0" w:space="0" w:color="auto"/>
          </w:divBdr>
        </w:div>
        <w:div w:id="209613873">
          <w:marLeft w:val="1800"/>
          <w:marRight w:val="0"/>
          <w:marTop w:val="60"/>
          <w:marBottom w:val="0"/>
          <w:divBdr>
            <w:top w:val="none" w:sz="0" w:space="0" w:color="auto"/>
            <w:left w:val="none" w:sz="0" w:space="0" w:color="auto"/>
            <w:bottom w:val="none" w:sz="0" w:space="0" w:color="auto"/>
            <w:right w:val="none" w:sz="0" w:space="0" w:color="auto"/>
          </w:divBdr>
        </w:div>
      </w:divsChild>
    </w:div>
    <w:div w:id="792021988">
      <w:bodyDiv w:val="1"/>
      <w:marLeft w:val="0"/>
      <w:marRight w:val="0"/>
      <w:marTop w:val="0"/>
      <w:marBottom w:val="0"/>
      <w:divBdr>
        <w:top w:val="none" w:sz="0" w:space="0" w:color="auto"/>
        <w:left w:val="none" w:sz="0" w:space="0" w:color="auto"/>
        <w:bottom w:val="none" w:sz="0" w:space="0" w:color="auto"/>
        <w:right w:val="none" w:sz="0" w:space="0" w:color="auto"/>
      </w:divBdr>
    </w:div>
    <w:div w:id="795373716">
      <w:bodyDiv w:val="1"/>
      <w:marLeft w:val="0"/>
      <w:marRight w:val="0"/>
      <w:marTop w:val="0"/>
      <w:marBottom w:val="0"/>
      <w:divBdr>
        <w:top w:val="none" w:sz="0" w:space="0" w:color="auto"/>
        <w:left w:val="none" w:sz="0" w:space="0" w:color="auto"/>
        <w:bottom w:val="none" w:sz="0" w:space="0" w:color="auto"/>
        <w:right w:val="none" w:sz="0" w:space="0" w:color="auto"/>
      </w:divBdr>
    </w:div>
    <w:div w:id="802578582">
      <w:bodyDiv w:val="1"/>
      <w:marLeft w:val="0"/>
      <w:marRight w:val="0"/>
      <w:marTop w:val="0"/>
      <w:marBottom w:val="0"/>
      <w:divBdr>
        <w:top w:val="none" w:sz="0" w:space="0" w:color="auto"/>
        <w:left w:val="none" w:sz="0" w:space="0" w:color="auto"/>
        <w:bottom w:val="none" w:sz="0" w:space="0" w:color="auto"/>
        <w:right w:val="none" w:sz="0" w:space="0" w:color="auto"/>
      </w:divBdr>
    </w:div>
    <w:div w:id="804738078">
      <w:bodyDiv w:val="1"/>
      <w:marLeft w:val="0"/>
      <w:marRight w:val="0"/>
      <w:marTop w:val="0"/>
      <w:marBottom w:val="0"/>
      <w:divBdr>
        <w:top w:val="none" w:sz="0" w:space="0" w:color="auto"/>
        <w:left w:val="none" w:sz="0" w:space="0" w:color="auto"/>
        <w:bottom w:val="none" w:sz="0" w:space="0" w:color="auto"/>
        <w:right w:val="none" w:sz="0" w:space="0" w:color="auto"/>
      </w:divBdr>
    </w:div>
    <w:div w:id="814878991">
      <w:bodyDiv w:val="1"/>
      <w:marLeft w:val="0"/>
      <w:marRight w:val="0"/>
      <w:marTop w:val="0"/>
      <w:marBottom w:val="0"/>
      <w:divBdr>
        <w:top w:val="none" w:sz="0" w:space="0" w:color="auto"/>
        <w:left w:val="none" w:sz="0" w:space="0" w:color="auto"/>
        <w:bottom w:val="none" w:sz="0" w:space="0" w:color="auto"/>
        <w:right w:val="none" w:sz="0" w:space="0" w:color="auto"/>
      </w:divBdr>
    </w:div>
    <w:div w:id="820777247">
      <w:bodyDiv w:val="1"/>
      <w:marLeft w:val="0"/>
      <w:marRight w:val="0"/>
      <w:marTop w:val="0"/>
      <w:marBottom w:val="0"/>
      <w:divBdr>
        <w:top w:val="none" w:sz="0" w:space="0" w:color="auto"/>
        <w:left w:val="none" w:sz="0" w:space="0" w:color="auto"/>
        <w:bottom w:val="none" w:sz="0" w:space="0" w:color="auto"/>
        <w:right w:val="none" w:sz="0" w:space="0" w:color="auto"/>
      </w:divBdr>
      <w:divsChild>
        <w:div w:id="1973557103">
          <w:marLeft w:val="0"/>
          <w:marRight w:val="0"/>
          <w:marTop w:val="0"/>
          <w:marBottom w:val="0"/>
          <w:divBdr>
            <w:top w:val="none" w:sz="0" w:space="0" w:color="auto"/>
            <w:left w:val="none" w:sz="0" w:space="0" w:color="auto"/>
            <w:bottom w:val="none" w:sz="0" w:space="0" w:color="auto"/>
            <w:right w:val="none" w:sz="0" w:space="0" w:color="auto"/>
          </w:divBdr>
          <w:divsChild>
            <w:div w:id="1399404534">
              <w:marLeft w:val="0"/>
              <w:marRight w:val="0"/>
              <w:marTop w:val="0"/>
              <w:marBottom w:val="0"/>
              <w:divBdr>
                <w:top w:val="none" w:sz="0" w:space="0" w:color="auto"/>
                <w:left w:val="none" w:sz="0" w:space="0" w:color="auto"/>
                <w:bottom w:val="single" w:sz="6" w:space="9" w:color="F3F2F1"/>
                <w:right w:val="none" w:sz="0" w:space="0" w:color="auto"/>
              </w:divBdr>
              <w:divsChild>
                <w:div w:id="1418668214">
                  <w:marLeft w:val="0"/>
                  <w:marRight w:val="0"/>
                  <w:marTop w:val="0"/>
                  <w:marBottom w:val="100"/>
                  <w:divBdr>
                    <w:top w:val="none" w:sz="0" w:space="0" w:color="auto"/>
                    <w:left w:val="none" w:sz="0" w:space="0" w:color="auto"/>
                    <w:bottom w:val="none" w:sz="0" w:space="0" w:color="auto"/>
                    <w:right w:val="none" w:sz="0" w:space="0" w:color="auto"/>
                  </w:divBdr>
                  <w:divsChild>
                    <w:div w:id="711736249">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195326">
      <w:bodyDiv w:val="1"/>
      <w:marLeft w:val="0"/>
      <w:marRight w:val="0"/>
      <w:marTop w:val="0"/>
      <w:marBottom w:val="0"/>
      <w:divBdr>
        <w:top w:val="none" w:sz="0" w:space="0" w:color="auto"/>
        <w:left w:val="none" w:sz="0" w:space="0" w:color="auto"/>
        <w:bottom w:val="none" w:sz="0" w:space="0" w:color="auto"/>
        <w:right w:val="none" w:sz="0" w:space="0" w:color="auto"/>
      </w:divBdr>
    </w:div>
    <w:div w:id="846793957">
      <w:bodyDiv w:val="1"/>
      <w:marLeft w:val="0"/>
      <w:marRight w:val="0"/>
      <w:marTop w:val="0"/>
      <w:marBottom w:val="0"/>
      <w:divBdr>
        <w:top w:val="none" w:sz="0" w:space="0" w:color="auto"/>
        <w:left w:val="none" w:sz="0" w:space="0" w:color="auto"/>
        <w:bottom w:val="none" w:sz="0" w:space="0" w:color="auto"/>
        <w:right w:val="none" w:sz="0" w:space="0" w:color="auto"/>
      </w:divBdr>
    </w:div>
    <w:div w:id="854928498">
      <w:bodyDiv w:val="1"/>
      <w:marLeft w:val="0"/>
      <w:marRight w:val="0"/>
      <w:marTop w:val="0"/>
      <w:marBottom w:val="0"/>
      <w:divBdr>
        <w:top w:val="none" w:sz="0" w:space="0" w:color="auto"/>
        <w:left w:val="none" w:sz="0" w:space="0" w:color="auto"/>
        <w:bottom w:val="none" w:sz="0" w:space="0" w:color="auto"/>
        <w:right w:val="none" w:sz="0" w:space="0" w:color="auto"/>
      </w:divBdr>
    </w:div>
    <w:div w:id="854929298">
      <w:bodyDiv w:val="1"/>
      <w:marLeft w:val="0"/>
      <w:marRight w:val="0"/>
      <w:marTop w:val="0"/>
      <w:marBottom w:val="0"/>
      <w:divBdr>
        <w:top w:val="none" w:sz="0" w:space="0" w:color="auto"/>
        <w:left w:val="none" w:sz="0" w:space="0" w:color="auto"/>
        <w:bottom w:val="none" w:sz="0" w:space="0" w:color="auto"/>
        <w:right w:val="none" w:sz="0" w:space="0" w:color="auto"/>
      </w:divBdr>
      <w:divsChild>
        <w:div w:id="1566642219">
          <w:marLeft w:val="446"/>
          <w:marRight w:val="0"/>
          <w:marTop w:val="0"/>
          <w:marBottom w:val="0"/>
          <w:divBdr>
            <w:top w:val="none" w:sz="0" w:space="0" w:color="auto"/>
            <w:left w:val="none" w:sz="0" w:space="0" w:color="auto"/>
            <w:bottom w:val="none" w:sz="0" w:space="0" w:color="auto"/>
            <w:right w:val="none" w:sz="0" w:space="0" w:color="auto"/>
          </w:divBdr>
        </w:div>
        <w:div w:id="1492868696">
          <w:marLeft w:val="446"/>
          <w:marRight w:val="0"/>
          <w:marTop w:val="0"/>
          <w:marBottom w:val="0"/>
          <w:divBdr>
            <w:top w:val="none" w:sz="0" w:space="0" w:color="auto"/>
            <w:left w:val="none" w:sz="0" w:space="0" w:color="auto"/>
            <w:bottom w:val="none" w:sz="0" w:space="0" w:color="auto"/>
            <w:right w:val="none" w:sz="0" w:space="0" w:color="auto"/>
          </w:divBdr>
        </w:div>
        <w:div w:id="367873008">
          <w:marLeft w:val="446"/>
          <w:marRight w:val="0"/>
          <w:marTop w:val="0"/>
          <w:marBottom w:val="0"/>
          <w:divBdr>
            <w:top w:val="none" w:sz="0" w:space="0" w:color="auto"/>
            <w:left w:val="none" w:sz="0" w:space="0" w:color="auto"/>
            <w:bottom w:val="none" w:sz="0" w:space="0" w:color="auto"/>
            <w:right w:val="none" w:sz="0" w:space="0" w:color="auto"/>
          </w:divBdr>
        </w:div>
        <w:div w:id="1647008236">
          <w:marLeft w:val="446"/>
          <w:marRight w:val="0"/>
          <w:marTop w:val="0"/>
          <w:marBottom w:val="0"/>
          <w:divBdr>
            <w:top w:val="none" w:sz="0" w:space="0" w:color="auto"/>
            <w:left w:val="none" w:sz="0" w:space="0" w:color="auto"/>
            <w:bottom w:val="none" w:sz="0" w:space="0" w:color="auto"/>
            <w:right w:val="none" w:sz="0" w:space="0" w:color="auto"/>
          </w:divBdr>
        </w:div>
        <w:div w:id="278728734">
          <w:marLeft w:val="446"/>
          <w:marRight w:val="0"/>
          <w:marTop w:val="0"/>
          <w:marBottom w:val="0"/>
          <w:divBdr>
            <w:top w:val="none" w:sz="0" w:space="0" w:color="auto"/>
            <w:left w:val="none" w:sz="0" w:space="0" w:color="auto"/>
            <w:bottom w:val="none" w:sz="0" w:space="0" w:color="auto"/>
            <w:right w:val="none" w:sz="0" w:space="0" w:color="auto"/>
          </w:divBdr>
        </w:div>
        <w:div w:id="1160269102">
          <w:marLeft w:val="446"/>
          <w:marRight w:val="0"/>
          <w:marTop w:val="0"/>
          <w:marBottom w:val="0"/>
          <w:divBdr>
            <w:top w:val="none" w:sz="0" w:space="0" w:color="auto"/>
            <w:left w:val="none" w:sz="0" w:space="0" w:color="auto"/>
            <w:bottom w:val="none" w:sz="0" w:space="0" w:color="auto"/>
            <w:right w:val="none" w:sz="0" w:space="0" w:color="auto"/>
          </w:divBdr>
        </w:div>
        <w:div w:id="1475366698">
          <w:marLeft w:val="1166"/>
          <w:marRight w:val="0"/>
          <w:marTop w:val="0"/>
          <w:marBottom w:val="0"/>
          <w:divBdr>
            <w:top w:val="none" w:sz="0" w:space="0" w:color="auto"/>
            <w:left w:val="none" w:sz="0" w:space="0" w:color="auto"/>
            <w:bottom w:val="none" w:sz="0" w:space="0" w:color="auto"/>
            <w:right w:val="none" w:sz="0" w:space="0" w:color="auto"/>
          </w:divBdr>
        </w:div>
        <w:div w:id="1324746864">
          <w:marLeft w:val="1166"/>
          <w:marRight w:val="0"/>
          <w:marTop w:val="0"/>
          <w:marBottom w:val="0"/>
          <w:divBdr>
            <w:top w:val="none" w:sz="0" w:space="0" w:color="auto"/>
            <w:left w:val="none" w:sz="0" w:space="0" w:color="auto"/>
            <w:bottom w:val="none" w:sz="0" w:space="0" w:color="auto"/>
            <w:right w:val="none" w:sz="0" w:space="0" w:color="auto"/>
          </w:divBdr>
        </w:div>
        <w:div w:id="1523785959">
          <w:marLeft w:val="1166"/>
          <w:marRight w:val="0"/>
          <w:marTop w:val="0"/>
          <w:marBottom w:val="0"/>
          <w:divBdr>
            <w:top w:val="none" w:sz="0" w:space="0" w:color="auto"/>
            <w:left w:val="none" w:sz="0" w:space="0" w:color="auto"/>
            <w:bottom w:val="none" w:sz="0" w:space="0" w:color="auto"/>
            <w:right w:val="none" w:sz="0" w:space="0" w:color="auto"/>
          </w:divBdr>
        </w:div>
        <w:div w:id="473260581">
          <w:marLeft w:val="1166"/>
          <w:marRight w:val="0"/>
          <w:marTop w:val="0"/>
          <w:marBottom w:val="0"/>
          <w:divBdr>
            <w:top w:val="none" w:sz="0" w:space="0" w:color="auto"/>
            <w:left w:val="none" w:sz="0" w:space="0" w:color="auto"/>
            <w:bottom w:val="none" w:sz="0" w:space="0" w:color="auto"/>
            <w:right w:val="none" w:sz="0" w:space="0" w:color="auto"/>
          </w:divBdr>
        </w:div>
        <w:div w:id="2114860015">
          <w:marLeft w:val="446"/>
          <w:marRight w:val="0"/>
          <w:marTop w:val="0"/>
          <w:marBottom w:val="0"/>
          <w:divBdr>
            <w:top w:val="none" w:sz="0" w:space="0" w:color="auto"/>
            <w:left w:val="none" w:sz="0" w:space="0" w:color="auto"/>
            <w:bottom w:val="none" w:sz="0" w:space="0" w:color="auto"/>
            <w:right w:val="none" w:sz="0" w:space="0" w:color="auto"/>
          </w:divBdr>
        </w:div>
        <w:div w:id="1368095494">
          <w:marLeft w:val="1166"/>
          <w:marRight w:val="0"/>
          <w:marTop w:val="0"/>
          <w:marBottom w:val="0"/>
          <w:divBdr>
            <w:top w:val="none" w:sz="0" w:space="0" w:color="auto"/>
            <w:left w:val="none" w:sz="0" w:space="0" w:color="auto"/>
            <w:bottom w:val="none" w:sz="0" w:space="0" w:color="auto"/>
            <w:right w:val="none" w:sz="0" w:space="0" w:color="auto"/>
          </w:divBdr>
        </w:div>
        <w:div w:id="582567902">
          <w:marLeft w:val="1166"/>
          <w:marRight w:val="0"/>
          <w:marTop w:val="0"/>
          <w:marBottom w:val="0"/>
          <w:divBdr>
            <w:top w:val="none" w:sz="0" w:space="0" w:color="auto"/>
            <w:left w:val="none" w:sz="0" w:space="0" w:color="auto"/>
            <w:bottom w:val="none" w:sz="0" w:space="0" w:color="auto"/>
            <w:right w:val="none" w:sz="0" w:space="0" w:color="auto"/>
          </w:divBdr>
        </w:div>
        <w:div w:id="1229999606">
          <w:marLeft w:val="1166"/>
          <w:marRight w:val="0"/>
          <w:marTop w:val="0"/>
          <w:marBottom w:val="0"/>
          <w:divBdr>
            <w:top w:val="none" w:sz="0" w:space="0" w:color="auto"/>
            <w:left w:val="none" w:sz="0" w:space="0" w:color="auto"/>
            <w:bottom w:val="none" w:sz="0" w:space="0" w:color="auto"/>
            <w:right w:val="none" w:sz="0" w:space="0" w:color="auto"/>
          </w:divBdr>
        </w:div>
        <w:div w:id="291984698">
          <w:marLeft w:val="446"/>
          <w:marRight w:val="0"/>
          <w:marTop w:val="0"/>
          <w:marBottom w:val="0"/>
          <w:divBdr>
            <w:top w:val="none" w:sz="0" w:space="0" w:color="auto"/>
            <w:left w:val="none" w:sz="0" w:space="0" w:color="auto"/>
            <w:bottom w:val="none" w:sz="0" w:space="0" w:color="auto"/>
            <w:right w:val="none" w:sz="0" w:space="0" w:color="auto"/>
          </w:divBdr>
        </w:div>
      </w:divsChild>
    </w:div>
    <w:div w:id="855580351">
      <w:bodyDiv w:val="1"/>
      <w:marLeft w:val="0"/>
      <w:marRight w:val="0"/>
      <w:marTop w:val="0"/>
      <w:marBottom w:val="0"/>
      <w:divBdr>
        <w:top w:val="none" w:sz="0" w:space="0" w:color="auto"/>
        <w:left w:val="none" w:sz="0" w:space="0" w:color="auto"/>
        <w:bottom w:val="none" w:sz="0" w:space="0" w:color="auto"/>
        <w:right w:val="none" w:sz="0" w:space="0" w:color="auto"/>
      </w:divBdr>
    </w:div>
    <w:div w:id="856579103">
      <w:bodyDiv w:val="1"/>
      <w:marLeft w:val="0"/>
      <w:marRight w:val="0"/>
      <w:marTop w:val="0"/>
      <w:marBottom w:val="0"/>
      <w:divBdr>
        <w:top w:val="none" w:sz="0" w:space="0" w:color="auto"/>
        <w:left w:val="none" w:sz="0" w:space="0" w:color="auto"/>
        <w:bottom w:val="none" w:sz="0" w:space="0" w:color="auto"/>
        <w:right w:val="none" w:sz="0" w:space="0" w:color="auto"/>
      </w:divBdr>
    </w:div>
    <w:div w:id="872620405">
      <w:bodyDiv w:val="1"/>
      <w:marLeft w:val="0"/>
      <w:marRight w:val="0"/>
      <w:marTop w:val="0"/>
      <w:marBottom w:val="0"/>
      <w:divBdr>
        <w:top w:val="none" w:sz="0" w:space="0" w:color="auto"/>
        <w:left w:val="none" w:sz="0" w:space="0" w:color="auto"/>
        <w:bottom w:val="none" w:sz="0" w:space="0" w:color="auto"/>
        <w:right w:val="none" w:sz="0" w:space="0" w:color="auto"/>
      </w:divBdr>
      <w:divsChild>
        <w:div w:id="572661753">
          <w:marLeft w:val="0"/>
          <w:marRight w:val="0"/>
          <w:marTop w:val="0"/>
          <w:marBottom w:val="0"/>
          <w:divBdr>
            <w:top w:val="none" w:sz="0" w:space="0" w:color="auto"/>
            <w:left w:val="none" w:sz="0" w:space="0" w:color="auto"/>
            <w:bottom w:val="none" w:sz="0" w:space="0" w:color="auto"/>
            <w:right w:val="none" w:sz="0" w:space="0" w:color="auto"/>
          </w:divBdr>
          <w:divsChild>
            <w:div w:id="1534538476">
              <w:marLeft w:val="0"/>
              <w:marRight w:val="0"/>
              <w:marTop w:val="0"/>
              <w:marBottom w:val="0"/>
              <w:divBdr>
                <w:top w:val="none" w:sz="0" w:space="0" w:color="auto"/>
                <w:left w:val="none" w:sz="0" w:space="0" w:color="auto"/>
                <w:bottom w:val="single" w:sz="6" w:space="9" w:color="F3F2F1"/>
                <w:right w:val="none" w:sz="0" w:space="0" w:color="auto"/>
              </w:divBdr>
              <w:divsChild>
                <w:div w:id="116533860">
                  <w:marLeft w:val="0"/>
                  <w:marRight w:val="0"/>
                  <w:marTop w:val="0"/>
                  <w:marBottom w:val="100"/>
                  <w:divBdr>
                    <w:top w:val="none" w:sz="0" w:space="0" w:color="auto"/>
                    <w:left w:val="none" w:sz="0" w:space="0" w:color="auto"/>
                    <w:bottom w:val="none" w:sz="0" w:space="0" w:color="auto"/>
                    <w:right w:val="none" w:sz="0" w:space="0" w:color="auto"/>
                  </w:divBdr>
                  <w:divsChild>
                    <w:div w:id="1764571864">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091401">
      <w:bodyDiv w:val="1"/>
      <w:marLeft w:val="0"/>
      <w:marRight w:val="0"/>
      <w:marTop w:val="0"/>
      <w:marBottom w:val="0"/>
      <w:divBdr>
        <w:top w:val="none" w:sz="0" w:space="0" w:color="auto"/>
        <w:left w:val="none" w:sz="0" w:space="0" w:color="auto"/>
        <w:bottom w:val="none" w:sz="0" w:space="0" w:color="auto"/>
        <w:right w:val="none" w:sz="0" w:space="0" w:color="auto"/>
      </w:divBdr>
      <w:divsChild>
        <w:div w:id="704721881">
          <w:marLeft w:val="0"/>
          <w:marRight w:val="0"/>
          <w:marTop w:val="0"/>
          <w:marBottom w:val="0"/>
          <w:divBdr>
            <w:top w:val="none" w:sz="0" w:space="8" w:color="auto"/>
            <w:left w:val="single" w:sz="4" w:space="0" w:color="BBBBBB"/>
            <w:bottom w:val="none" w:sz="0" w:space="0" w:color="auto"/>
            <w:right w:val="none" w:sz="0" w:space="0" w:color="auto"/>
          </w:divBdr>
          <w:divsChild>
            <w:div w:id="1038895600">
              <w:marLeft w:val="0"/>
              <w:marRight w:val="0"/>
              <w:marTop w:val="0"/>
              <w:marBottom w:val="0"/>
              <w:divBdr>
                <w:top w:val="none" w:sz="0" w:space="0" w:color="auto"/>
                <w:left w:val="none" w:sz="0" w:space="0" w:color="auto"/>
                <w:bottom w:val="none" w:sz="0" w:space="0" w:color="auto"/>
                <w:right w:val="none" w:sz="0" w:space="0" w:color="auto"/>
              </w:divBdr>
              <w:divsChild>
                <w:div w:id="66598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989764">
      <w:bodyDiv w:val="1"/>
      <w:marLeft w:val="0"/>
      <w:marRight w:val="0"/>
      <w:marTop w:val="0"/>
      <w:marBottom w:val="0"/>
      <w:divBdr>
        <w:top w:val="none" w:sz="0" w:space="0" w:color="auto"/>
        <w:left w:val="none" w:sz="0" w:space="0" w:color="auto"/>
        <w:bottom w:val="none" w:sz="0" w:space="0" w:color="auto"/>
        <w:right w:val="none" w:sz="0" w:space="0" w:color="auto"/>
      </w:divBdr>
    </w:div>
    <w:div w:id="926186656">
      <w:bodyDiv w:val="1"/>
      <w:marLeft w:val="0"/>
      <w:marRight w:val="0"/>
      <w:marTop w:val="0"/>
      <w:marBottom w:val="0"/>
      <w:divBdr>
        <w:top w:val="none" w:sz="0" w:space="0" w:color="auto"/>
        <w:left w:val="none" w:sz="0" w:space="0" w:color="auto"/>
        <w:bottom w:val="none" w:sz="0" w:space="0" w:color="auto"/>
        <w:right w:val="none" w:sz="0" w:space="0" w:color="auto"/>
      </w:divBdr>
    </w:div>
    <w:div w:id="947084053">
      <w:bodyDiv w:val="1"/>
      <w:marLeft w:val="0"/>
      <w:marRight w:val="0"/>
      <w:marTop w:val="0"/>
      <w:marBottom w:val="0"/>
      <w:divBdr>
        <w:top w:val="none" w:sz="0" w:space="0" w:color="auto"/>
        <w:left w:val="none" w:sz="0" w:space="0" w:color="auto"/>
        <w:bottom w:val="none" w:sz="0" w:space="0" w:color="auto"/>
        <w:right w:val="none" w:sz="0" w:space="0" w:color="auto"/>
      </w:divBdr>
      <w:divsChild>
        <w:div w:id="1630698673">
          <w:marLeft w:val="446"/>
          <w:marRight w:val="0"/>
          <w:marTop w:val="0"/>
          <w:marBottom w:val="0"/>
          <w:divBdr>
            <w:top w:val="none" w:sz="0" w:space="0" w:color="auto"/>
            <w:left w:val="none" w:sz="0" w:space="0" w:color="auto"/>
            <w:bottom w:val="none" w:sz="0" w:space="0" w:color="auto"/>
            <w:right w:val="none" w:sz="0" w:space="0" w:color="auto"/>
          </w:divBdr>
        </w:div>
        <w:div w:id="343099131">
          <w:marLeft w:val="446"/>
          <w:marRight w:val="0"/>
          <w:marTop w:val="0"/>
          <w:marBottom w:val="0"/>
          <w:divBdr>
            <w:top w:val="none" w:sz="0" w:space="0" w:color="auto"/>
            <w:left w:val="none" w:sz="0" w:space="0" w:color="auto"/>
            <w:bottom w:val="none" w:sz="0" w:space="0" w:color="auto"/>
            <w:right w:val="none" w:sz="0" w:space="0" w:color="auto"/>
          </w:divBdr>
        </w:div>
        <w:div w:id="810245571">
          <w:marLeft w:val="446"/>
          <w:marRight w:val="0"/>
          <w:marTop w:val="0"/>
          <w:marBottom w:val="0"/>
          <w:divBdr>
            <w:top w:val="none" w:sz="0" w:space="0" w:color="auto"/>
            <w:left w:val="none" w:sz="0" w:space="0" w:color="auto"/>
            <w:bottom w:val="none" w:sz="0" w:space="0" w:color="auto"/>
            <w:right w:val="none" w:sz="0" w:space="0" w:color="auto"/>
          </w:divBdr>
        </w:div>
      </w:divsChild>
    </w:div>
    <w:div w:id="953362993">
      <w:bodyDiv w:val="1"/>
      <w:marLeft w:val="0"/>
      <w:marRight w:val="0"/>
      <w:marTop w:val="0"/>
      <w:marBottom w:val="0"/>
      <w:divBdr>
        <w:top w:val="none" w:sz="0" w:space="0" w:color="auto"/>
        <w:left w:val="none" w:sz="0" w:space="0" w:color="auto"/>
        <w:bottom w:val="none" w:sz="0" w:space="0" w:color="auto"/>
        <w:right w:val="none" w:sz="0" w:space="0" w:color="auto"/>
      </w:divBdr>
    </w:div>
    <w:div w:id="958803832">
      <w:bodyDiv w:val="1"/>
      <w:marLeft w:val="0"/>
      <w:marRight w:val="0"/>
      <w:marTop w:val="0"/>
      <w:marBottom w:val="0"/>
      <w:divBdr>
        <w:top w:val="none" w:sz="0" w:space="0" w:color="auto"/>
        <w:left w:val="none" w:sz="0" w:space="0" w:color="auto"/>
        <w:bottom w:val="none" w:sz="0" w:space="0" w:color="auto"/>
        <w:right w:val="none" w:sz="0" w:space="0" w:color="auto"/>
      </w:divBdr>
    </w:div>
    <w:div w:id="987319035">
      <w:bodyDiv w:val="1"/>
      <w:marLeft w:val="0"/>
      <w:marRight w:val="0"/>
      <w:marTop w:val="0"/>
      <w:marBottom w:val="0"/>
      <w:divBdr>
        <w:top w:val="none" w:sz="0" w:space="0" w:color="auto"/>
        <w:left w:val="none" w:sz="0" w:space="0" w:color="auto"/>
        <w:bottom w:val="none" w:sz="0" w:space="0" w:color="auto"/>
        <w:right w:val="none" w:sz="0" w:space="0" w:color="auto"/>
      </w:divBdr>
      <w:divsChild>
        <w:div w:id="1360088630">
          <w:marLeft w:val="0"/>
          <w:marRight w:val="0"/>
          <w:marTop w:val="0"/>
          <w:marBottom w:val="0"/>
          <w:divBdr>
            <w:top w:val="none" w:sz="0" w:space="0" w:color="auto"/>
            <w:left w:val="none" w:sz="0" w:space="0" w:color="auto"/>
            <w:bottom w:val="none" w:sz="0" w:space="0" w:color="auto"/>
            <w:right w:val="none" w:sz="0" w:space="0" w:color="auto"/>
          </w:divBdr>
          <w:divsChild>
            <w:div w:id="106505858">
              <w:marLeft w:val="0"/>
              <w:marRight w:val="0"/>
              <w:marTop w:val="0"/>
              <w:marBottom w:val="0"/>
              <w:divBdr>
                <w:top w:val="none" w:sz="0" w:space="0" w:color="auto"/>
                <w:left w:val="none" w:sz="0" w:space="0" w:color="auto"/>
                <w:bottom w:val="single" w:sz="6" w:space="9" w:color="F3F2F1"/>
                <w:right w:val="none" w:sz="0" w:space="0" w:color="auto"/>
              </w:divBdr>
              <w:divsChild>
                <w:div w:id="661205226">
                  <w:marLeft w:val="0"/>
                  <w:marRight w:val="0"/>
                  <w:marTop w:val="0"/>
                  <w:marBottom w:val="100"/>
                  <w:divBdr>
                    <w:top w:val="none" w:sz="0" w:space="0" w:color="auto"/>
                    <w:left w:val="none" w:sz="0" w:space="0" w:color="auto"/>
                    <w:bottom w:val="none" w:sz="0" w:space="0" w:color="auto"/>
                    <w:right w:val="none" w:sz="0" w:space="0" w:color="auto"/>
                  </w:divBdr>
                  <w:divsChild>
                    <w:div w:id="113136140">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92674">
          <w:marLeft w:val="15"/>
          <w:marRight w:val="15"/>
          <w:marTop w:val="0"/>
          <w:marBottom w:val="0"/>
          <w:divBdr>
            <w:top w:val="none" w:sz="0" w:space="0" w:color="auto"/>
            <w:left w:val="none" w:sz="0" w:space="0" w:color="auto"/>
            <w:bottom w:val="none" w:sz="0" w:space="0" w:color="auto"/>
            <w:right w:val="none" w:sz="0" w:space="0" w:color="auto"/>
          </w:divBdr>
          <w:divsChild>
            <w:div w:id="985207940">
              <w:marLeft w:val="0"/>
              <w:marRight w:val="0"/>
              <w:marTop w:val="0"/>
              <w:marBottom w:val="0"/>
              <w:divBdr>
                <w:top w:val="none" w:sz="0" w:space="0" w:color="auto"/>
                <w:left w:val="none" w:sz="0" w:space="0" w:color="auto"/>
                <w:bottom w:val="none" w:sz="0" w:space="0" w:color="auto"/>
                <w:right w:val="none" w:sz="0" w:space="0" w:color="auto"/>
              </w:divBdr>
              <w:divsChild>
                <w:div w:id="1590239339">
                  <w:marLeft w:val="0"/>
                  <w:marRight w:val="0"/>
                  <w:marTop w:val="0"/>
                  <w:marBottom w:val="0"/>
                  <w:divBdr>
                    <w:top w:val="none" w:sz="0" w:space="0" w:color="auto"/>
                    <w:left w:val="none" w:sz="0" w:space="0" w:color="auto"/>
                    <w:bottom w:val="none" w:sz="0" w:space="0" w:color="auto"/>
                    <w:right w:val="none" w:sz="0" w:space="0" w:color="auto"/>
                  </w:divBdr>
                  <w:divsChild>
                    <w:div w:id="353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301194">
      <w:bodyDiv w:val="1"/>
      <w:marLeft w:val="0"/>
      <w:marRight w:val="0"/>
      <w:marTop w:val="0"/>
      <w:marBottom w:val="0"/>
      <w:divBdr>
        <w:top w:val="none" w:sz="0" w:space="0" w:color="auto"/>
        <w:left w:val="none" w:sz="0" w:space="0" w:color="auto"/>
        <w:bottom w:val="none" w:sz="0" w:space="0" w:color="auto"/>
        <w:right w:val="none" w:sz="0" w:space="0" w:color="auto"/>
      </w:divBdr>
    </w:div>
    <w:div w:id="1018503995">
      <w:bodyDiv w:val="1"/>
      <w:marLeft w:val="0"/>
      <w:marRight w:val="0"/>
      <w:marTop w:val="0"/>
      <w:marBottom w:val="0"/>
      <w:divBdr>
        <w:top w:val="none" w:sz="0" w:space="0" w:color="auto"/>
        <w:left w:val="none" w:sz="0" w:space="0" w:color="auto"/>
        <w:bottom w:val="none" w:sz="0" w:space="0" w:color="auto"/>
        <w:right w:val="none" w:sz="0" w:space="0" w:color="auto"/>
      </w:divBdr>
      <w:divsChild>
        <w:div w:id="1193347124">
          <w:marLeft w:val="0"/>
          <w:marRight w:val="0"/>
          <w:marTop w:val="0"/>
          <w:marBottom w:val="0"/>
          <w:divBdr>
            <w:top w:val="none" w:sz="0" w:space="8" w:color="auto"/>
            <w:left w:val="single" w:sz="4" w:space="0" w:color="BBBBBB"/>
            <w:bottom w:val="none" w:sz="0" w:space="0" w:color="auto"/>
            <w:right w:val="none" w:sz="0" w:space="0" w:color="auto"/>
          </w:divBdr>
          <w:divsChild>
            <w:div w:id="1140539695">
              <w:marLeft w:val="0"/>
              <w:marRight w:val="0"/>
              <w:marTop w:val="0"/>
              <w:marBottom w:val="0"/>
              <w:divBdr>
                <w:top w:val="none" w:sz="0" w:space="0" w:color="auto"/>
                <w:left w:val="none" w:sz="0" w:space="0" w:color="auto"/>
                <w:bottom w:val="none" w:sz="0" w:space="0" w:color="auto"/>
                <w:right w:val="none" w:sz="0" w:space="0" w:color="auto"/>
              </w:divBdr>
              <w:divsChild>
                <w:div w:id="494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83534">
      <w:bodyDiv w:val="1"/>
      <w:marLeft w:val="0"/>
      <w:marRight w:val="0"/>
      <w:marTop w:val="0"/>
      <w:marBottom w:val="0"/>
      <w:divBdr>
        <w:top w:val="none" w:sz="0" w:space="0" w:color="auto"/>
        <w:left w:val="none" w:sz="0" w:space="0" w:color="auto"/>
        <w:bottom w:val="none" w:sz="0" w:space="0" w:color="auto"/>
        <w:right w:val="none" w:sz="0" w:space="0" w:color="auto"/>
      </w:divBdr>
    </w:div>
    <w:div w:id="1035887170">
      <w:bodyDiv w:val="1"/>
      <w:marLeft w:val="0"/>
      <w:marRight w:val="0"/>
      <w:marTop w:val="0"/>
      <w:marBottom w:val="0"/>
      <w:divBdr>
        <w:top w:val="none" w:sz="0" w:space="0" w:color="auto"/>
        <w:left w:val="none" w:sz="0" w:space="0" w:color="auto"/>
        <w:bottom w:val="none" w:sz="0" w:space="0" w:color="auto"/>
        <w:right w:val="none" w:sz="0" w:space="0" w:color="auto"/>
      </w:divBdr>
    </w:div>
    <w:div w:id="1044015594">
      <w:bodyDiv w:val="1"/>
      <w:marLeft w:val="0"/>
      <w:marRight w:val="0"/>
      <w:marTop w:val="0"/>
      <w:marBottom w:val="0"/>
      <w:divBdr>
        <w:top w:val="none" w:sz="0" w:space="0" w:color="auto"/>
        <w:left w:val="none" w:sz="0" w:space="0" w:color="auto"/>
        <w:bottom w:val="none" w:sz="0" w:space="0" w:color="auto"/>
        <w:right w:val="none" w:sz="0" w:space="0" w:color="auto"/>
      </w:divBdr>
    </w:div>
    <w:div w:id="1049718890">
      <w:bodyDiv w:val="1"/>
      <w:marLeft w:val="0"/>
      <w:marRight w:val="0"/>
      <w:marTop w:val="0"/>
      <w:marBottom w:val="0"/>
      <w:divBdr>
        <w:top w:val="none" w:sz="0" w:space="0" w:color="auto"/>
        <w:left w:val="none" w:sz="0" w:space="0" w:color="auto"/>
        <w:bottom w:val="none" w:sz="0" w:space="0" w:color="auto"/>
        <w:right w:val="none" w:sz="0" w:space="0" w:color="auto"/>
      </w:divBdr>
    </w:div>
    <w:div w:id="1054965652">
      <w:bodyDiv w:val="1"/>
      <w:marLeft w:val="0"/>
      <w:marRight w:val="0"/>
      <w:marTop w:val="0"/>
      <w:marBottom w:val="0"/>
      <w:divBdr>
        <w:top w:val="none" w:sz="0" w:space="0" w:color="auto"/>
        <w:left w:val="none" w:sz="0" w:space="0" w:color="auto"/>
        <w:bottom w:val="none" w:sz="0" w:space="0" w:color="auto"/>
        <w:right w:val="none" w:sz="0" w:space="0" w:color="auto"/>
      </w:divBdr>
    </w:div>
    <w:div w:id="1065419359">
      <w:bodyDiv w:val="1"/>
      <w:marLeft w:val="0"/>
      <w:marRight w:val="0"/>
      <w:marTop w:val="0"/>
      <w:marBottom w:val="0"/>
      <w:divBdr>
        <w:top w:val="none" w:sz="0" w:space="0" w:color="auto"/>
        <w:left w:val="none" w:sz="0" w:space="0" w:color="auto"/>
        <w:bottom w:val="none" w:sz="0" w:space="0" w:color="auto"/>
        <w:right w:val="none" w:sz="0" w:space="0" w:color="auto"/>
      </w:divBdr>
    </w:div>
    <w:div w:id="1075511617">
      <w:bodyDiv w:val="1"/>
      <w:marLeft w:val="0"/>
      <w:marRight w:val="0"/>
      <w:marTop w:val="0"/>
      <w:marBottom w:val="0"/>
      <w:divBdr>
        <w:top w:val="none" w:sz="0" w:space="0" w:color="auto"/>
        <w:left w:val="none" w:sz="0" w:space="0" w:color="auto"/>
        <w:bottom w:val="none" w:sz="0" w:space="0" w:color="auto"/>
        <w:right w:val="none" w:sz="0" w:space="0" w:color="auto"/>
      </w:divBdr>
      <w:divsChild>
        <w:div w:id="2033189916">
          <w:marLeft w:val="0"/>
          <w:marRight w:val="0"/>
          <w:marTop w:val="0"/>
          <w:marBottom w:val="0"/>
          <w:divBdr>
            <w:top w:val="none" w:sz="0" w:space="0" w:color="auto"/>
            <w:left w:val="none" w:sz="0" w:space="0" w:color="auto"/>
            <w:bottom w:val="none" w:sz="0" w:space="0" w:color="auto"/>
            <w:right w:val="none" w:sz="0" w:space="0" w:color="auto"/>
          </w:divBdr>
          <w:divsChild>
            <w:div w:id="1729500405">
              <w:marLeft w:val="0"/>
              <w:marRight w:val="0"/>
              <w:marTop w:val="0"/>
              <w:marBottom w:val="0"/>
              <w:divBdr>
                <w:top w:val="none" w:sz="0" w:space="0" w:color="auto"/>
                <w:left w:val="none" w:sz="0" w:space="0" w:color="auto"/>
                <w:bottom w:val="none" w:sz="0" w:space="0" w:color="auto"/>
                <w:right w:val="none" w:sz="0" w:space="0" w:color="auto"/>
              </w:divBdr>
              <w:divsChild>
                <w:div w:id="801071750">
                  <w:marLeft w:val="0"/>
                  <w:marRight w:val="0"/>
                  <w:marTop w:val="0"/>
                  <w:marBottom w:val="0"/>
                  <w:divBdr>
                    <w:top w:val="none" w:sz="0" w:space="0" w:color="auto"/>
                    <w:left w:val="none" w:sz="0" w:space="0" w:color="auto"/>
                    <w:bottom w:val="none" w:sz="0" w:space="0" w:color="auto"/>
                    <w:right w:val="none" w:sz="0" w:space="0" w:color="auto"/>
                  </w:divBdr>
                  <w:divsChild>
                    <w:div w:id="64498575">
                      <w:marLeft w:val="0"/>
                      <w:marRight w:val="0"/>
                      <w:marTop w:val="0"/>
                      <w:marBottom w:val="0"/>
                      <w:divBdr>
                        <w:top w:val="none" w:sz="0" w:space="0" w:color="auto"/>
                        <w:left w:val="none" w:sz="0" w:space="0" w:color="auto"/>
                        <w:bottom w:val="none" w:sz="0" w:space="0" w:color="auto"/>
                        <w:right w:val="none" w:sz="0" w:space="0" w:color="auto"/>
                      </w:divBdr>
                      <w:divsChild>
                        <w:div w:id="2038386413">
                          <w:marLeft w:val="0"/>
                          <w:marRight w:val="0"/>
                          <w:marTop w:val="0"/>
                          <w:marBottom w:val="0"/>
                          <w:divBdr>
                            <w:top w:val="none" w:sz="0" w:space="0" w:color="auto"/>
                            <w:left w:val="none" w:sz="0" w:space="0" w:color="auto"/>
                            <w:bottom w:val="none" w:sz="0" w:space="0" w:color="auto"/>
                            <w:right w:val="none" w:sz="0" w:space="0" w:color="auto"/>
                          </w:divBdr>
                          <w:divsChild>
                            <w:div w:id="1584487210">
                              <w:marLeft w:val="0"/>
                              <w:marRight w:val="0"/>
                              <w:marTop w:val="0"/>
                              <w:marBottom w:val="0"/>
                              <w:divBdr>
                                <w:top w:val="none" w:sz="0" w:space="0" w:color="auto"/>
                                <w:left w:val="none" w:sz="0" w:space="0" w:color="auto"/>
                                <w:bottom w:val="none" w:sz="0" w:space="0" w:color="auto"/>
                                <w:right w:val="none" w:sz="0" w:space="0" w:color="auto"/>
                              </w:divBdr>
                              <w:divsChild>
                                <w:div w:id="758520616">
                                  <w:marLeft w:val="0"/>
                                  <w:marRight w:val="0"/>
                                  <w:marTop w:val="0"/>
                                  <w:marBottom w:val="0"/>
                                  <w:divBdr>
                                    <w:top w:val="none" w:sz="0" w:space="0" w:color="auto"/>
                                    <w:left w:val="none" w:sz="0" w:space="0" w:color="auto"/>
                                    <w:bottom w:val="none" w:sz="0" w:space="0" w:color="auto"/>
                                    <w:right w:val="none" w:sz="0" w:space="0" w:color="auto"/>
                                  </w:divBdr>
                                  <w:divsChild>
                                    <w:div w:id="981276831">
                                      <w:marLeft w:val="0"/>
                                      <w:marRight w:val="0"/>
                                      <w:marTop w:val="0"/>
                                      <w:marBottom w:val="0"/>
                                      <w:divBdr>
                                        <w:top w:val="none" w:sz="0" w:space="0" w:color="auto"/>
                                        <w:left w:val="none" w:sz="0" w:space="0" w:color="auto"/>
                                        <w:bottom w:val="none" w:sz="0" w:space="0" w:color="auto"/>
                                        <w:right w:val="none" w:sz="0" w:space="0" w:color="auto"/>
                                      </w:divBdr>
                                      <w:divsChild>
                                        <w:div w:id="474176840">
                                          <w:marLeft w:val="0"/>
                                          <w:marRight w:val="0"/>
                                          <w:marTop w:val="0"/>
                                          <w:marBottom w:val="0"/>
                                          <w:divBdr>
                                            <w:top w:val="none" w:sz="0" w:space="0" w:color="auto"/>
                                            <w:left w:val="none" w:sz="0" w:space="0" w:color="auto"/>
                                            <w:bottom w:val="none" w:sz="0" w:space="0" w:color="auto"/>
                                            <w:right w:val="none" w:sz="0" w:space="0" w:color="auto"/>
                                          </w:divBdr>
                                          <w:divsChild>
                                            <w:div w:id="1616329212">
                                              <w:marLeft w:val="133"/>
                                              <w:marRight w:val="133"/>
                                              <w:marTop w:val="133"/>
                                              <w:marBottom w:val="267"/>
                                              <w:divBdr>
                                                <w:top w:val="none" w:sz="0" w:space="0" w:color="auto"/>
                                                <w:left w:val="none" w:sz="0" w:space="0" w:color="auto"/>
                                                <w:bottom w:val="none" w:sz="0" w:space="0" w:color="auto"/>
                                                <w:right w:val="none" w:sz="0" w:space="0" w:color="auto"/>
                                              </w:divBdr>
                                              <w:divsChild>
                                                <w:div w:id="1127166955">
                                                  <w:marLeft w:val="0"/>
                                                  <w:marRight w:val="0"/>
                                                  <w:marTop w:val="0"/>
                                                  <w:marBottom w:val="0"/>
                                                  <w:divBdr>
                                                    <w:top w:val="none" w:sz="0" w:space="0" w:color="auto"/>
                                                    <w:left w:val="none" w:sz="0" w:space="0" w:color="auto"/>
                                                    <w:bottom w:val="none" w:sz="0" w:space="0" w:color="auto"/>
                                                    <w:right w:val="none" w:sz="0" w:space="0" w:color="auto"/>
                                                  </w:divBdr>
                                                  <w:divsChild>
                                                    <w:div w:id="1850632107">
                                                      <w:marLeft w:val="0"/>
                                                      <w:marRight w:val="0"/>
                                                      <w:marTop w:val="0"/>
                                                      <w:marBottom w:val="0"/>
                                                      <w:divBdr>
                                                        <w:top w:val="none" w:sz="0" w:space="0" w:color="auto"/>
                                                        <w:left w:val="none" w:sz="0" w:space="0" w:color="auto"/>
                                                        <w:bottom w:val="none" w:sz="0" w:space="0" w:color="auto"/>
                                                        <w:right w:val="none" w:sz="0" w:space="0" w:color="auto"/>
                                                      </w:divBdr>
                                                      <w:divsChild>
                                                        <w:div w:id="388577847">
                                                          <w:marLeft w:val="0"/>
                                                          <w:marRight w:val="0"/>
                                                          <w:marTop w:val="0"/>
                                                          <w:marBottom w:val="0"/>
                                                          <w:divBdr>
                                                            <w:top w:val="none" w:sz="0" w:space="0" w:color="auto"/>
                                                            <w:left w:val="none" w:sz="0" w:space="0" w:color="auto"/>
                                                            <w:bottom w:val="none" w:sz="0" w:space="0" w:color="auto"/>
                                                            <w:right w:val="none" w:sz="0" w:space="0" w:color="auto"/>
                                                          </w:divBdr>
                                                          <w:divsChild>
                                                            <w:div w:id="1918518537">
                                                              <w:marLeft w:val="0"/>
                                                              <w:marRight w:val="0"/>
                                                              <w:marTop w:val="0"/>
                                                              <w:marBottom w:val="0"/>
                                                              <w:divBdr>
                                                                <w:top w:val="none" w:sz="0" w:space="0" w:color="auto"/>
                                                                <w:left w:val="none" w:sz="0" w:space="0" w:color="auto"/>
                                                                <w:bottom w:val="none" w:sz="0" w:space="0" w:color="auto"/>
                                                                <w:right w:val="none" w:sz="0" w:space="0" w:color="auto"/>
                                                              </w:divBdr>
                                                              <w:divsChild>
                                                                <w:div w:id="4302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75738743">
      <w:bodyDiv w:val="1"/>
      <w:marLeft w:val="0"/>
      <w:marRight w:val="0"/>
      <w:marTop w:val="0"/>
      <w:marBottom w:val="0"/>
      <w:divBdr>
        <w:top w:val="none" w:sz="0" w:space="0" w:color="auto"/>
        <w:left w:val="none" w:sz="0" w:space="0" w:color="auto"/>
        <w:bottom w:val="none" w:sz="0" w:space="0" w:color="auto"/>
        <w:right w:val="none" w:sz="0" w:space="0" w:color="auto"/>
      </w:divBdr>
    </w:div>
    <w:div w:id="1087775351">
      <w:bodyDiv w:val="1"/>
      <w:marLeft w:val="0"/>
      <w:marRight w:val="0"/>
      <w:marTop w:val="0"/>
      <w:marBottom w:val="0"/>
      <w:divBdr>
        <w:top w:val="none" w:sz="0" w:space="0" w:color="auto"/>
        <w:left w:val="none" w:sz="0" w:space="0" w:color="auto"/>
        <w:bottom w:val="none" w:sz="0" w:space="0" w:color="auto"/>
        <w:right w:val="none" w:sz="0" w:space="0" w:color="auto"/>
      </w:divBdr>
    </w:div>
    <w:div w:id="1106192430">
      <w:bodyDiv w:val="1"/>
      <w:marLeft w:val="0"/>
      <w:marRight w:val="0"/>
      <w:marTop w:val="0"/>
      <w:marBottom w:val="0"/>
      <w:divBdr>
        <w:top w:val="none" w:sz="0" w:space="0" w:color="auto"/>
        <w:left w:val="none" w:sz="0" w:space="0" w:color="auto"/>
        <w:bottom w:val="none" w:sz="0" w:space="0" w:color="auto"/>
        <w:right w:val="none" w:sz="0" w:space="0" w:color="auto"/>
      </w:divBdr>
      <w:divsChild>
        <w:div w:id="271593514">
          <w:marLeft w:val="677"/>
          <w:marRight w:val="0"/>
          <w:marTop w:val="240"/>
          <w:marBottom w:val="0"/>
          <w:divBdr>
            <w:top w:val="none" w:sz="0" w:space="0" w:color="auto"/>
            <w:left w:val="none" w:sz="0" w:space="0" w:color="auto"/>
            <w:bottom w:val="none" w:sz="0" w:space="0" w:color="auto"/>
            <w:right w:val="none" w:sz="0" w:space="0" w:color="auto"/>
          </w:divBdr>
        </w:div>
        <w:div w:id="277032957">
          <w:marLeft w:val="677"/>
          <w:marRight w:val="0"/>
          <w:marTop w:val="240"/>
          <w:marBottom w:val="0"/>
          <w:divBdr>
            <w:top w:val="none" w:sz="0" w:space="0" w:color="auto"/>
            <w:left w:val="none" w:sz="0" w:space="0" w:color="auto"/>
            <w:bottom w:val="none" w:sz="0" w:space="0" w:color="auto"/>
            <w:right w:val="none" w:sz="0" w:space="0" w:color="auto"/>
          </w:divBdr>
        </w:div>
        <w:div w:id="542979258">
          <w:marLeft w:val="677"/>
          <w:marRight w:val="0"/>
          <w:marTop w:val="240"/>
          <w:marBottom w:val="0"/>
          <w:divBdr>
            <w:top w:val="none" w:sz="0" w:space="0" w:color="auto"/>
            <w:left w:val="none" w:sz="0" w:space="0" w:color="auto"/>
            <w:bottom w:val="none" w:sz="0" w:space="0" w:color="auto"/>
            <w:right w:val="none" w:sz="0" w:space="0" w:color="auto"/>
          </w:divBdr>
        </w:div>
        <w:div w:id="564343097">
          <w:marLeft w:val="677"/>
          <w:marRight w:val="0"/>
          <w:marTop w:val="240"/>
          <w:marBottom w:val="0"/>
          <w:divBdr>
            <w:top w:val="none" w:sz="0" w:space="0" w:color="auto"/>
            <w:left w:val="none" w:sz="0" w:space="0" w:color="auto"/>
            <w:bottom w:val="none" w:sz="0" w:space="0" w:color="auto"/>
            <w:right w:val="none" w:sz="0" w:space="0" w:color="auto"/>
          </w:divBdr>
        </w:div>
        <w:div w:id="610623258">
          <w:marLeft w:val="677"/>
          <w:marRight w:val="0"/>
          <w:marTop w:val="240"/>
          <w:marBottom w:val="0"/>
          <w:divBdr>
            <w:top w:val="none" w:sz="0" w:space="0" w:color="auto"/>
            <w:left w:val="none" w:sz="0" w:space="0" w:color="auto"/>
            <w:bottom w:val="none" w:sz="0" w:space="0" w:color="auto"/>
            <w:right w:val="none" w:sz="0" w:space="0" w:color="auto"/>
          </w:divBdr>
        </w:div>
        <w:div w:id="778716788">
          <w:marLeft w:val="677"/>
          <w:marRight w:val="0"/>
          <w:marTop w:val="240"/>
          <w:marBottom w:val="0"/>
          <w:divBdr>
            <w:top w:val="none" w:sz="0" w:space="0" w:color="auto"/>
            <w:left w:val="none" w:sz="0" w:space="0" w:color="auto"/>
            <w:bottom w:val="none" w:sz="0" w:space="0" w:color="auto"/>
            <w:right w:val="none" w:sz="0" w:space="0" w:color="auto"/>
          </w:divBdr>
        </w:div>
        <w:div w:id="864950478">
          <w:marLeft w:val="677"/>
          <w:marRight w:val="0"/>
          <w:marTop w:val="240"/>
          <w:marBottom w:val="0"/>
          <w:divBdr>
            <w:top w:val="none" w:sz="0" w:space="0" w:color="auto"/>
            <w:left w:val="none" w:sz="0" w:space="0" w:color="auto"/>
            <w:bottom w:val="none" w:sz="0" w:space="0" w:color="auto"/>
            <w:right w:val="none" w:sz="0" w:space="0" w:color="auto"/>
          </w:divBdr>
        </w:div>
        <w:div w:id="1495956005">
          <w:marLeft w:val="677"/>
          <w:marRight w:val="0"/>
          <w:marTop w:val="240"/>
          <w:marBottom w:val="0"/>
          <w:divBdr>
            <w:top w:val="none" w:sz="0" w:space="0" w:color="auto"/>
            <w:left w:val="none" w:sz="0" w:space="0" w:color="auto"/>
            <w:bottom w:val="none" w:sz="0" w:space="0" w:color="auto"/>
            <w:right w:val="none" w:sz="0" w:space="0" w:color="auto"/>
          </w:divBdr>
        </w:div>
        <w:div w:id="1584100898">
          <w:marLeft w:val="677"/>
          <w:marRight w:val="0"/>
          <w:marTop w:val="240"/>
          <w:marBottom w:val="0"/>
          <w:divBdr>
            <w:top w:val="none" w:sz="0" w:space="0" w:color="auto"/>
            <w:left w:val="none" w:sz="0" w:space="0" w:color="auto"/>
            <w:bottom w:val="none" w:sz="0" w:space="0" w:color="auto"/>
            <w:right w:val="none" w:sz="0" w:space="0" w:color="auto"/>
          </w:divBdr>
        </w:div>
        <w:div w:id="2069305003">
          <w:marLeft w:val="677"/>
          <w:marRight w:val="0"/>
          <w:marTop w:val="240"/>
          <w:marBottom w:val="0"/>
          <w:divBdr>
            <w:top w:val="none" w:sz="0" w:space="0" w:color="auto"/>
            <w:left w:val="none" w:sz="0" w:space="0" w:color="auto"/>
            <w:bottom w:val="none" w:sz="0" w:space="0" w:color="auto"/>
            <w:right w:val="none" w:sz="0" w:space="0" w:color="auto"/>
          </w:divBdr>
        </w:div>
      </w:divsChild>
    </w:div>
    <w:div w:id="1106577928">
      <w:bodyDiv w:val="1"/>
      <w:marLeft w:val="0"/>
      <w:marRight w:val="0"/>
      <w:marTop w:val="0"/>
      <w:marBottom w:val="0"/>
      <w:divBdr>
        <w:top w:val="none" w:sz="0" w:space="0" w:color="auto"/>
        <w:left w:val="none" w:sz="0" w:space="0" w:color="auto"/>
        <w:bottom w:val="none" w:sz="0" w:space="0" w:color="auto"/>
        <w:right w:val="none" w:sz="0" w:space="0" w:color="auto"/>
      </w:divBdr>
      <w:divsChild>
        <w:div w:id="1289437297">
          <w:marLeft w:val="0"/>
          <w:marRight w:val="0"/>
          <w:marTop w:val="0"/>
          <w:marBottom w:val="0"/>
          <w:divBdr>
            <w:top w:val="none" w:sz="0" w:space="0" w:color="auto"/>
            <w:left w:val="none" w:sz="0" w:space="0" w:color="auto"/>
            <w:bottom w:val="none" w:sz="0" w:space="0" w:color="auto"/>
            <w:right w:val="none" w:sz="0" w:space="0" w:color="auto"/>
          </w:divBdr>
          <w:divsChild>
            <w:div w:id="108430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4850">
      <w:bodyDiv w:val="1"/>
      <w:marLeft w:val="0"/>
      <w:marRight w:val="0"/>
      <w:marTop w:val="0"/>
      <w:marBottom w:val="0"/>
      <w:divBdr>
        <w:top w:val="none" w:sz="0" w:space="0" w:color="auto"/>
        <w:left w:val="none" w:sz="0" w:space="0" w:color="auto"/>
        <w:bottom w:val="none" w:sz="0" w:space="0" w:color="auto"/>
        <w:right w:val="none" w:sz="0" w:space="0" w:color="auto"/>
      </w:divBdr>
    </w:div>
    <w:div w:id="1133981481">
      <w:bodyDiv w:val="1"/>
      <w:marLeft w:val="0"/>
      <w:marRight w:val="0"/>
      <w:marTop w:val="0"/>
      <w:marBottom w:val="0"/>
      <w:divBdr>
        <w:top w:val="none" w:sz="0" w:space="0" w:color="auto"/>
        <w:left w:val="none" w:sz="0" w:space="0" w:color="auto"/>
        <w:bottom w:val="none" w:sz="0" w:space="0" w:color="auto"/>
        <w:right w:val="none" w:sz="0" w:space="0" w:color="auto"/>
      </w:divBdr>
    </w:div>
    <w:div w:id="1139422811">
      <w:bodyDiv w:val="1"/>
      <w:marLeft w:val="0"/>
      <w:marRight w:val="0"/>
      <w:marTop w:val="0"/>
      <w:marBottom w:val="0"/>
      <w:divBdr>
        <w:top w:val="none" w:sz="0" w:space="0" w:color="auto"/>
        <w:left w:val="none" w:sz="0" w:space="0" w:color="auto"/>
        <w:bottom w:val="none" w:sz="0" w:space="0" w:color="auto"/>
        <w:right w:val="none" w:sz="0" w:space="0" w:color="auto"/>
      </w:divBdr>
    </w:div>
    <w:div w:id="1151605942">
      <w:bodyDiv w:val="1"/>
      <w:marLeft w:val="0"/>
      <w:marRight w:val="0"/>
      <w:marTop w:val="0"/>
      <w:marBottom w:val="0"/>
      <w:divBdr>
        <w:top w:val="none" w:sz="0" w:space="0" w:color="auto"/>
        <w:left w:val="none" w:sz="0" w:space="0" w:color="auto"/>
        <w:bottom w:val="none" w:sz="0" w:space="0" w:color="auto"/>
        <w:right w:val="none" w:sz="0" w:space="0" w:color="auto"/>
      </w:divBdr>
    </w:div>
    <w:div w:id="1165124936">
      <w:bodyDiv w:val="1"/>
      <w:marLeft w:val="0"/>
      <w:marRight w:val="0"/>
      <w:marTop w:val="0"/>
      <w:marBottom w:val="0"/>
      <w:divBdr>
        <w:top w:val="none" w:sz="0" w:space="0" w:color="auto"/>
        <w:left w:val="none" w:sz="0" w:space="0" w:color="auto"/>
        <w:bottom w:val="none" w:sz="0" w:space="0" w:color="auto"/>
        <w:right w:val="none" w:sz="0" w:space="0" w:color="auto"/>
      </w:divBdr>
    </w:div>
    <w:div w:id="1174689390">
      <w:bodyDiv w:val="1"/>
      <w:marLeft w:val="0"/>
      <w:marRight w:val="0"/>
      <w:marTop w:val="0"/>
      <w:marBottom w:val="0"/>
      <w:divBdr>
        <w:top w:val="none" w:sz="0" w:space="0" w:color="auto"/>
        <w:left w:val="none" w:sz="0" w:space="0" w:color="auto"/>
        <w:bottom w:val="none" w:sz="0" w:space="0" w:color="auto"/>
        <w:right w:val="none" w:sz="0" w:space="0" w:color="auto"/>
      </w:divBdr>
    </w:div>
    <w:div w:id="1183126487">
      <w:bodyDiv w:val="1"/>
      <w:marLeft w:val="0"/>
      <w:marRight w:val="0"/>
      <w:marTop w:val="0"/>
      <w:marBottom w:val="0"/>
      <w:divBdr>
        <w:top w:val="none" w:sz="0" w:space="0" w:color="auto"/>
        <w:left w:val="none" w:sz="0" w:space="0" w:color="auto"/>
        <w:bottom w:val="none" w:sz="0" w:space="0" w:color="auto"/>
        <w:right w:val="none" w:sz="0" w:space="0" w:color="auto"/>
      </w:divBdr>
    </w:div>
    <w:div w:id="1207255232">
      <w:bodyDiv w:val="1"/>
      <w:marLeft w:val="0"/>
      <w:marRight w:val="0"/>
      <w:marTop w:val="0"/>
      <w:marBottom w:val="0"/>
      <w:divBdr>
        <w:top w:val="none" w:sz="0" w:space="0" w:color="auto"/>
        <w:left w:val="none" w:sz="0" w:space="0" w:color="auto"/>
        <w:bottom w:val="none" w:sz="0" w:space="0" w:color="auto"/>
        <w:right w:val="none" w:sz="0" w:space="0" w:color="auto"/>
      </w:divBdr>
    </w:div>
    <w:div w:id="1221020598">
      <w:bodyDiv w:val="1"/>
      <w:marLeft w:val="0"/>
      <w:marRight w:val="0"/>
      <w:marTop w:val="0"/>
      <w:marBottom w:val="0"/>
      <w:divBdr>
        <w:top w:val="none" w:sz="0" w:space="0" w:color="auto"/>
        <w:left w:val="none" w:sz="0" w:space="0" w:color="auto"/>
        <w:bottom w:val="none" w:sz="0" w:space="0" w:color="auto"/>
        <w:right w:val="none" w:sz="0" w:space="0" w:color="auto"/>
      </w:divBdr>
    </w:div>
    <w:div w:id="1233731131">
      <w:bodyDiv w:val="1"/>
      <w:marLeft w:val="0"/>
      <w:marRight w:val="0"/>
      <w:marTop w:val="0"/>
      <w:marBottom w:val="0"/>
      <w:divBdr>
        <w:top w:val="none" w:sz="0" w:space="0" w:color="auto"/>
        <w:left w:val="none" w:sz="0" w:space="0" w:color="auto"/>
        <w:bottom w:val="none" w:sz="0" w:space="0" w:color="auto"/>
        <w:right w:val="none" w:sz="0" w:space="0" w:color="auto"/>
      </w:divBdr>
    </w:div>
    <w:div w:id="1254364332">
      <w:bodyDiv w:val="1"/>
      <w:marLeft w:val="0"/>
      <w:marRight w:val="0"/>
      <w:marTop w:val="0"/>
      <w:marBottom w:val="0"/>
      <w:divBdr>
        <w:top w:val="none" w:sz="0" w:space="0" w:color="auto"/>
        <w:left w:val="none" w:sz="0" w:space="0" w:color="auto"/>
        <w:bottom w:val="none" w:sz="0" w:space="0" w:color="auto"/>
        <w:right w:val="none" w:sz="0" w:space="0" w:color="auto"/>
      </w:divBdr>
    </w:div>
    <w:div w:id="1258365845">
      <w:bodyDiv w:val="1"/>
      <w:marLeft w:val="0"/>
      <w:marRight w:val="0"/>
      <w:marTop w:val="0"/>
      <w:marBottom w:val="0"/>
      <w:divBdr>
        <w:top w:val="none" w:sz="0" w:space="0" w:color="auto"/>
        <w:left w:val="none" w:sz="0" w:space="0" w:color="auto"/>
        <w:bottom w:val="none" w:sz="0" w:space="0" w:color="auto"/>
        <w:right w:val="none" w:sz="0" w:space="0" w:color="auto"/>
      </w:divBdr>
    </w:div>
    <w:div w:id="1299991061">
      <w:bodyDiv w:val="1"/>
      <w:marLeft w:val="0"/>
      <w:marRight w:val="0"/>
      <w:marTop w:val="0"/>
      <w:marBottom w:val="0"/>
      <w:divBdr>
        <w:top w:val="none" w:sz="0" w:space="0" w:color="auto"/>
        <w:left w:val="none" w:sz="0" w:space="0" w:color="auto"/>
        <w:bottom w:val="none" w:sz="0" w:space="0" w:color="auto"/>
        <w:right w:val="none" w:sz="0" w:space="0" w:color="auto"/>
      </w:divBdr>
    </w:div>
    <w:div w:id="1352684658">
      <w:bodyDiv w:val="1"/>
      <w:marLeft w:val="0"/>
      <w:marRight w:val="0"/>
      <w:marTop w:val="0"/>
      <w:marBottom w:val="0"/>
      <w:divBdr>
        <w:top w:val="none" w:sz="0" w:space="0" w:color="auto"/>
        <w:left w:val="none" w:sz="0" w:space="0" w:color="auto"/>
        <w:bottom w:val="none" w:sz="0" w:space="0" w:color="auto"/>
        <w:right w:val="none" w:sz="0" w:space="0" w:color="auto"/>
      </w:divBdr>
    </w:div>
    <w:div w:id="1370376175">
      <w:bodyDiv w:val="1"/>
      <w:marLeft w:val="0"/>
      <w:marRight w:val="0"/>
      <w:marTop w:val="0"/>
      <w:marBottom w:val="0"/>
      <w:divBdr>
        <w:top w:val="none" w:sz="0" w:space="0" w:color="auto"/>
        <w:left w:val="none" w:sz="0" w:space="0" w:color="auto"/>
        <w:bottom w:val="none" w:sz="0" w:space="0" w:color="auto"/>
        <w:right w:val="none" w:sz="0" w:space="0" w:color="auto"/>
      </w:divBdr>
    </w:div>
    <w:div w:id="1423065719">
      <w:bodyDiv w:val="1"/>
      <w:marLeft w:val="0"/>
      <w:marRight w:val="0"/>
      <w:marTop w:val="0"/>
      <w:marBottom w:val="0"/>
      <w:divBdr>
        <w:top w:val="none" w:sz="0" w:space="0" w:color="auto"/>
        <w:left w:val="none" w:sz="0" w:space="0" w:color="auto"/>
        <w:bottom w:val="none" w:sz="0" w:space="0" w:color="auto"/>
        <w:right w:val="none" w:sz="0" w:space="0" w:color="auto"/>
      </w:divBdr>
      <w:divsChild>
        <w:div w:id="1721319183">
          <w:marLeft w:val="0"/>
          <w:marRight w:val="0"/>
          <w:marTop w:val="0"/>
          <w:marBottom w:val="0"/>
          <w:divBdr>
            <w:top w:val="none" w:sz="0" w:space="0" w:color="auto"/>
            <w:left w:val="none" w:sz="0" w:space="0" w:color="auto"/>
            <w:bottom w:val="none" w:sz="0" w:space="0" w:color="auto"/>
            <w:right w:val="none" w:sz="0" w:space="0" w:color="auto"/>
          </w:divBdr>
          <w:divsChild>
            <w:div w:id="207842121">
              <w:marLeft w:val="0"/>
              <w:marRight w:val="0"/>
              <w:marTop w:val="0"/>
              <w:marBottom w:val="0"/>
              <w:divBdr>
                <w:top w:val="none" w:sz="0" w:space="0" w:color="auto"/>
                <w:left w:val="none" w:sz="0" w:space="0" w:color="auto"/>
                <w:bottom w:val="single" w:sz="6" w:space="9" w:color="F3F2F1"/>
                <w:right w:val="none" w:sz="0" w:space="0" w:color="auto"/>
              </w:divBdr>
              <w:divsChild>
                <w:div w:id="1462992261">
                  <w:marLeft w:val="0"/>
                  <w:marRight w:val="0"/>
                  <w:marTop w:val="0"/>
                  <w:marBottom w:val="100"/>
                  <w:divBdr>
                    <w:top w:val="none" w:sz="0" w:space="0" w:color="auto"/>
                    <w:left w:val="none" w:sz="0" w:space="0" w:color="auto"/>
                    <w:bottom w:val="none" w:sz="0" w:space="0" w:color="auto"/>
                    <w:right w:val="none" w:sz="0" w:space="0" w:color="auto"/>
                  </w:divBdr>
                  <w:divsChild>
                    <w:div w:id="234245114">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549720">
      <w:bodyDiv w:val="1"/>
      <w:marLeft w:val="0"/>
      <w:marRight w:val="0"/>
      <w:marTop w:val="0"/>
      <w:marBottom w:val="0"/>
      <w:divBdr>
        <w:top w:val="none" w:sz="0" w:space="0" w:color="auto"/>
        <w:left w:val="none" w:sz="0" w:space="0" w:color="auto"/>
        <w:bottom w:val="none" w:sz="0" w:space="0" w:color="auto"/>
        <w:right w:val="none" w:sz="0" w:space="0" w:color="auto"/>
      </w:divBdr>
    </w:div>
    <w:div w:id="1467889266">
      <w:bodyDiv w:val="1"/>
      <w:marLeft w:val="0"/>
      <w:marRight w:val="0"/>
      <w:marTop w:val="0"/>
      <w:marBottom w:val="0"/>
      <w:divBdr>
        <w:top w:val="none" w:sz="0" w:space="0" w:color="auto"/>
        <w:left w:val="none" w:sz="0" w:space="0" w:color="auto"/>
        <w:bottom w:val="none" w:sz="0" w:space="0" w:color="auto"/>
        <w:right w:val="none" w:sz="0" w:space="0" w:color="auto"/>
      </w:divBdr>
    </w:div>
    <w:div w:id="1469324001">
      <w:bodyDiv w:val="1"/>
      <w:marLeft w:val="0"/>
      <w:marRight w:val="0"/>
      <w:marTop w:val="0"/>
      <w:marBottom w:val="0"/>
      <w:divBdr>
        <w:top w:val="none" w:sz="0" w:space="0" w:color="auto"/>
        <w:left w:val="none" w:sz="0" w:space="0" w:color="auto"/>
        <w:bottom w:val="none" w:sz="0" w:space="0" w:color="auto"/>
        <w:right w:val="none" w:sz="0" w:space="0" w:color="auto"/>
      </w:divBdr>
    </w:div>
    <w:div w:id="1470317280">
      <w:bodyDiv w:val="1"/>
      <w:marLeft w:val="0"/>
      <w:marRight w:val="0"/>
      <w:marTop w:val="0"/>
      <w:marBottom w:val="0"/>
      <w:divBdr>
        <w:top w:val="none" w:sz="0" w:space="0" w:color="auto"/>
        <w:left w:val="none" w:sz="0" w:space="0" w:color="auto"/>
        <w:bottom w:val="none" w:sz="0" w:space="0" w:color="auto"/>
        <w:right w:val="none" w:sz="0" w:space="0" w:color="auto"/>
      </w:divBdr>
    </w:div>
    <w:div w:id="1539510652">
      <w:bodyDiv w:val="1"/>
      <w:marLeft w:val="0"/>
      <w:marRight w:val="0"/>
      <w:marTop w:val="0"/>
      <w:marBottom w:val="0"/>
      <w:divBdr>
        <w:top w:val="none" w:sz="0" w:space="0" w:color="auto"/>
        <w:left w:val="none" w:sz="0" w:space="0" w:color="auto"/>
        <w:bottom w:val="none" w:sz="0" w:space="0" w:color="auto"/>
        <w:right w:val="none" w:sz="0" w:space="0" w:color="auto"/>
      </w:divBdr>
    </w:div>
    <w:div w:id="1542477918">
      <w:bodyDiv w:val="1"/>
      <w:marLeft w:val="0"/>
      <w:marRight w:val="0"/>
      <w:marTop w:val="0"/>
      <w:marBottom w:val="0"/>
      <w:divBdr>
        <w:top w:val="none" w:sz="0" w:space="0" w:color="auto"/>
        <w:left w:val="none" w:sz="0" w:space="0" w:color="auto"/>
        <w:bottom w:val="none" w:sz="0" w:space="0" w:color="auto"/>
        <w:right w:val="none" w:sz="0" w:space="0" w:color="auto"/>
      </w:divBdr>
    </w:div>
    <w:div w:id="1553148640">
      <w:bodyDiv w:val="1"/>
      <w:marLeft w:val="0"/>
      <w:marRight w:val="0"/>
      <w:marTop w:val="0"/>
      <w:marBottom w:val="0"/>
      <w:divBdr>
        <w:top w:val="none" w:sz="0" w:space="0" w:color="auto"/>
        <w:left w:val="none" w:sz="0" w:space="0" w:color="auto"/>
        <w:bottom w:val="none" w:sz="0" w:space="0" w:color="auto"/>
        <w:right w:val="none" w:sz="0" w:space="0" w:color="auto"/>
      </w:divBdr>
    </w:div>
    <w:div w:id="1569028309">
      <w:bodyDiv w:val="1"/>
      <w:marLeft w:val="0"/>
      <w:marRight w:val="0"/>
      <w:marTop w:val="0"/>
      <w:marBottom w:val="0"/>
      <w:divBdr>
        <w:top w:val="none" w:sz="0" w:space="0" w:color="auto"/>
        <w:left w:val="none" w:sz="0" w:space="0" w:color="auto"/>
        <w:bottom w:val="none" w:sz="0" w:space="0" w:color="auto"/>
        <w:right w:val="none" w:sz="0" w:space="0" w:color="auto"/>
      </w:divBdr>
    </w:div>
    <w:div w:id="1573154831">
      <w:bodyDiv w:val="1"/>
      <w:marLeft w:val="0"/>
      <w:marRight w:val="0"/>
      <w:marTop w:val="0"/>
      <w:marBottom w:val="0"/>
      <w:divBdr>
        <w:top w:val="none" w:sz="0" w:space="0" w:color="auto"/>
        <w:left w:val="none" w:sz="0" w:space="0" w:color="auto"/>
        <w:bottom w:val="none" w:sz="0" w:space="0" w:color="auto"/>
        <w:right w:val="none" w:sz="0" w:space="0" w:color="auto"/>
      </w:divBdr>
      <w:divsChild>
        <w:div w:id="1258560146">
          <w:marLeft w:val="0"/>
          <w:marRight w:val="0"/>
          <w:marTop w:val="0"/>
          <w:marBottom w:val="0"/>
          <w:divBdr>
            <w:top w:val="none" w:sz="0" w:space="0" w:color="auto"/>
            <w:left w:val="none" w:sz="0" w:space="0" w:color="auto"/>
            <w:bottom w:val="none" w:sz="0" w:space="0" w:color="auto"/>
            <w:right w:val="none" w:sz="0" w:space="0" w:color="auto"/>
          </w:divBdr>
          <w:divsChild>
            <w:div w:id="37823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0116">
      <w:bodyDiv w:val="1"/>
      <w:marLeft w:val="0"/>
      <w:marRight w:val="0"/>
      <w:marTop w:val="0"/>
      <w:marBottom w:val="0"/>
      <w:divBdr>
        <w:top w:val="none" w:sz="0" w:space="0" w:color="auto"/>
        <w:left w:val="none" w:sz="0" w:space="0" w:color="auto"/>
        <w:bottom w:val="none" w:sz="0" w:space="0" w:color="auto"/>
        <w:right w:val="none" w:sz="0" w:space="0" w:color="auto"/>
      </w:divBdr>
      <w:divsChild>
        <w:div w:id="43259104">
          <w:marLeft w:val="677"/>
          <w:marRight w:val="0"/>
          <w:marTop w:val="240"/>
          <w:marBottom w:val="0"/>
          <w:divBdr>
            <w:top w:val="none" w:sz="0" w:space="0" w:color="auto"/>
            <w:left w:val="none" w:sz="0" w:space="0" w:color="auto"/>
            <w:bottom w:val="none" w:sz="0" w:space="0" w:color="auto"/>
            <w:right w:val="none" w:sz="0" w:space="0" w:color="auto"/>
          </w:divBdr>
        </w:div>
        <w:div w:id="321934444">
          <w:marLeft w:val="677"/>
          <w:marRight w:val="0"/>
          <w:marTop w:val="240"/>
          <w:marBottom w:val="0"/>
          <w:divBdr>
            <w:top w:val="none" w:sz="0" w:space="0" w:color="auto"/>
            <w:left w:val="none" w:sz="0" w:space="0" w:color="auto"/>
            <w:bottom w:val="none" w:sz="0" w:space="0" w:color="auto"/>
            <w:right w:val="none" w:sz="0" w:space="0" w:color="auto"/>
          </w:divBdr>
        </w:div>
        <w:div w:id="1317219905">
          <w:marLeft w:val="677"/>
          <w:marRight w:val="0"/>
          <w:marTop w:val="240"/>
          <w:marBottom w:val="0"/>
          <w:divBdr>
            <w:top w:val="none" w:sz="0" w:space="0" w:color="auto"/>
            <w:left w:val="none" w:sz="0" w:space="0" w:color="auto"/>
            <w:bottom w:val="none" w:sz="0" w:space="0" w:color="auto"/>
            <w:right w:val="none" w:sz="0" w:space="0" w:color="auto"/>
          </w:divBdr>
        </w:div>
        <w:div w:id="1380130814">
          <w:marLeft w:val="677"/>
          <w:marRight w:val="0"/>
          <w:marTop w:val="240"/>
          <w:marBottom w:val="0"/>
          <w:divBdr>
            <w:top w:val="none" w:sz="0" w:space="0" w:color="auto"/>
            <w:left w:val="none" w:sz="0" w:space="0" w:color="auto"/>
            <w:bottom w:val="none" w:sz="0" w:space="0" w:color="auto"/>
            <w:right w:val="none" w:sz="0" w:space="0" w:color="auto"/>
          </w:divBdr>
        </w:div>
        <w:div w:id="1569655775">
          <w:marLeft w:val="677"/>
          <w:marRight w:val="0"/>
          <w:marTop w:val="240"/>
          <w:marBottom w:val="0"/>
          <w:divBdr>
            <w:top w:val="none" w:sz="0" w:space="0" w:color="auto"/>
            <w:left w:val="none" w:sz="0" w:space="0" w:color="auto"/>
            <w:bottom w:val="none" w:sz="0" w:space="0" w:color="auto"/>
            <w:right w:val="none" w:sz="0" w:space="0" w:color="auto"/>
          </w:divBdr>
        </w:div>
        <w:div w:id="1570724746">
          <w:marLeft w:val="677"/>
          <w:marRight w:val="0"/>
          <w:marTop w:val="240"/>
          <w:marBottom w:val="0"/>
          <w:divBdr>
            <w:top w:val="none" w:sz="0" w:space="0" w:color="auto"/>
            <w:left w:val="none" w:sz="0" w:space="0" w:color="auto"/>
            <w:bottom w:val="none" w:sz="0" w:space="0" w:color="auto"/>
            <w:right w:val="none" w:sz="0" w:space="0" w:color="auto"/>
          </w:divBdr>
        </w:div>
        <w:div w:id="1786465910">
          <w:marLeft w:val="677"/>
          <w:marRight w:val="0"/>
          <w:marTop w:val="240"/>
          <w:marBottom w:val="0"/>
          <w:divBdr>
            <w:top w:val="none" w:sz="0" w:space="0" w:color="auto"/>
            <w:left w:val="none" w:sz="0" w:space="0" w:color="auto"/>
            <w:bottom w:val="none" w:sz="0" w:space="0" w:color="auto"/>
            <w:right w:val="none" w:sz="0" w:space="0" w:color="auto"/>
          </w:divBdr>
        </w:div>
        <w:div w:id="1886066305">
          <w:marLeft w:val="677"/>
          <w:marRight w:val="0"/>
          <w:marTop w:val="240"/>
          <w:marBottom w:val="0"/>
          <w:divBdr>
            <w:top w:val="none" w:sz="0" w:space="0" w:color="auto"/>
            <w:left w:val="none" w:sz="0" w:space="0" w:color="auto"/>
            <w:bottom w:val="none" w:sz="0" w:space="0" w:color="auto"/>
            <w:right w:val="none" w:sz="0" w:space="0" w:color="auto"/>
          </w:divBdr>
        </w:div>
        <w:div w:id="1989626511">
          <w:marLeft w:val="677"/>
          <w:marRight w:val="0"/>
          <w:marTop w:val="240"/>
          <w:marBottom w:val="0"/>
          <w:divBdr>
            <w:top w:val="none" w:sz="0" w:space="0" w:color="auto"/>
            <w:left w:val="none" w:sz="0" w:space="0" w:color="auto"/>
            <w:bottom w:val="none" w:sz="0" w:space="0" w:color="auto"/>
            <w:right w:val="none" w:sz="0" w:space="0" w:color="auto"/>
          </w:divBdr>
        </w:div>
        <w:div w:id="2009866458">
          <w:marLeft w:val="677"/>
          <w:marRight w:val="0"/>
          <w:marTop w:val="240"/>
          <w:marBottom w:val="0"/>
          <w:divBdr>
            <w:top w:val="none" w:sz="0" w:space="0" w:color="auto"/>
            <w:left w:val="none" w:sz="0" w:space="0" w:color="auto"/>
            <w:bottom w:val="none" w:sz="0" w:space="0" w:color="auto"/>
            <w:right w:val="none" w:sz="0" w:space="0" w:color="auto"/>
          </w:divBdr>
        </w:div>
      </w:divsChild>
    </w:div>
    <w:div w:id="1587810095">
      <w:bodyDiv w:val="1"/>
      <w:marLeft w:val="0"/>
      <w:marRight w:val="0"/>
      <w:marTop w:val="0"/>
      <w:marBottom w:val="0"/>
      <w:divBdr>
        <w:top w:val="none" w:sz="0" w:space="0" w:color="auto"/>
        <w:left w:val="none" w:sz="0" w:space="0" w:color="auto"/>
        <w:bottom w:val="none" w:sz="0" w:space="0" w:color="auto"/>
        <w:right w:val="none" w:sz="0" w:space="0" w:color="auto"/>
      </w:divBdr>
    </w:div>
    <w:div w:id="1642688962">
      <w:bodyDiv w:val="1"/>
      <w:marLeft w:val="0"/>
      <w:marRight w:val="0"/>
      <w:marTop w:val="0"/>
      <w:marBottom w:val="0"/>
      <w:divBdr>
        <w:top w:val="none" w:sz="0" w:space="0" w:color="auto"/>
        <w:left w:val="none" w:sz="0" w:space="0" w:color="auto"/>
        <w:bottom w:val="none" w:sz="0" w:space="0" w:color="auto"/>
        <w:right w:val="none" w:sz="0" w:space="0" w:color="auto"/>
      </w:divBdr>
    </w:div>
    <w:div w:id="1666858536">
      <w:bodyDiv w:val="1"/>
      <w:marLeft w:val="0"/>
      <w:marRight w:val="0"/>
      <w:marTop w:val="0"/>
      <w:marBottom w:val="0"/>
      <w:divBdr>
        <w:top w:val="none" w:sz="0" w:space="0" w:color="auto"/>
        <w:left w:val="none" w:sz="0" w:space="0" w:color="auto"/>
        <w:bottom w:val="none" w:sz="0" w:space="0" w:color="auto"/>
        <w:right w:val="none" w:sz="0" w:space="0" w:color="auto"/>
      </w:divBdr>
    </w:div>
    <w:div w:id="1691495337">
      <w:bodyDiv w:val="1"/>
      <w:marLeft w:val="0"/>
      <w:marRight w:val="0"/>
      <w:marTop w:val="0"/>
      <w:marBottom w:val="0"/>
      <w:divBdr>
        <w:top w:val="none" w:sz="0" w:space="0" w:color="auto"/>
        <w:left w:val="none" w:sz="0" w:space="0" w:color="auto"/>
        <w:bottom w:val="none" w:sz="0" w:space="0" w:color="auto"/>
        <w:right w:val="none" w:sz="0" w:space="0" w:color="auto"/>
      </w:divBdr>
      <w:divsChild>
        <w:div w:id="585768628">
          <w:marLeft w:val="0"/>
          <w:marRight w:val="0"/>
          <w:marTop w:val="0"/>
          <w:marBottom w:val="0"/>
          <w:divBdr>
            <w:top w:val="none" w:sz="0" w:space="0" w:color="auto"/>
            <w:left w:val="none" w:sz="0" w:space="0" w:color="auto"/>
            <w:bottom w:val="none" w:sz="0" w:space="0" w:color="auto"/>
            <w:right w:val="none" w:sz="0" w:space="0" w:color="auto"/>
          </w:divBdr>
          <w:divsChild>
            <w:div w:id="1939632510">
              <w:marLeft w:val="0"/>
              <w:marRight w:val="0"/>
              <w:marTop w:val="0"/>
              <w:marBottom w:val="0"/>
              <w:divBdr>
                <w:top w:val="none" w:sz="0" w:space="0" w:color="auto"/>
                <w:left w:val="none" w:sz="0" w:space="0" w:color="auto"/>
                <w:bottom w:val="none" w:sz="0" w:space="0" w:color="auto"/>
                <w:right w:val="none" w:sz="0" w:space="0" w:color="auto"/>
              </w:divBdr>
              <w:divsChild>
                <w:div w:id="470824319">
                  <w:marLeft w:val="0"/>
                  <w:marRight w:val="0"/>
                  <w:marTop w:val="0"/>
                  <w:marBottom w:val="0"/>
                  <w:divBdr>
                    <w:top w:val="none" w:sz="0" w:space="0" w:color="auto"/>
                    <w:left w:val="none" w:sz="0" w:space="0" w:color="auto"/>
                    <w:bottom w:val="none" w:sz="0" w:space="0" w:color="auto"/>
                    <w:right w:val="single" w:sz="4" w:space="13" w:color="B7B193"/>
                  </w:divBdr>
                </w:div>
              </w:divsChild>
            </w:div>
          </w:divsChild>
        </w:div>
      </w:divsChild>
    </w:div>
    <w:div w:id="1746218066">
      <w:bodyDiv w:val="1"/>
      <w:marLeft w:val="0"/>
      <w:marRight w:val="0"/>
      <w:marTop w:val="0"/>
      <w:marBottom w:val="0"/>
      <w:divBdr>
        <w:top w:val="none" w:sz="0" w:space="0" w:color="auto"/>
        <w:left w:val="none" w:sz="0" w:space="0" w:color="auto"/>
        <w:bottom w:val="none" w:sz="0" w:space="0" w:color="auto"/>
        <w:right w:val="none" w:sz="0" w:space="0" w:color="auto"/>
      </w:divBdr>
    </w:div>
    <w:div w:id="1757238596">
      <w:bodyDiv w:val="1"/>
      <w:marLeft w:val="0"/>
      <w:marRight w:val="0"/>
      <w:marTop w:val="0"/>
      <w:marBottom w:val="0"/>
      <w:divBdr>
        <w:top w:val="none" w:sz="0" w:space="0" w:color="auto"/>
        <w:left w:val="none" w:sz="0" w:space="0" w:color="auto"/>
        <w:bottom w:val="none" w:sz="0" w:space="0" w:color="auto"/>
        <w:right w:val="none" w:sz="0" w:space="0" w:color="auto"/>
      </w:divBdr>
    </w:div>
    <w:div w:id="1777483600">
      <w:bodyDiv w:val="1"/>
      <w:marLeft w:val="0"/>
      <w:marRight w:val="0"/>
      <w:marTop w:val="0"/>
      <w:marBottom w:val="0"/>
      <w:divBdr>
        <w:top w:val="none" w:sz="0" w:space="0" w:color="auto"/>
        <w:left w:val="none" w:sz="0" w:space="0" w:color="auto"/>
        <w:bottom w:val="none" w:sz="0" w:space="0" w:color="auto"/>
        <w:right w:val="none" w:sz="0" w:space="0" w:color="auto"/>
      </w:divBdr>
    </w:div>
    <w:div w:id="1789274608">
      <w:bodyDiv w:val="1"/>
      <w:marLeft w:val="0"/>
      <w:marRight w:val="0"/>
      <w:marTop w:val="0"/>
      <w:marBottom w:val="0"/>
      <w:divBdr>
        <w:top w:val="none" w:sz="0" w:space="0" w:color="auto"/>
        <w:left w:val="none" w:sz="0" w:space="0" w:color="auto"/>
        <w:bottom w:val="none" w:sz="0" w:space="0" w:color="auto"/>
        <w:right w:val="none" w:sz="0" w:space="0" w:color="auto"/>
      </w:divBdr>
    </w:div>
    <w:div w:id="1821190218">
      <w:bodyDiv w:val="1"/>
      <w:marLeft w:val="0"/>
      <w:marRight w:val="0"/>
      <w:marTop w:val="0"/>
      <w:marBottom w:val="0"/>
      <w:divBdr>
        <w:top w:val="none" w:sz="0" w:space="0" w:color="auto"/>
        <w:left w:val="none" w:sz="0" w:space="0" w:color="auto"/>
        <w:bottom w:val="none" w:sz="0" w:space="0" w:color="auto"/>
        <w:right w:val="none" w:sz="0" w:space="0" w:color="auto"/>
      </w:divBdr>
    </w:div>
    <w:div w:id="1823429084">
      <w:bodyDiv w:val="1"/>
      <w:marLeft w:val="0"/>
      <w:marRight w:val="0"/>
      <w:marTop w:val="0"/>
      <w:marBottom w:val="0"/>
      <w:divBdr>
        <w:top w:val="none" w:sz="0" w:space="0" w:color="auto"/>
        <w:left w:val="none" w:sz="0" w:space="0" w:color="auto"/>
        <w:bottom w:val="none" w:sz="0" w:space="0" w:color="auto"/>
        <w:right w:val="none" w:sz="0" w:space="0" w:color="auto"/>
      </w:divBdr>
      <w:divsChild>
        <w:div w:id="1763523030">
          <w:marLeft w:val="0"/>
          <w:marRight w:val="0"/>
          <w:marTop w:val="0"/>
          <w:marBottom w:val="0"/>
          <w:divBdr>
            <w:top w:val="none" w:sz="0" w:space="0" w:color="auto"/>
            <w:left w:val="none" w:sz="0" w:space="0" w:color="auto"/>
            <w:bottom w:val="none" w:sz="0" w:space="0" w:color="auto"/>
            <w:right w:val="none" w:sz="0" w:space="0" w:color="auto"/>
          </w:divBdr>
        </w:div>
      </w:divsChild>
    </w:div>
    <w:div w:id="1836065193">
      <w:bodyDiv w:val="1"/>
      <w:marLeft w:val="0"/>
      <w:marRight w:val="0"/>
      <w:marTop w:val="0"/>
      <w:marBottom w:val="0"/>
      <w:divBdr>
        <w:top w:val="none" w:sz="0" w:space="0" w:color="auto"/>
        <w:left w:val="none" w:sz="0" w:space="0" w:color="auto"/>
        <w:bottom w:val="none" w:sz="0" w:space="0" w:color="auto"/>
        <w:right w:val="none" w:sz="0" w:space="0" w:color="auto"/>
      </w:divBdr>
    </w:div>
    <w:div w:id="1849176486">
      <w:bodyDiv w:val="1"/>
      <w:marLeft w:val="0"/>
      <w:marRight w:val="0"/>
      <w:marTop w:val="0"/>
      <w:marBottom w:val="0"/>
      <w:divBdr>
        <w:top w:val="none" w:sz="0" w:space="0" w:color="auto"/>
        <w:left w:val="none" w:sz="0" w:space="0" w:color="auto"/>
        <w:bottom w:val="none" w:sz="0" w:space="0" w:color="auto"/>
        <w:right w:val="none" w:sz="0" w:space="0" w:color="auto"/>
      </w:divBdr>
    </w:div>
    <w:div w:id="1886939881">
      <w:bodyDiv w:val="1"/>
      <w:marLeft w:val="0"/>
      <w:marRight w:val="0"/>
      <w:marTop w:val="0"/>
      <w:marBottom w:val="0"/>
      <w:divBdr>
        <w:top w:val="none" w:sz="0" w:space="0" w:color="auto"/>
        <w:left w:val="none" w:sz="0" w:space="0" w:color="auto"/>
        <w:bottom w:val="none" w:sz="0" w:space="0" w:color="auto"/>
        <w:right w:val="none" w:sz="0" w:space="0" w:color="auto"/>
      </w:divBdr>
    </w:div>
    <w:div w:id="1911840213">
      <w:bodyDiv w:val="1"/>
      <w:marLeft w:val="0"/>
      <w:marRight w:val="0"/>
      <w:marTop w:val="0"/>
      <w:marBottom w:val="0"/>
      <w:divBdr>
        <w:top w:val="none" w:sz="0" w:space="0" w:color="auto"/>
        <w:left w:val="none" w:sz="0" w:space="0" w:color="auto"/>
        <w:bottom w:val="none" w:sz="0" w:space="0" w:color="auto"/>
        <w:right w:val="none" w:sz="0" w:space="0" w:color="auto"/>
      </w:divBdr>
    </w:div>
    <w:div w:id="1911847440">
      <w:bodyDiv w:val="1"/>
      <w:marLeft w:val="0"/>
      <w:marRight w:val="0"/>
      <w:marTop w:val="0"/>
      <w:marBottom w:val="0"/>
      <w:divBdr>
        <w:top w:val="none" w:sz="0" w:space="0" w:color="auto"/>
        <w:left w:val="none" w:sz="0" w:space="0" w:color="auto"/>
        <w:bottom w:val="none" w:sz="0" w:space="0" w:color="auto"/>
        <w:right w:val="none" w:sz="0" w:space="0" w:color="auto"/>
      </w:divBdr>
      <w:divsChild>
        <w:div w:id="2050957751">
          <w:marLeft w:val="0"/>
          <w:marRight w:val="0"/>
          <w:marTop w:val="0"/>
          <w:marBottom w:val="0"/>
          <w:divBdr>
            <w:top w:val="none" w:sz="0" w:space="0" w:color="auto"/>
            <w:left w:val="none" w:sz="0" w:space="0" w:color="auto"/>
            <w:bottom w:val="none" w:sz="0" w:space="0" w:color="auto"/>
            <w:right w:val="none" w:sz="0" w:space="0" w:color="auto"/>
          </w:divBdr>
          <w:divsChild>
            <w:div w:id="59064257">
              <w:marLeft w:val="0"/>
              <w:marRight w:val="0"/>
              <w:marTop w:val="0"/>
              <w:marBottom w:val="0"/>
              <w:divBdr>
                <w:top w:val="none" w:sz="0" w:space="0" w:color="auto"/>
                <w:left w:val="none" w:sz="0" w:space="0" w:color="auto"/>
                <w:bottom w:val="single" w:sz="6" w:space="9" w:color="F3F2F1"/>
                <w:right w:val="none" w:sz="0" w:space="0" w:color="auto"/>
              </w:divBdr>
              <w:divsChild>
                <w:div w:id="460880478">
                  <w:marLeft w:val="0"/>
                  <w:marRight w:val="0"/>
                  <w:marTop w:val="0"/>
                  <w:marBottom w:val="100"/>
                  <w:divBdr>
                    <w:top w:val="none" w:sz="0" w:space="0" w:color="auto"/>
                    <w:left w:val="none" w:sz="0" w:space="0" w:color="auto"/>
                    <w:bottom w:val="none" w:sz="0" w:space="0" w:color="auto"/>
                    <w:right w:val="none" w:sz="0" w:space="0" w:color="auto"/>
                  </w:divBdr>
                  <w:divsChild>
                    <w:div w:id="1899584029">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795043">
      <w:bodyDiv w:val="1"/>
      <w:marLeft w:val="0"/>
      <w:marRight w:val="0"/>
      <w:marTop w:val="0"/>
      <w:marBottom w:val="0"/>
      <w:divBdr>
        <w:top w:val="none" w:sz="0" w:space="0" w:color="auto"/>
        <w:left w:val="none" w:sz="0" w:space="0" w:color="auto"/>
        <w:bottom w:val="none" w:sz="0" w:space="0" w:color="auto"/>
        <w:right w:val="none" w:sz="0" w:space="0" w:color="auto"/>
      </w:divBdr>
    </w:div>
    <w:div w:id="1931237945">
      <w:bodyDiv w:val="1"/>
      <w:marLeft w:val="0"/>
      <w:marRight w:val="0"/>
      <w:marTop w:val="0"/>
      <w:marBottom w:val="0"/>
      <w:divBdr>
        <w:top w:val="none" w:sz="0" w:space="0" w:color="auto"/>
        <w:left w:val="none" w:sz="0" w:space="0" w:color="auto"/>
        <w:bottom w:val="none" w:sz="0" w:space="0" w:color="auto"/>
        <w:right w:val="none" w:sz="0" w:space="0" w:color="auto"/>
      </w:divBdr>
    </w:div>
    <w:div w:id="1953973307">
      <w:bodyDiv w:val="1"/>
      <w:marLeft w:val="0"/>
      <w:marRight w:val="0"/>
      <w:marTop w:val="0"/>
      <w:marBottom w:val="0"/>
      <w:divBdr>
        <w:top w:val="none" w:sz="0" w:space="0" w:color="auto"/>
        <w:left w:val="none" w:sz="0" w:space="0" w:color="auto"/>
        <w:bottom w:val="none" w:sz="0" w:space="0" w:color="auto"/>
        <w:right w:val="none" w:sz="0" w:space="0" w:color="auto"/>
      </w:divBdr>
    </w:div>
    <w:div w:id="1958294829">
      <w:bodyDiv w:val="1"/>
      <w:marLeft w:val="0"/>
      <w:marRight w:val="0"/>
      <w:marTop w:val="0"/>
      <w:marBottom w:val="0"/>
      <w:divBdr>
        <w:top w:val="none" w:sz="0" w:space="0" w:color="auto"/>
        <w:left w:val="none" w:sz="0" w:space="0" w:color="auto"/>
        <w:bottom w:val="none" w:sz="0" w:space="0" w:color="auto"/>
        <w:right w:val="none" w:sz="0" w:space="0" w:color="auto"/>
      </w:divBdr>
    </w:div>
    <w:div w:id="1959215673">
      <w:bodyDiv w:val="1"/>
      <w:marLeft w:val="0"/>
      <w:marRight w:val="0"/>
      <w:marTop w:val="0"/>
      <w:marBottom w:val="0"/>
      <w:divBdr>
        <w:top w:val="none" w:sz="0" w:space="0" w:color="auto"/>
        <w:left w:val="none" w:sz="0" w:space="0" w:color="auto"/>
        <w:bottom w:val="none" w:sz="0" w:space="0" w:color="auto"/>
        <w:right w:val="none" w:sz="0" w:space="0" w:color="auto"/>
      </w:divBdr>
    </w:div>
    <w:div w:id="1967195495">
      <w:bodyDiv w:val="1"/>
      <w:marLeft w:val="0"/>
      <w:marRight w:val="0"/>
      <w:marTop w:val="0"/>
      <w:marBottom w:val="0"/>
      <w:divBdr>
        <w:top w:val="none" w:sz="0" w:space="0" w:color="auto"/>
        <w:left w:val="none" w:sz="0" w:space="0" w:color="auto"/>
        <w:bottom w:val="none" w:sz="0" w:space="0" w:color="auto"/>
        <w:right w:val="none" w:sz="0" w:space="0" w:color="auto"/>
      </w:divBdr>
      <w:divsChild>
        <w:div w:id="217664714">
          <w:marLeft w:val="446"/>
          <w:marRight w:val="0"/>
          <w:marTop w:val="168"/>
          <w:marBottom w:val="0"/>
          <w:divBdr>
            <w:top w:val="none" w:sz="0" w:space="0" w:color="auto"/>
            <w:left w:val="none" w:sz="0" w:space="0" w:color="auto"/>
            <w:bottom w:val="none" w:sz="0" w:space="0" w:color="auto"/>
            <w:right w:val="none" w:sz="0" w:space="0" w:color="auto"/>
          </w:divBdr>
        </w:div>
      </w:divsChild>
    </w:div>
    <w:div w:id="1969896627">
      <w:bodyDiv w:val="1"/>
      <w:marLeft w:val="0"/>
      <w:marRight w:val="0"/>
      <w:marTop w:val="0"/>
      <w:marBottom w:val="0"/>
      <w:divBdr>
        <w:top w:val="none" w:sz="0" w:space="0" w:color="auto"/>
        <w:left w:val="none" w:sz="0" w:space="0" w:color="auto"/>
        <w:bottom w:val="none" w:sz="0" w:space="0" w:color="auto"/>
        <w:right w:val="none" w:sz="0" w:space="0" w:color="auto"/>
      </w:divBdr>
    </w:div>
    <w:div w:id="1979190377">
      <w:bodyDiv w:val="1"/>
      <w:marLeft w:val="0"/>
      <w:marRight w:val="0"/>
      <w:marTop w:val="0"/>
      <w:marBottom w:val="0"/>
      <w:divBdr>
        <w:top w:val="none" w:sz="0" w:space="0" w:color="auto"/>
        <w:left w:val="none" w:sz="0" w:space="0" w:color="auto"/>
        <w:bottom w:val="none" w:sz="0" w:space="0" w:color="auto"/>
        <w:right w:val="none" w:sz="0" w:space="0" w:color="auto"/>
      </w:divBdr>
    </w:div>
    <w:div w:id="1983654576">
      <w:bodyDiv w:val="1"/>
      <w:marLeft w:val="0"/>
      <w:marRight w:val="0"/>
      <w:marTop w:val="0"/>
      <w:marBottom w:val="0"/>
      <w:divBdr>
        <w:top w:val="none" w:sz="0" w:space="0" w:color="auto"/>
        <w:left w:val="none" w:sz="0" w:space="0" w:color="auto"/>
        <w:bottom w:val="none" w:sz="0" w:space="0" w:color="auto"/>
        <w:right w:val="none" w:sz="0" w:space="0" w:color="auto"/>
      </w:divBdr>
    </w:div>
    <w:div w:id="2018388892">
      <w:bodyDiv w:val="1"/>
      <w:marLeft w:val="0"/>
      <w:marRight w:val="0"/>
      <w:marTop w:val="0"/>
      <w:marBottom w:val="0"/>
      <w:divBdr>
        <w:top w:val="none" w:sz="0" w:space="0" w:color="auto"/>
        <w:left w:val="none" w:sz="0" w:space="0" w:color="auto"/>
        <w:bottom w:val="none" w:sz="0" w:space="0" w:color="auto"/>
        <w:right w:val="none" w:sz="0" w:space="0" w:color="auto"/>
      </w:divBdr>
    </w:div>
    <w:div w:id="2028630956">
      <w:bodyDiv w:val="1"/>
      <w:marLeft w:val="0"/>
      <w:marRight w:val="0"/>
      <w:marTop w:val="0"/>
      <w:marBottom w:val="0"/>
      <w:divBdr>
        <w:top w:val="none" w:sz="0" w:space="0" w:color="auto"/>
        <w:left w:val="none" w:sz="0" w:space="0" w:color="auto"/>
        <w:bottom w:val="none" w:sz="0" w:space="0" w:color="auto"/>
        <w:right w:val="none" w:sz="0" w:space="0" w:color="auto"/>
      </w:divBdr>
      <w:divsChild>
        <w:div w:id="243809572">
          <w:marLeft w:val="0"/>
          <w:marRight w:val="0"/>
          <w:marTop w:val="0"/>
          <w:marBottom w:val="0"/>
          <w:divBdr>
            <w:top w:val="none" w:sz="0" w:space="0" w:color="auto"/>
            <w:left w:val="none" w:sz="0" w:space="0" w:color="auto"/>
            <w:bottom w:val="none" w:sz="0" w:space="0" w:color="auto"/>
            <w:right w:val="none" w:sz="0" w:space="0" w:color="auto"/>
          </w:divBdr>
          <w:divsChild>
            <w:div w:id="96484410">
              <w:marLeft w:val="0"/>
              <w:marRight w:val="0"/>
              <w:marTop w:val="0"/>
              <w:marBottom w:val="0"/>
              <w:divBdr>
                <w:top w:val="none" w:sz="0" w:space="0" w:color="auto"/>
                <w:left w:val="none" w:sz="0" w:space="0" w:color="auto"/>
                <w:bottom w:val="single" w:sz="6" w:space="9" w:color="F3F2F1"/>
                <w:right w:val="none" w:sz="0" w:space="0" w:color="auto"/>
              </w:divBdr>
              <w:divsChild>
                <w:div w:id="1268193035">
                  <w:marLeft w:val="0"/>
                  <w:marRight w:val="0"/>
                  <w:marTop w:val="0"/>
                  <w:marBottom w:val="100"/>
                  <w:divBdr>
                    <w:top w:val="none" w:sz="0" w:space="0" w:color="auto"/>
                    <w:left w:val="none" w:sz="0" w:space="0" w:color="auto"/>
                    <w:bottom w:val="none" w:sz="0" w:space="0" w:color="auto"/>
                    <w:right w:val="none" w:sz="0" w:space="0" w:color="auto"/>
                  </w:divBdr>
                  <w:divsChild>
                    <w:div w:id="120691667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895968">
      <w:bodyDiv w:val="1"/>
      <w:marLeft w:val="0"/>
      <w:marRight w:val="0"/>
      <w:marTop w:val="0"/>
      <w:marBottom w:val="0"/>
      <w:divBdr>
        <w:top w:val="none" w:sz="0" w:space="0" w:color="auto"/>
        <w:left w:val="none" w:sz="0" w:space="0" w:color="auto"/>
        <w:bottom w:val="none" w:sz="0" w:space="0" w:color="auto"/>
        <w:right w:val="none" w:sz="0" w:space="0" w:color="auto"/>
      </w:divBdr>
    </w:div>
    <w:div w:id="2074309192">
      <w:bodyDiv w:val="1"/>
      <w:marLeft w:val="0"/>
      <w:marRight w:val="0"/>
      <w:marTop w:val="0"/>
      <w:marBottom w:val="0"/>
      <w:divBdr>
        <w:top w:val="none" w:sz="0" w:space="0" w:color="auto"/>
        <w:left w:val="none" w:sz="0" w:space="0" w:color="auto"/>
        <w:bottom w:val="none" w:sz="0" w:space="0" w:color="auto"/>
        <w:right w:val="none" w:sz="0" w:space="0" w:color="auto"/>
      </w:divBdr>
    </w:div>
    <w:div w:id="2105421002">
      <w:bodyDiv w:val="1"/>
      <w:marLeft w:val="0"/>
      <w:marRight w:val="0"/>
      <w:marTop w:val="0"/>
      <w:marBottom w:val="0"/>
      <w:divBdr>
        <w:top w:val="none" w:sz="0" w:space="0" w:color="auto"/>
        <w:left w:val="none" w:sz="0" w:space="0" w:color="auto"/>
        <w:bottom w:val="none" w:sz="0" w:space="0" w:color="auto"/>
        <w:right w:val="none" w:sz="0" w:space="0" w:color="auto"/>
      </w:divBdr>
      <w:divsChild>
        <w:div w:id="61871699">
          <w:marLeft w:val="0"/>
          <w:marRight w:val="0"/>
          <w:marTop w:val="0"/>
          <w:marBottom w:val="0"/>
          <w:divBdr>
            <w:top w:val="none" w:sz="0" w:space="0" w:color="auto"/>
            <w:left w:val="none" w:sz="0" w:space="0" w:color="auto"/>
            <w:bottom w:val="none" w:sz="0" w:space="0" w:color="auto"/>
            <w:right w:val="none" w:sz="0" w:space="0" w:color="auto"/>
          </w:divBdr>
          <w:divsChild>
            <w:div w:id="438333218">
              <w:marLeft w:val="0"/>
              <w:marRight w:val="0"/>
              <w:marTop w:val="0"/>
              <w:marBottom w:val="0"/>
              <w:divBdr>
                <w:top w:val="none" w:sz="0" w:space="0" w:color="auto"/>
                <w:left w:val="none" w:sz="0" w:space="0" w:color="auto"/>
                <w:bottom w:val="single" w:sz="6" w:space="9" w:color="F3F2F1"/>
                <w:right w:val="none" w:sz="0" w:space="0" w:color="auto"/>
              </w:divBdr>
              <w:divsChild>
                <w:div w:id="1087312334">
                  <w:marLeft w:val="0"/>
                  <w:marRight w:val="0"/>
                  <w:marTop w:val="0"/>
                  <w:marBottom w:val="100"/>
                  <w:divBdr>
                    <w:top w:val="none" w:sz="0" w:space="0" w:color="auto"/>
                    <w:left w:val="none" w:sz="0" w:space="0" w:color="auto"/>
                    <w:bottom w:val="none" w:sz="0" w:space="0" w:color="auto"/>
                    <w:right w:val="none" w:sz="0" w:space="0" w:color="auto"/>
                  </w:divBdr>
                  <w:divsChild>
                    <w:div w:id="1297375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498628">
      <w:bodyDiv w:val="1"/>
      <w:marLeft w:val="0"/>
      <w:marRight w:val="0"/>
      <w:marTop w:val="0"/>
      <w:marBottom w:val="0"/>
      <w:divBdr>
        <w:top w:val="none" w:sz="0" w:space="0" w:color="auto"/>
        <w:left w:val="none" w:sz="0" w:space="0" w:color="auto"/>
        <w:bottom w:val="none" w:sz="0" w:space="0" w:color="auto"/>
        <w:right w:val="none" w:sz="0" w:space="0" w:color="auto"/>
      </w:divBdr>
    </w:div>
    <w:div w:id="2130926301">
      <w:bodyDiv w:val="1"/>
      <w:marLeft w:val="0"/>
      <w:marRight w:val="0"/>
      <w:marTop w:val="0"/>
      <w:marBottom w:val="0"/>
      <w:divBdr>
        <w:top w:val="none" w:sz="0" w:space="0" w:color="auto"/>
        <w:left w:val="none" w:sz="0" w:space="0" w:color="auto"/>
        <w:bottom w:val="none" w:sz="0" w:space="0" w:color="auto"/>
        <w:right w:val="none" w:sz="0" w:space="0" w:color="auto"/>
      </w:divBdr>
    </w:div>
    <w:div w:id="2133091122">
      <w:bodyDiv w:val="1"/>
      <w:marLeft w:val="0"/>
      <w:marRight w:val="0"/>
      <w:marTop w:val="0"/>
      <w:marBottom w:val="0"/>
      <w:divBdr>
        <w:top w:val="none" w:sz="0" w:space="0" w:color="auto"/>
        <w:left w:val="none" w:sz="0" w:space="0" w:color="auto"/>
        <w:bottom w:val="none" w:sz="0" w:space="0" w:color="auto"/>
        <w:right w:val="none" w:sz="0" w:space="0" w:color="auto"/>
      </w:divBdr>
    </w:div>
    <w:div w:id="213359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5.gif"/></Relationships>
</file>

<file path=word/_rels/header3.xml.rels><?xml version="1.0" encoding="UTF-8" standalone="yes"?>
<Relationships xmlns="http://schemas.openxmlformats.org/package/2006/relationships"><Relationship Id="rId1"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ravinn\Local%20Settings\Temporary%20Internet%20Files\Content.Outlook\M3LGAJ76\Mastek%20Proposal.dotx" TargetMode="External"/></Relationships>
</file>

<file path=word/theme/theme1.xml><?xml version="1.0" encoding="utf-8"?>
<a:theme xmlns:a="http://schemas.openxmlformats.org/drawingml/2006/main" name="Office Theme">
  <a:themeElements>
    <a:clrScheme name="Mastek colour pallet">
      <a:dk1>
        <a:srgbClr val="000000"/>
      </a:dk1>
      <a:lt1>
        <a:srgbClr val="FFFFFF"/>
      </a:lt1>
      <a:dk2>
        <a:srgbClr val="44546A"/>
      </a:dk2>
      <a:lt2>
        <a:srgbClr val="E7E6E6"/>
      </a:lt2>
      <a:accent1>
        <a:srgbClr val="0015C4"/>
      </a:accent1>
      <a:accent2>
        <a:srgbClr val="0099A8"/>
      </a:accent2>
      <a:accent3>
        <a:srgbClr val="98989A"/>
      </a:accent3>
      <a:accent4>
        <a:srgbClr val="5C5454"/>
      </a:accent4>
      <a:accent5>
        <a:srgbClr val="E9530E"/>
      </a:accent5>
      <a:accent6>
        <a:srgbClr val="EBDC00"/>
      </a:accent6>
      <a:hlink>
        <a:srgbClr val="41AEDA"/>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A238E5-4D15-4286-9358-F0630CE6346B}">
  <we:reference id="wa200006067" version="1.0.0.5" store="en-US" storeType="OMEX"/>
  <we:alternateReferences>
    <we:reference id="WA200006067" version="1.0.0.5"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documentManagement>
    <TaxKeywordTaxHTField xmlns="489abc5b-bdf6-4e50-9c28-6745d929bd9c">
      <Terms xmlns="http://schemas.microsoft.com/office/infopath/2007/PartnerControls">
        <TermInfo xmlns="http://schemas.microsoft.com/office/infopath/2007/PartnerControls">
          <TermName xmlns="http://schemas.microsoft.com/office/infopath/2007/PartnerControls">Real Estate</TermName>
          <TermId xmlns="http://schemas.microsoft.com/office/infopath/2007/PartnerControls">3ec582f2-3fb9-450e-97c4-dc6b3739a677</TermId>
        </TermInfo>
      </Terms>
    </TaxKeywordTaxHTField>
    <TaxCatchAll xmlns="489abc5b-bdf6-4e50-9c28-6745d929bd9c">
      <Value>69</Value>
    </TaxCatchAll>
    <Category xmlns="3508eb69-905d-4d96-b582-f8c956ab1b2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5A8F44B21A7BD4F87792DDD02D5E737" ma:contentTypeVersion="35" ma:contentTypeDescription="Create a new document." ma:contentTypeScope="" ma:versionID="f7a783078bb27f7d754af316b4b152f4">
  <xsd:schema xmlns:xsd="http://www.w3.org/2001/XMLSchema" xmlns:xs="http://www.w3.org/2001/XMLSchema" xmlns:p="http://schemas.microsoft.com/office/2006/metadata/properties" xmlns:ns2="489abc5b-bdf6-4e50-9c28-6745d929bd9c" xmlns:ns3="3508eb69-905d-4d96-b582-f8c956ab1b25" targetNamespace="http://schemas.microsoft.com/office/2006/metadata/properties" ma:root="true" ma:fieldsID="bca5311dacc6fcf0589093bc29d00af7" ns2:_="" ns3:_="">
    <xsd:import namespace="489abc5b-bdf6-4e50-9c28-6745d929bd9c"/>
    <xsd:import namespace="3508eb69-905d-4d96-b582-f8c956ab1b25"/>
    <xsd:element name="properties">
      <xsd:complexType>
        <xsd:sequence>
          <xsd:element name="documentManagement">
            <xsd:complexType>
              <xsd:all>
                <xsd:element ref="ns2:SharedWithUsers" minOccurs="0"/>
                <xsd:element ref="ns2:SharedWithDetails" minOccurs="0"/>
                <xsd:element ref="ns2:TaxKeywordTaxHTField" minOccurs="0"/>
                <xsd:element ref="ns2:TaxCatchAll" minOccurs="0"/>
                <xsd:element ref="ns3:Category"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9abc5b-bdf6-4e50-9c28-6745d929bd9c" elementFormDefault="qualified">
    <xsd:import namespace="http://schemas.microsoft.com/office/2006/documentManagement/types"/>
    <xsd:import namespace="http://schemas.microsoft.com/office/infopath/2007/PartnerControls"/>
    <xsd:element name="SharedWithUsers" ma:index="4"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5" nillable="true" ma:displayName="Shared With Details" ma:description="" ma:internalName="SharedWithDetails" ma:readOnly="true">
      <xsd:simpleType>
        <xsd:restriction base="dms:Note">
          <xsd:maxLength value="255"/>
        </xsd:restriction>
      </xsd:simpleType>
    </xsd:element>
    <xsd:element name="TaxKeywordTaxHTField" ma:index="11" nillable="true" ma:taxonomy="true" ma:internalName="TaxKeywordTaxHTField" ma:taxonomyFieldName="TaxKeyword" ma:displayName="Enterprise Keywords" ma:fieldId="{23f27201-bee3-471e-b2e7-b64fd8b7ca38}" ma:taxonomyMulti="true" ma:sspId="79436181-6ac7-4620-95a8-5fa159db9a54" ma:termSetId="00000000-0000-0000-0000-000000000000" ma:anchorId="00000000-0000-0000-0000-000000000000" ma:open="true" ma:isKeyword="true">
      <xsd:complexType>
        <xsd:sequence>
          <xsd:element ref="pc:Terms" minOccurs="0" maxOccurs="1"/>
        </xsd:sequence>
      </xsd:complexType>
    </xsd:element>
    <xsd:element name="TaxCatchAll" ma:index="12" nillable="true" ma:displayName="Taxonomy Catch All Column" ma:description="" ma:list="{9ebe014d-bb3c-48de-9087-885b1c78817e}" ma:internalName="TaxCatchAll" ma:readOnly="false" ma:showField="CatchAllData" ma:web="489abc5b-bdf6-4e50-9c28-6745d929bd9c">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3508eb69-905d-4d96-b582-f8c956ab1b25" elementFormDefault="qualified">
    <xsd:import namespace="http://schemas.microsoft.com/office/2006/documentManagement/types"/>
    <xsd:import namespace="http://schemas.microsoft.com/office/infopath/2007/PartnerControls"/>
    <xsd:element name="Category" ma:index="13" nillable="true" ma:displayName="Category" ma:internalName="Category">
      <xsd:simpleType>
        <xsd:restriction base="dms:Text">
          <xsd:maxLength value="255"/>
        </xsd:restriction>
      </xsd:simpleType>
    </xsd:element>
    <xsd:element name="MediaServiceMetadata" ma:index="14" nillable="true" ma:displayName="MediaServiceMetadata" ma:description="" ma:hidden="true" ma:internalName="MediaServiceMetadata" ma:readOnly="true">
      <xsd:simpleType>
        <xsd:restriction base="dms:Note"/>
      </xsd:simpleType>
    </xsd:element>
    <xsd:element name="MediaServiceFastMetadata" ma:index="15" nillable="true" ma:displayName="MediaServiceFastMetadata" ma:description="" ma:hidden="true" ma:internalName="MediaServiceFastMetadata" ma:readOnly="true">
      <xsd:simpleType>
        <xsd:restriction base="dms:Note"/>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ServiceDateTaken" ma:index="22" nillable="true" ma:displayName="MediaServiceDateTaken" ma:hidden="true" ma:internalName="MediaServiceDateTaken" ma:readOnly="true">
      <xsd:simpleType>
        <xsd:restriction base="dms:Text"/>
      </xsd:simpleType>
    </xsd:element>
    <xsd:element name="MediaLengthInSeconds" ma:index="23"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A3C449F-9B93-4FE0-B9BA-AD47CE536EAF}">
  <ds:schemaRefs>
    <ds:schemaRef ds:uri="http://schemas.openxmlformats.org/officeDocument/2006/bibliography"/>
  </ds:schemaRefs>
</ds:datastoreItem>
</file>

<file path=customXml/itemProps2.xml><?xml version="1.0" encoding="utf-8"?>
<ds:datastoreItem xmlns:ds="http://schemas.openxmlformats.org/officeDocument/2006/customXml" ds:itemID="{7D73B977-5318-4A68-8190-BA49015BB552}">
  <ds:schemaRefs>
    <ds:schemaRef ds:uri="http://schemas.microsoft.com/office/2006/metadata/properties"/>
    <ds:schemaRef ds:uri="489abc5b-bdf6-4e50-9c28-6745d929bd9c"/>
    <ds:schemaRef ds:uri="http://schemas.microsoft.com/office/infopath/2007/PartnerControls"/>
    <ds:schemaRef ds:uri="3508eb69-905d-4d96-b582-f8c956ab1b25"/>
  </ds:schemaRefs>
</ds:datastoreItem>
</file>

<file path=customXml/itemProps3.xml><?xml version="1.0" encoding="utf-8"?>
<ds:datastoreItem xmlns:ds="http://schemas.openxmlformats.org/officeDocument/2006/customXml" ds:itemID="{BE5AF738-FDB2-4481-852B-5D2B4F512255}">
  <ds:schemaRefs>
    <ds:schemaRef ds:uri="http://schemas.microsoft.com/sharepoint/v3/contenttype/forms"/>
  </ds:schemaRefs>
</ds:datastoreItem>
</file>

<file path=customXml/itemProps4.xml><?xml version="1.0" encoding="utf-8"?>
<ds:datastoreItem xmlns:ds="http://schemas.openxmlformats.org/officeDocument/2006/customXml" ds:itemID="{53CF7AAE-013A-4395-AD46-E0EA8D792C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9abc5b-bdf6-4e50-9c28-6745d929bd9c"/>
    <ds:schemaRef ds:uri="3508eb69-905d-4d96-b582-f8c956ab1b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Mastek Proposal</Template>
  <TotalTime>1</TotalTime>
  <Pages>17</Pages>
  <Words>583</Words>
  <Characters>3324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Mastek word format Ninad K</vt:lpstr>
    </vt:vector>
  </TitlesOfParts>
  <Manager/>
  <Company>Mastek UK Ltd.</Company>
  <LinksUpToDate>false</LinksUpToDate>
  <CharactersWithSpaces>3900</CharactersWithSpaces>
  <SharedDoc>false</SharedDoc>
  <HyperlinkBase/>
  <HLinks>
    <vt:vector size="78" baseType="variant">
      <vt:variant>
        <vt:i4>1507381</vt:i4>
      </vt:variant>
      <vt:variant>
        <vt:i4>71</vt:i4>
      </vt:variant>
      <vt:variant>
        <vt:i4>0</vt:i4>
      </vt:variant>
      <vt:variant>
        <vt:i4>5</vt:i4>
      </vt:variant>
      <vt:variant>
        <vt:lpwstr/>
      </vt:variant>
      <vt:variant>
        <vt:lpwstr>_Toc121201512</vt:lpwstr>
      </vt:variant>
      <vt:variant>
        <vt:i4>1507381</vt:i4>
      </vt:variant>
      <vt:variant>
        <vt:i4>65</vt:i4>
      </vt:variant>
      <vt:variant>
        <vt:i4>0</vt:i4>
      </vt:variant>
      <vt:variant>
        <vt:i4>5</vt:i4>
      </vt:variant>
      <vt:variant>
        <vt:lpwstr/>
      </vt:variant>
      <vt:variant>
        <vt:lpwstr>_Toc121201511</vt:lpwstr>
      </vt:variant>
      <vt:variant>
        <vt:i4>1507381</vt:i4>
      </vt:variant>
      <vt:variant>
        <vt:i4>59</vt:i4>
      </vt:variant>
      <vt:variant>
        <vt:i4>0</vt:i4>
      </vt:variant>
      <vt:variant>
        <vt:i4>5</vt:i4>
      </vt:variant>
      <vt:variant>
        <vt:lpwstr/>
      </vt:variant>
      <vt:variant>
        <vt:lpwstr>_Toc121201510</vt:lpwstr>
      </vt:variant>
      <vt:variant>
        <vt:i4>1441845</vt:i4>
      </vt:variant>
      <vt:variant>
        <vt:i4>53</vt:i4>
      </vt:variant>
      <vt:variant>
        <vt:i4>0</vt:i4>
      </vt:variant>
      <vt:variant>
        <vt:i4>5</vt:i4>
      </vt:variant>
      <vt:variant>
        <vt:lpwstr/>
      </vt:variant>
      <vt:variant>
        <vt:lpwstr>_Toc121201509</vt:lpwstr>
      </vt:variant>
      <vt:variant>
        <vt:i4>1441845</vt:i4>
      </vt:variant>
      <vt:variant>
        <vt:i4>47</vt:i4>
      </vt:variant>
      <vt:variant>
        <vt:i4>0</vt:i4>
      </vt:variant>
      <vt:variant>
        <vt:i4>5</vt:i4>
      </vt:variant>
      <vt:variant>
        <vt:lpwstr/>
      </vt:variant>
      <vt:variant>
        <vt:lpwstr>_Toc121201508</vt:lpwstr>
      </vt:variant>
      <vt:variant>
        <vt:i4>1441845</vt:i4>
      </vt:variant>
      <vt:variant>
        <vt:i4>41</vt:i4>
      </vt:variant>
      <vt:variant>
        <vt:i4>0</vt:i4>
      </vt:variant>
      <vt:variant>
        <vt:i4>5</vt:i4>
      </vt:variant>
      <vt:variant>
        <vt:lpwstr/>
      </vt:variant>
      <vt:variant>
        <vt:lpwstr>_Toc121201507</vt:lpwstr>
      </vt:variant>
      <vt:variant>
        <vt:i4>1441845</vt:i4>
      </vt:variant>
      <vt:variant>
        <vt:i4>35</vt:i4>
      </vt:variant>
      <vt:variant>
        <vt:i4>0</vt:i4>
      </vt:variant>
      <vt:variant>
        <vt:i4>5</vt:i4>
      </vt:variant>
      <vt:variant>
        <vt:lpwstr/>
      </vt:variant>
      <vt:variant>
        <vt:lpwstr>_Toc121201506</vt:lpwstr>
      </vt:variant>
      <vt:variant>
        <vt:i4>1441845</vt:i4>
      </vt:variant>
      <vt:variant>
        <vt:i4>29</vt:i4>
      </vt:variant>
      <vt:variant>
        <vt:i4>0</vt:i4>
      </vt:variant>
      <vt:variant>
        <vt:i4>5</vt:i4>
      </vt:variant>
      <vt:variant>
        <vt:lpwstr/>
      </vt:variant>
      <vt:variant>
        <vt:lpwstr>_Toc121201505</vt:lpwstr>
      </vt:variant>
      <vt:variant>
        <vt:i4>1441845</vt:i4>
      </vt:variant>
      <vt:variant>
        <vt:i4>23</vt:i4>
      </vt:variant>
      <vt:variant>
        <vt:i4>0</vt:i4>
      </vt:variant>
      <vt:variant>
        <vt:i4>5</vt:i4>
      </vt:variant>
      <vt:variant>
        <vt:lpwstr/>
      </vt:variant>
      <vt:variant>
        <vt:lpwstr>_Toc121201504</vt:lpwstr>
      </vt:variant>
      <vt:variant>
        <vt:i4>1441845</vt:i4>
      </vt:variant>
      <vt:variant>
        <vt:i4>17</vt:i4>
      </vt:variant>
      <vt:variant>
        <vt:i4>0</vt:i4>
      </vt:variant>
      <vt:variant>
        <vt:i4>5</vt:i4>
      </vt:variant>
      <vt:variant>
        <vt:lpwstr/>
      </vt:variant>
      <vt:variant>
        <vt:lpwstr>_Toc121201503</vt:lpwstr>
      </vt:variant>
      <vt:variant>
        <vt:i4>5636214</vt:i4>
      </vt:variant>
      <vt:variant>
        <vt:i4>12</vt:i4>
      </vt:variant>
      <vt:variant>
        <vt:i4>0</vt:i4>
      </vt:variant>
      <vt:variant>
        <vt:i4>5</vt:i4>
      </vt:variant>
      <vt:variant>
        <vt:lpwstr>mailto:email.address@mastek.co.uk</vt:lpwstr>
      </vt:variant>
      <vt:variant>
        <vt:lpwstr/>
      </vt:variant>
      <vt:variant>
        <vt:i4>3145747</vt:i4>
      </vt:variant>
      <vt:variant>
        <vt:i4>9</vt:i4>
      </vt:variant>
      <vt:variant>
        <vt:i4>0</vt:i4>
      </vt:variant>
      <vt:variant>
        <vt:i4>5</vt:i4>
      </vt:variant>
      <vt:variant>
        <vt:lpwstr>mailto:email@mastek.com</vt:lpwstr>
      </vt:variant>
      <vt:variant>
        <vt:lpwstr/>
      </vt:variant>
      <vt:variant>
        <vt:i4>4718617</vt:i4>
      </vt:variant>
      <vt:variant>
        <vt:i4>5681</vt:i4>
      </vt:variant>
      <vt:variant>
        <vt:i4>1025</vt:i4>
      </vt:variant>
      <vt:variant>
        <vt:i4>1</vt:i4>
      </vt:variant>
      <vt:variant>
        <vt:lpwstr>..\MASTEK logo files\MASTEK SMALL 03.jpg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Mastek word format Ninad K</dc:title>
  <dc:subject/>
  <dc:creator>Mastek</dc:creator>
  <cp:keywords>Real Estate</cp:keywords>
  <dc:description/>
  <cp:lastModifiedBy>Paresh kumar Nayak</cp:lastModifiedBy>
  <cp:revision>2</cp:revision>
  <cp:lastPrinted>2018-05-04T14:52:00Z</cp:lastPrinted>
  <dcterms:created xsi:type="dcterms:W3CDTF">2025-01-23T09:14:00Z</dcterms:created>
  <dcterms:modified xsi:type="dcterms:W3CDTF">2025-01-23T09:14:00Z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0x010100F5A8F44B21A7BD4F87792DDD02D5E737</vt:lpwstr>
  </property>
  <property fmtid="{D5CDD505-2E9C-101B-9397-08002B2CF9AE}" pid="3" name="TaxKeyword">
    <vt:lpwstr>69;#Real Estate|3ec582f2-3fb9-450e-97c4-dc6b3739a677</vt:lpwstr>
  </property>
</Properties>
</file>